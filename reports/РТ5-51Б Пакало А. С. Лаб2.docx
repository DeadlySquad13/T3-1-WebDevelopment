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2D54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985E6E" w:rsidRPr="00985E6E" w14:paraId="1411677D" w14:textId="77777777" w:rsidTr="00DF4877">
        <w:trPr>
          <w:trHeight w:val="1994"/>
        </w:trPr>
        <w:tc>
          <w:tcPr>
            <w:tcW w:w="1495" w:type="dxa"/>
          </w:tcPr>
          <w:p w14:paraId="104D018D" w14:textId="77777777" w:rsidR="00985E6E" w:rsidRPr="00985E6E" w:rsidRDefault="00985E6E" w:rsidP="00985E6E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" w:eastAsia="ru-RU"/>
              </w:rPr>
            </w:pPr>
            <w:r w:rsidRPr="00985E6E">
              <w:rPr>
                <w:rFonts w:eastAsia="Arial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0" locked="0" layoutInCell="1" hidden="0" allowOverlap="1" wp14:anchorId="045A1908" wp14:editId="0F7F036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75414242" w14:textId="77777777" w:rsidR="00985E6E" w:rsidRPr="00985E6E" w:rsidRDefault="00985E6E" w:rsidP="003F6779">
            <w:pPr>
              <w:pStyle w:val="NoSpacing"/>
            </w:pPr>
            <w:r w:rsidRPr="00985E6E">
              <w:t>Министерство науки и высшего образования Российской Федерации</w:t>
            </w:r>
          </w:p>
          <w:p w14:paraId="6397CC1F" w14:textId="77777777" w:rsidR="00985E6E" w:rsidRPr="00985E6E" w:rsidRDefault="00985E6E" w:rsidP="003F6779">
            <w:pPr>
              <w:pStyle w:val="NoSpacing"/>
            </w:pPr>
            <w:r w:rsidRPr="00985E6E">
              <w:t>Федеральное государственное бюджетное образовательное учреждение</w:t>
            </w:r>
          </w:p>
          <w:p w14:paraId="517E9BB3" w14:textId="77777777" w:rsidR="00985E6E" w:rsidRPr="00985E6E" w:rsidRDefault="00985E6E" w:rsidP="003F6779">
            <w:pPr>
              <w:pStyle w:val="NoSpacing"/>
            </w:pPr>
            <w:r w:rsidRPr="00985E6E">
              <w:t>высшего образования</w:t>
            </w:r>
          </w:p>
          <w:p w14:paraId="01280516" w14:textId="77777777" w:rsidR="00985E6E" w:rsidRPr="00985E6E" w:rsidRDefault="00985E6E" w:rsidP="003F6779">
            <w:pPr>
              <w:pStyle w:val="NoSpacing"/>
            </w:pPr>
            <w:r w:rsidRPr="00985E6E">
              <w:t>«Московский государственный технический университет</w:t>
            </w:r>
          </w:p>
          <w:p w14:paraId="7757D569" w14:textId="77777777" w:rsidR="00985E6E" w:rsidRPr="00985E6E" w:rsidRDefault="00985E6E" w:rsidP="003F6779">
            <w:pPr>
              <w:pStyle w:val="NoSpacing"/>
            </w:pPr>
            <w:r w:rsidRPr="00985E6E">
              <w:t>имени Н.Э. Баумана</w:t>
            </w:r>
          </w:p>
          <w:p w14:paraId="7FA314BA" w14:textId="77777777" w:rsidR="00985E6E" w:rsidRPr="00985E6E" w:rsidRDefault="00985E6E" w:rsidP="003F6779">
            <w:pPr>
              <w:pStyle w:val="NoSpacing"/>
            </w:pPr>
            <w:r w:rsidRPr="00985E6E">
              <w:t>(национальный исследовательский университет)»</w:t>
            </w:r>
          </w:p>
          <w:p w14:paraId="2E5F2B6B" w14:textId="77777777" w:rsidR="00985E6E" w:rsidRPr="00985E6E" w:rsidRDefault="00985E6E" w:rsidP="003F6779">
            <w:pPr>
              <w:pStyle w:val="NoSpacing"/>
            </w:pPr>
            <w:r w:rsidRPr="00985E6E">
              <w:t>(МГТУ им. Н.Э. Баумана)</w:t>
            </w:r>
          </w:p>
        </w:tc>
      </w:tr>
    </w:tbl>
    <w:p w14:paraId="7ABBE20D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14DBFD0B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56874D43" w14:textId="77777777" w:rsidR="00985E6E" w:rsidRPr="00985E6E" w:rsidRDefault="00985E6E" w:rsidP="00A13F01">
      <w:pPr>
        <w:pStyle w:val="NoSpacing"/>
        <w:spacing w:line="360" w:lineRule="auto"/>
      </w:pPr>
      <w:r w:rsidRPr="00985E6E">
        <w:t>Факультет «Радиотехнический»</w:t>
      </w:r>
    </w:p>
    <w:p w14:paraId="1FABDB02" w14:textId="77777777" w:rsidR="00985E6E" w:rsidRPr="00985E6E" w:rsidRDefault="00985E6E" w:rsidP="00A13F01">
      <w:pPr>
        <w:pStyle w:val="NoSpacing"/>
        <w:spacing w:line="360" w:lineRule="auto"/>
      </w:pPr>
      <w:r w:rsidRPr="00985E6E">
        <w:t>Кафедра «Системы обработки информации и управления»</w:t>
      </w:r>
    </w:p>
    <w:p w14:paraId="1EFDA323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03682D2A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rPr>
          <w:rFonts w:eastAsia="Calibri" w:cs="Times New Roman"/>
          <w:sz w:val="24"/>
          <w:szCs w:val="24"/>
          <w:lang w:val="ru" w:eastAsia="ru-RU"/>
        </w:rPr>
      </w:pPr>
    </w:p>
    <w:p w14:paraId="4E99679E" w14:textId="77777777" w:rsidR="00985E6E" w:rsidRPr="00985E6E" w:rsidRDefault="00985E6E" w:rsidP="00A13F01">
      <w:pPr>
        <w:ind w:firstLine="0"/>
        <w:jc w:val="center"/>
        <w:rPr>
          <w:lang w:val="ru" w:eastAsia="ru-RU"/>
        </w:rPr>
      </w:pPr>
    </w:p>
    <w:p w14:paraId="6E28FD8D" w14:textId="29FEE1D6" w:rsidR="00985E6E" w:rsidRPr="00AE3853" w:rsidRDefault="00E130EC" w:rsidP="00A13F01">
      <w:pPr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ru" w:eastAsia="ru-RU"/>
        </w:rPr>
        <w:t>Лабораторная работа</w:t>
      </w:r>
      <w:r w:rsidR="00FE4E85">
        <w:rPr>
          <w:rFonts w:eastAsia="Times New Roman"/>
          <w:szCs w:val="28"/>
          <w:lang w:val="ru" w:eastAsia="ru-RU"/>
        </w:rPr>
        <w:t xml:space="preserve"> №</w:t>
      </w:r>
      <w:r w:rsidR="00C31C8D">
        <w:rPr>
          <w:rFonts w:eastAsia="Times New Roman"/>
          <w:szCs w:val="28"/>
          <w:lang w:val="ru" w:eastAsia="ru-RU"/>
        </w:rPr>
        <w:t xml:space="preserve"> </w:t>
      </w:r>
      <w:r w:rsidR="00781B75" w:rsidRPr="00AE3853">
        <w:rPr>
          <w:rFonts w:eastAsia="Times New Roman"/>
          <w:szCs w:val="28"/>
          <w:lang w:eastAsia="ru-RU"/>
        </w:rPr>
        <w:t>2</w:t>
      </w:r>
    </w:p>
    <w:p w14:paraId="78B95661" w14:textId="28273456" w:rsidR="00C31C8D" w:rsidRPr="00985E6E" w:rsidRDefault="00985E6E" w:rsidP="00432FB3">
      <w:pPr>
        <w:ind w:firstLine="0"/>
        <w:jc w:val="center"/>
        <w:rPr>
          <w:rFonts w:eastAsia="Times New Roman"/>
          <w:szCs w:val="28"/>
          <w:lang w:val="ru" w:eastAsia="ru-RU"/>
        </w:rPr>
      </w:pPr>
      <w:r w:rsidRPr="00985E6E">
        <w:rPr>
          <w:rFonts w:eastAsia="Times New Roman"/>
          <w:szCs w:val="28"/>
          <w:lang w:val="ru" w:eastAsia="ru-RU"/>
        </w:rPr>
        <w:t>по дисциплине «</w:t>
      </w:r>
      <w:r w:rsidR="00FE4E85">
        <w:rPr>
          <w:rFonts w:eastAsia="Times New Roman"/>
          <w:szCs w:val="28"/>
          <w:lang w:eastAsia="ru-RU"/>
        </w:rPr>
        <w:t>Разработка интернет-приложений</w:t>
      </w:r>
      <w:r w:rsidRPr="00985E6E">
        <w:rPr>
          <w:rFonts w:eastAsia="Times New Roman"/>
          <w:szCs w:val="28"/>
          <w:lang w:val="ru" w:eastAsia="ru-RU"/>
        </w:rPr>
        <w:t>»</w:t>
      </w:r>
      <w:r w:rsidR="00FE4E85">
        <w:rPr>
          <w:rFonts w:eastAsia="Times New Roman"/>
          <w:szCs w:val="28"/>
          <w:lang w:val="ru" w:eastAsia="ru-RU"/>
        </w:rPr>
        <w:t>.</w:t>
      </w:r>
    </w:p>
    <w:p w14:paraId="06DD3D56" w14:textId="5B26EF43" w:rsid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FB5B142" w14:textId="77777777" w:rsidR="003F544A" w:rsidRPr="00985E6E" w:rsidRDefault="003F544A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086CD47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E7E101B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453CCAA1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8364ED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Выполнил:</w:t>
      </w:r>
    </w:p>
    <w:p w14:paraId="667B6B7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студент(ка) группы № РТ5</w:t>
      </w:r>
      <w:r w:rsidR="00AF1EB4">
        <w:rPr>
          <w:b w:val="0"/>
          <w:sz w:val="28"/>
          <w:szCs w:val="28"/>
          <w:lang w:val="ru-RU"/>
        </w:rPr>
        <w:t>-5</w:t>
      </w:r>
      <w:r w:rsidRPr="00594AB9">
        <w:rPr>
          <w:b w:val="0"/>
          <w:sz w:val="28"/>
          <w:szCs w:val="28"/>
        </w:rPr>
        <w:t>1Б</w:t>
      </w:r>
    </w:p>
    <w:p w14:paraId="27D69A82" w14:textId="77777777" w:rsidR="00985E6E" w:rsidRPr="00594AB9" w:rsidRDefault="008A16D0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А. С. Пакало</w:t>
      </w:r>
    </w:p>
    <w:p w14:paraId="6EF244BE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подпись, дата   </w:t>
      </w:r>
    </w:p>
    <w:p w14:paraId="5F440CDB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50AE13AF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1361084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Проверил: </w:t>
      </w:r>
    </w:p>
    <w:p w14:paraId="52248007" w14:textId="77777777" w:rsidR="00937308" w:rsidRPr="00594AB9" w:rsidRDefault="00937308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преподаватель</w:t>
      </w:r>
    </w:p>
    <w:p w14:paraId="5D5071D8" w14:textId="77777777" w:rsidR="00985E6E" w:rsidRPr="00594AB9" w:rsidRDefault="0068762B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>Ю. Е. Гапанюк</w:t>
      </w:r>
      <w:r w:rsidR="00985E6E" w:rsidRPr="00594AB9">
        <w:rPr>
          <w:b w:val="0"/>
          <w:sz w:val="28"/>
          <w:szCs w:val="28"/>
        </w:rPr>
        <w:t xml:space="preserve"> </w:t>
      </w:r>
      <w:r w:rsidR="00985E6E" w:rsidRPr="00594AB9">
        <w:rPr>
          <w:b w:val="0"/>
          <w:sz w:val="28"/>
          <w:szCs w:val="28"/>
        </w:rPr>
        <w:br/>
        <w:t xml:space="preserve">подпись, дата    </w:t>
      </w:r>
    </w:p>
    <w:p w14:paraId="722C5B7C" w14:textId="77777777" w:rsidR="00985E6E" w:rsidRPr="00985E6E" w:rsidRDefault="00985E6E" w:rsidP="0082407E">
      <w:pPr>
        <w:spacing w:before="0" w:after="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2ABE9318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C1DBAAF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4B8FC9E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641865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7ACBDF9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4DAD32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0FA556C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EE1AA64" w14:textId="77777777" w:rsidR="00E73F76" w:rsidRDefault="00E73F76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</w:p>
    <w:sdt>
      <w:sdtPr>
        <w:rPr>
          <w:rFonts w:eastAsiaTheme="minorHAnsi" w:cstheme="minorBidi"/>
          <w:sz w:val="28"/>
          <w:szCs w:val="22"/>
          <w:lang w:val="ru-RU"/>
        </w:rPr>
        <w:id w:val="210869253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4252A50E" w14:textId="77777777" w:rsidR="00E73F76" w:rsidRPr="00E73F76" w:rsidRDefault="00E73F7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04DA4852" w14:textId="61B511FD" w:rsidR="00B44DF2" w:rsidRDefault="00E73F7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44DF2" w:rsidRPr="00F16351">
            <w:rPr>
              <w:rStyle w:val="Hyperlink"/>
              <w:noProof/>
            </w:rPr>
            <w:fldChar w:fldCharType="begin"/>
          </w:r>
          <w:r w:rsidR="00B44DF2" w:rsidRPr="00F16351">
            <w:rPr>
              <w:rStyle w:val="Hyperlink"/>
              <w:noProof/>
            </w:rPr>
            <w:instrText xml:space="preserve"> </w:instrText>
          </w:r>
          <w:r w:rsidR="00B44DF2">
            <w:rPr>
              <w:noProof/>
            </w:rPr>
            <w:instrText>HYPERLINK \l "_Toc86615042"</w:instrText>
          </w:r>
          <w:r w:rsidR="00B44DF2" w:rsidRPr="00F16351">
            <w:rPr>
              <w:rStyle w:val="Hyperlink"/>
              <w:noProof/>
            </w:rPr>
            <w:instrText xml:space="preserve"> </w:instrText>
          </w:r>
          <w:r w:rsidR="00B44DF2" w:rsidRPr="00F16351">
            <w:rPr>
              <w:rStyle w:val="Hyperlink"/>
              <w:noProof/>
            </w:rPr>
          </w:r>
          <w:r w:rsidR="00B44DF2" w:rsidRPr="00F16351">
            <w:rPr>
              <w:rStyle w:val="Hyperlink"/>
              <w:noProof/>
            </w:rPr>
            <w:fldChar w:fldCharType="separate"/>
          </w:r>
          <w:r w:rsidR="00B44DF2" w:rsidRPr="00F16351">
            <w:rPr>
              <w:rStyle w:val="Hyperlink"/>
              <w:noProof/>
            </w:rPr>
            <w:t>Цель работы</w:t>
          </w:r>
          <w:r w:rsidR="00B44DF2">
            <w:rPr>
              <w:noProof/>
              <w:webHidden/>
            </w:rPr>
            <w:tab/>
          </w:r>
          <w:r w:rsidR="00B44DF2">
            <w:rPr>
              <w:noProof/>
              <w:webHidden/>
            </w:rPr>
            <w:fldChar w:fldCharType="begin"/>
          </w:r>
          <w:r w:rsidR="00B44DF2">
            <w:rPr>
              <w:noProof/>
              <w:webHidden/>
            </w:rPr>
            <w:instrText xml:space="preserve"> PAGEREF _Toc86615042 \h </w:instrText>
          </w:r>
          <w:r w:rsidR="00B44DF2">
            <w:rPr>
              <w:noProof/>
              <w:webHidden/>
            </w:rPr>
          </w:r>
          <w:r w:rsidR="00B44DF2">
            <w:rPr>
              <w:noProof/>
              <w:webHidden/>
            </w:rPr>
            <w:fldChar w:fldCharType="separate"/>
          </w:r>
          <w:r w:rsidR="00CB380C">
            <w:rPr>
              <w:noProof/>
              <w:webHidden/>
            </w:rPr>
            <w:t>2</w:t>
          </w:r>
          <w:r w:rsidR="00B44DF2">
            <w:rPr>
              <w:noProof/>
              <w:webHidden/>
            </w:rPr>
            <w:fldChar w:fldCharType="end"/>
          </w:r>
          <w:r w:rsidR="00B44DF2" w:rsidRPr="00F16351">
            <w:rPr>
              <w:rStyle w:val="Hyperlink"/>
              <w:noProof/>
            </w:rPr>
            <w:fldChar w:fldCharType="end"/>
          </w:r>
        </w:p>
        <w:p w14:paraId="451521D1" w14:textId="73874D38" w:rsidR="00B44DF2" w:rsidRDefault="00B44DF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043" w:history="1">
            <w:r w:rsidRPr="00F16351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8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3953" w14:textId="272A7FC5" w:rsidR="00B44DF2" w:rsidRDefault="00B44DF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044" w:history="1">
            <w:r w:rsidRPr="00F16351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8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FC4C" w14:textId="2012B720" w:rsidR="00B44DF2" w:rsidRDefault="00B44DF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045" w:history="1">
            <w:r w:rsidRPr="00F16351">
              <w:rPr>
                <w:rStyle w:val="Hyperlink"/>
                <w:noProof/>
                <w:lang w:val="en-US"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8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AC9B" w14:textId="1557037C" w:rsidR="00B44DF2" w:rsidRDefault="00B44DF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046" w:history="1">
            <w:r w:rsidRPr="00F16351">
              <w:rPr>
                <w:rStyle w:val="Hyperlink"/>
                <w:noProof/>
                <w:lang w:val="en-US"/>
              </w:rPr>
              <w:t>circle.py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8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643F" w14:textId="59E6991D" w:rsidR="00B44DF2" w:rsidRDefault="00B44DF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047" w:history="1">
            <w:r w:rsidRPr="00F16351">
              <w:rPr>
                <w:rStyle w:val="Hyperlink"/>
                <w:noProof/>
                <w:lang w:val="en-US" w:eastAsia="zh-CN"/>
              </w:rPr>
              <w:t>color.py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8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56AC1" w14:textId="7953A4D9" w:rsidR="00B44DF2" w:rsidRDefault="00B44DF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048" w:history="1">
            <w:r w:rsidRPr="00F16351">
              <w:rPr>
                <w:rStyle w:val="Hyperlink"/>
                <w:noProof/>
                <w:lang w:val="en-US" w:eastAsia="zh-CN"/>
              </w:rPr>
              <w:t>figure.py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8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72F2" w14:textId="179A281C" w:rsidR="00B44DF2" w:rsidRDefault="00B44DF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049" w:history="1">
            <w:r w:rsidRPr="00F16351">
              <w:rPr>
                <w:rStyle w:val="Hyperlink"/>
                <w:noProof/>
                <w:lang w:val="en-US" w:eastAsia="zh-CN"/>
              </w:rPr>
              <w:t>rectangle.py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8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5434" w14:textId="248D0BD0" w:rsidR="00B44DF2" w:rsidRDefault="00B44DF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050" w:history="1">
            <w:r w:rsidRPr="00F16351">
              <w:rPr>
                <w:rStyle w:val="Hyperlink"/>
                <w:noProof/>
                <w:lang w:val="en-US" w:eastAsia="zh-CN"/>
              </w:rPr>
              <w:t>square.py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8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21C3" w14:textId="068790B6" w:rsidR="00B44DF2" w:rsidRDefault="00B44DF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051" w:history="1">
            <w:r w:rsidRPr="00F16351">
              <w:rPr>
                <w:rStyle w:val="Hyperlink"/>
                <w:noProof/>
                <w:lang w:eastAsia="zh-CN"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8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0BA2" w14:textId="104D5C24" w:rsidR="00B44DF2" w:rsidRDefault="00B44DF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052" w:history="1">
            <w:r w:rsidRPr="00F16351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8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1EDD" w14:textId="2DA6307E" w:rsidR="00B44DF2" w:rsidRDefault="00B44DF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053" w:history="1">
            <w:r w:rsidRPr="00F16351">
              <w:rPr>
                <w:rStyle w:val="Hyperlink"/>
                <w:noProof/>
              </w:rPr>
              <w:t>На данной лабораторной работе я изучил возможности объектно-ориентированного программирования в языке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8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4B98" w14:textId="68865791" w:rsidR="00E73F76" w:rsidRPr="001223BE" w:rsidRDefault="00E73F76" w:rsidP="001223BE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0BFF74" w14:textId="0E09DA6A" w:rsidR="00D64F10" w:rsidRDefault="00480ED0" w:rsidP="00C40E6A">
      <w:pPr>
        <w:pStyle w:val="Heading1"/>
      </w:pPr>
      <w:bookmarkStart w:id="1" w:name="_Toc86615042"/>
      <w:r>
        <w:t>Цель</w:t>
      </w:r>
      <w:r w:rsidR="00210A9A" w:rsidRPr="00C86EF3">
        <w:t xml:space="preserve"> </w:t>
      </w:r>
      <w:r w:rsidR="00210A9A">
        <w:t>работы</w:t>
      </w:r>
      <w:bookmarkEnd w:id="1"/>
    </w:p>
    <w:p w14:paraId="2B0CD399" w14:textId="0AF81575" w:rsidR="00230F31" w:rsidRPr="00230F31" w:rsidRDefault="00CE26EA" w:rsidP="00230F31">
      <w:r>
        <w:t>И</w:t>
      </w:r>
      <w:r w:rsidR="00230F31">
        <w:t>зучение объектно-ориентированных возможностей</w:t>
      </w:r>
      <w:r w:rsidR="00230F31" w:rsidRPr="004E2C66">
        <w:t xml:space="preserve"> </w:t>
      </w:r>
      <w:r w:rsidR="00230F31">
        <w:t>языка Python</w:t>
      </w:r>
      <w:r w:rsidR="00F44D8E">
        <w:t>.</w:t>
      </w:r>
    </w:p>
    <w:p w14:paraId="7E02DBD6" w14:textId="21B98F8A" w:rsidR="00260A0C" w:rsidRDefault="00480ED0" w:rsidP="00AE3853">
      <w:pPr>
        <w:pStyle w:val="Heading1"/>
      </w:pPr>
      <w:bookmarkStart w:id="2" w:name="_Toc86615043"/>
      <w:r>
        <w:t>Задание</w:t>
      </w:r>
      <w:bookmarkEnd w:id="2"/>
    </w:p>
    <w:p w14:paraId="2FB9C001" w14:textId="77777777" w:rsidR="0005506B" w:rsidRPr="00AE3853" w:rsidRDefault="0005506B" w:rsidP="0005506B">
      <w:r w:rsidRPr="00AE3853">
        <w:t>В корневом каталоге проекта создайте файл main.py для тестирования Ваших классов (используйте следующую конструкцию -</w:t>
      </w:r>
    </w:p>
    <w:p w14:paraId="0407B6EA" w14:textId="77777777" w:rsidR="0005506B" w:rsidRPr="00AE3853" w:rsidRDefault="0005506B" w:rsidP="0005506B">
      <w:r w:rsidRPr="00AE3853">
        <w:t>https://docs.python.org/3/library/__main__.html). Создайте следующие объекты и</w:t>
      </w:r>
      <w:r w:rsidRPr="0062406B">
        <w:t xml:space="preserve"> </w:t>
      </w:r>
      <w:r w:rsidRPr="00AE3853">
        <w:t>выведите о них информацию в консоль (N - номер Вашего варианта по списку</w:t>
      </w:r>
      <w:r w:rsidRPr="0062406B">
        <w:t xml:space="preserve"> </w:t>
      </w:r>
      <w:r w:rsidRPr="00AE3853">
        <w:t>группы):</w:t>
      </w:r>
    </w:p>
    <w:p w14:paraId="3700EC9A" w14:textId="77777777" w:rsidR="0005506B" w:rsidRPr="00AE3853" w:rsidRDefault="0005506B" w:rsidP="0005506B">
      <w:pPr>
        <w:pStyle w:val="ListParagraph"/>
        <w:numPr>
          <w:ilvl w:val="0"/>
          <w:numId w:val="9"/>
        </w:numPr>
      </w:pPr>
      <w:r w:rsidRPr="00AE3853">
        <w:lastRenderedPageBreak/>
        <w:t>Прямоугольник синего цвета шириной N и высотой N.</w:t>
      </w:r>
    </w:p>
    <w:p w14:paraId="39818F43" w14:textId="77777777" w:rsidR="0005506B" w:rsidRPr="00AE3853" w:rsidRDefault="0005506B" w:rsidP="0005506B">
      <w:pPr>
        <w:pStyle w:val="ListParagraph"/>
        <w:numPr>
          <w:ilvl w:val="0"/>
          <w:numId w:val="9"/>
        </w:numPr>
      </w:pPr>
      <w:r w:rsidRPr="00AE3853">
        <w:t>Круг зеленого цвета радиусом N.</w:t>
      </w:r>
    </w:p>
    <w:p w14:paraId="3A61C379" w14:textId="77777777" w:rsidR="0005506B" w:rsidRPr="00AE3853" w:rsidRDefault="0005506B" w:rsidP="0005506B">
      <w:pPr>
        <w:pStyle w:val="ListParagraph"/>
        <w:numPr>
          <w:ilvl w:val="0"/>
          <w:numId w:val="9"/>
        </w:numPr>
      </w:pPr>
      <w:r w:rsidRPr="00AE3853">
        <w:t xml:space="preserve">Квадрат красного цвета со стороной N. </w:t>
      </w:r>
    </w:p>
    <w:p w14:paraId="680CCB72" w14:textId="59287D2F" w:rsidR="00975668" w:rsidRPr="00326361" w:rsidRDefault="0005506B" w:rsidP="00326361">
      <w:pPr>
        <w:pStyle w:val="ListParagraph"/>
        <w:numPr>
          <w:ilvl w:val="0"/>
          <w:numId w:val="9"/>
        </w:numPr>
        <w:rPr>
          <w:b/>
        </w:rPr>
      </w:pPr>
      <w:r w:rsidRPr="00AE3853">
        <w:t xml:space="preserve">Также вызовите один из методов внешнего пакета, установленного с использованием </w:t>
      </w:r>
      <w:proofErr w:type="spellStart"/>
      <w:r w:rsidRPr="00AE3853">
        <w:t>pip</w:t>
      </w:r>
      <w:proofErr w:type="spellEnd"/>
      <w:r w:rsidRPr="00AE3853">
        <w:t>.</w:t>
      </w:r>
    </w:p>
    <w:p w14:paraId="4EB898DA" w14:textId="7BFB5C58" w:rsidR="00480ED0" w:rsidRPr="00682445" w:rsidRDefault="00480ED0" w:rsidP="00480ED0">
      <w:pPr>
        <w:pStyle w:val="Heading1"/>
        <w:rPr>
          <w:lang w:val="en-US"/>
        </w:rPr>
      </w:pPr>
      <w:bookmarkStart w:id="3" w:name="_Toc86615044"/>
      <w:r>
        <w:t>Выполнение</w:t>
      </w:r>
      <w:bookmarkEnd w:id="3"/>
    </w:p>
    <w:p w14:paraId="2F3F22C0" w14:textId="0FBF6BEE" w:rsidR="00931CA1" w:rsidRDefault="00931CA1" w:rsidP="002D2966">
      <w:pPr>
        <w:pStyle w:val="Heading2"/>
        <w:rPr>
          <w:lang w:val="en-US"/>
        </w:rPr>
      </w:pPr>
      <w:bookmarkStart w:id="4" w:name="_Toc86615045"/>
      <w:r>
        <w:rPr>
          <w:lang w:val="en-US"/>
        </w:rPr>
        <w:t>main</w:t>
      </w:r>
      <w:r w:rsidRPr="00682445">
        <w:rPr>
          <w:lang w:val="en-US"/>
        </w:rPr>
        <w:t>.</w:t>
      </w:r>
      <w:r>
        <w:rPr>
          <w:lang w:val="en-US"/>
        </w:rPr>
        <w:t>py</w:t>
      </w:r>
      <w:bookmarkEnd w:id="4"/>
    </w:p>
    <w:p w14:paraId="1470B3BA" w14:textId="77777777" w:rsidR="001F6832" w:rsidRDefault="001F6832" w:rsidP="001F6832">
      <w:pPr>
        <w:pStyle w:val="CodeBlock"/>
      </w:pPr>
      <w:r>
        <w:t xml:space="preserve">from </w:t>
      </w:r>
      <w:proofErr w:type="spellStart"/>
      <w:r>
        <w:t>lab_python_</w:t>
      </w:r>
      <w:proofErr w:type="gramStart"/>
      <w:r>
        <w:t>oop.rectangle</w:t>
      </w:r>
      <w:proofErr w:type="spellEnd"/>
      <w:proofErr w:type="gramEnd"/>
      <w:r>
        <w:t xml:space="preserve"> import Rectangle</w:t>
      </w:r>
    </w:p>
    <w:p w14:paraId="42AB9AA5" w14:textId="77777777" w:rsidR="001F6832" w:rsidRDefault="001F6832" w:rsidP="001F6832">
      <w:pPr>
        <w:pStyle w:val="CodeBlock"/>
      </w:pPr>
      <w:r>
        <w:t xml:space="preserve">from </w:t>
      </w:r>
      <w:proofErr w:type="spellStart"/>
      <w:r>
        <w:t>lab_python_</w:t>
      </w:r>
      <w:proofErr w:type="gramStart"/>
      <w:r>
        <w:t>oop.circle</w:t>
      </w:r>
      <w:proofErr w:type="spellEnd"/>
      <w:proofErr w:type="gramEnd"/>
      <w:r>
        <w:t xml:space="preserve"> import Circle</w:t>
      </w:r>
    </w:p>
    <w:p w14:paraId="4C588EFF" w14:textId="77777777" w:rsidR="001F6832" w:rsidRDefault="001F6832" w:rsidP="001F6832">
      <w:pPr>
        <w:pStyle w:val="CodeBlock"/>
      </w:pPr>
      <w:r>
        <w:t xml:space="preserve">from </w:t>
      </w:r>
      <w:proofErr w:type="spellStart"/>
      <w:r>
        <w:t>lab_python_</w:t>
      </w:r>
      <w:proofErr w:type="gramStart"/>
      <w:r>
        <w:t>oop.square</w:t>
      </w:r>
      <w:proofErr w:type="spellEnd"/>
      <w:proofErr w:type="gramEnd"/>
      <w:r>
        <w:t xml:space="preserve"> import Square</w:t>
      </w:r>
    </w:p>
    <w:p w14:paraId="7C72AB6B" w14:textId="77777777" w:rsidR="001F6832" w:rsidRDefault="001F6832" w:rsidP="001F6832">
      <w:pPr>
        <w:pStyle w:val="CodeBlock"/>
      </w:pPr>
    </w:p>
    <w:p w14:paraId="56271F75" w14:textId="77777777" w:rsidR="001F6832" w:rsidRDefault="001F6832" w:rsidP="001F6832">
      <w:pPr>
        <w:pStyle w:val="CodeBlock"/>
      </w:pPr>
    </w:p>
    <w:p w14:paraId="35EEA173" w14:textId="77777777" w:rsidR="001F6832" w:rsidRDefault="001F6832" w:rsidP="001F6832">
      <w:pPr>
        <w:pStyle w:val="CodeBlock"/>
      </w:pPr>
      <w:r>
        <w:t xml:space="preserve">def </w:t>
      </w:r>
      <w:proofErr w:type="gramStart"/>
      <w:r>
        <w:t>main(</w:t>
      </w:r>
      <w:proofErr w:type="gramEnd"/>
      <w:r>
        <w:t>) -&gt; None:</w:t>
      </w:r>
    </w:p>
    <w:p w14:paraId="1EB4795E" w14:textId="77777777" w:rsidR="001F6832" w:rsidRDefault="001F6832" w:rsidP="001F6832">
      <w:pPr>
        <w:pStyle w:val="CodeBlock"/>
      </w:pPr>
      <w:r>
        <w:t xml:space="preserve">    r = </w:t>
      </w:r>
      <w:proofErr w:type="gramStart"/>
      <w:r>
        <w:t>Rectangle(</w:t>
      </w:r>
      <w:proofErr w:type="gramEnd"/>
      <w:r>
        <w:t>"</w:t>
      </w:r>
      <w:proofErr w:type="spellStart"/>
      <w:r>
        <w:t>синего</w:t>
      </w:r>
      <w:proofErr w:type="spellEnd"/>
      <w:r>
        <w:t>", 12, 12)</w:t>
      </w:r>
    </w:p>
    <w:p w14:paraId="0CA0D4A8" w14:textId="77777777" w:rsidR="001F6832" w:rsidRDefault="001F6832" w:rsidP="001F6832">
      <w:pPr>
        <w:pStyle w:val="CodeBlock"/>
      </w:pPr>
      <w:r>
        <w:t xml:space="preserve">    c = </w:t>
      </w:r>
      <w:proofErr w:type="gramStart"/>
      <w:r>
        <w:t>Circle(</w:t>
      </w:r>
      <w:proofErr w:type="gramEnd"/>
      <w:r>
        <w:t>"</w:t>
      </w:r>
      <w:proofErr w:type="spellStart"/>
      <w:r>
        <w:t>зеленого</w:t>
      </w:r>
      <w:proofErr w:type="spellEnd"/>
      <w:r>
        <w:t>", 12)</w:t>
      </w:r>
    </w:p>
    <w:p w14:paraId="110AEBC7" w14:textId="77777777" w:rsidR="001F6832" w:rsidRDefault="001F6832" w:rsidP="001F6832">
      <w:pPr>
        <w:pStyle w:val="CodeBlock"/>
      </w:pPr>
      <w:r>
        <w:t xml:space="preserve">    s = </w:t>
      </w:r>
      <w:proofErr w:type="gramStart"/>
      <w:r>
        <w:t>Square(</w:t>
      </w:r>
      <w:proofErr w:type="gramEnd"/>
      <w:r>
        <w:t>"</w:t>
      </w:r>
      <w:proofErr w:type="spellStart"/>
      <w:r>
        <w:t>красного</w:t>
      </w:r>
      <w:proofErr w:type="spellEnd"/>
      <w:r>
        <w:t>", 12)</w:t>
      </w:r>
    </w:p>
    <w:p w14:paraId="6B03F45A" w14:textId="77777777" w:rsidR="001F6832" w:rsidRDefault="001F6832" w:rsidP="001F6832">
      <w:pPr>
        <w:pStyle w:val="CodeBlock"/>
      </w:pPr>
      <w:r>
        <w:t xml:space="preserve">    print(r)</w:t>
      </w:r>
    </w:p>
    <w:p w14:paraId="11C21057" w14:textId="77777777" w:rsidR="001F6832" w:rsidRDefault="001F6832" w:rsidP="001F6832">
      <w:pPr>
        <w:pStyle w:val="CodeBlock"/>
      </w:pPr>
      <w:r>
        <w:t xml:space="preserve">    print(c)</w:t>
      </w:r>
    </w:p>
    <w:p w14:paraId="5CF9A5F5" w14:textId="77777777" w:rsidR="001F6832" w:rsidRDefault="001F6832" w:rsidP="001F6832">
      <w:pPr>
        <w:pStyle w:val="CodeBlock"/>
      </w:pPr>
      <w:r>
        <w:t xml:space="preserve">    print(s)</w:t>
      </w:r>
    </w:p>
    <w:p w14:paraId="7060855D" w14:textId="77777777" w:rsidR="001F6832" w:rsidRDefault="001F6832" w:rsidP="001F6832">
      <w:pPr>
        <w:pStyle w:val="CodeBlock"/>
      </w:pPr>
    </w:p>
    <w:p w14:paraId="41E92710" w14:textId="77777777" w:rsidR="001F6832" w:rsidRDefault="001F6832" w:rsidP="001F6832">
      <w:pPr>
        <w:pStyle w:val="CodeBlock"/>
      </w:pPr>
      <w:r>
        <w:t>if __name__ == "__main__":</w:t>
      </w:r>
    </w:p>
    <w:p w14:paraId="3D9C343F" w14:textId="288C6868" w:rsidR="001F6832" w:rsidRPr="00682445" w:rsidRDefault="001F6832" w:rsidP="001F6832">
      <w:pPr>
        <w:pStyle w:val="CodeBlock"/>
      </w:pPr>
      <w:r>
        <w:t xml:space="preserve">    </w:t>
      </w:r>
      <w:proofErr w:type="gramStart"/>
      <w:r>
        <w:t>main</w:t>
      </w:r>
      <w:r w:rsidRPr="00682445">
        <w:t>(</w:t>
      </w:r>
      <w:proofErr w:type="gramEnd"/>
      <w:r w:rsidRPr="00682445">
        <w:t>)</w:t>
      </w:r>
    </w:p>
    <w:p w14:paraId="4EE342B3" w14:textId="0C2EC2D7" w:rsidR="0001388F" w:rsidRDefault="00AE046F" w:rsidP="00AE046F">
      <w:pPr>
        <w:pStyle w:val="Heading2"/>
        <w:rPr>
          <w:lang w:val="en-US"/>
        </w:rPr>
      </w:pPr>
      <w:bookmarkStart w:id="5" w:name="_Toc86615046"/>
      <w:r>
        <w:rPr>
          <w:lang w:val="en-US"/>
        </w:rPr>
        <w:t>circle</w:t>
      </w:r>
      <w:r w:rsidRPr="00682445">
        <w:rPr>
          <w:lang w:val="en-US"/>
        </w:rPr>
        <w:t>.</w:t>
      </w:r>
      <w:r>
        <w:rPr>
          <w:lang w:val="en-US"/>
        </w:rPr>
        <w:t>py</w:t>
      </w:r>
      <w:bookmarkEnd w:id="5"/>
    </w:p>
    <w:p w14:paraId="6D45C1CE" w14:textId="77777777" w:rsidR="00AE046F" w:rsidRDefault="00AE046F" w:rsidP="00AE046F">
      <w:pPr>
        <w:pStyle w:val="CodeBlock"/>
      </w:pPr>
      <w:r>
        <w:t xml:space="preserve">from </w:t>
      </w:r>
      <w:proofErr w:type="spellStart"/>
      <w:r>
        <w:t>lab_python_</w:t>
      </w:r>
      <w:proofErr w:type="gramStart"/>
      <w:r>
        <w:t>oop.figure</w:t>
      </w:r>
      <w:proofErr w:type="spellEnd"/>
      <w:proofErr w:type="gramEnd"/>
      <w:r>
        <w:t xml:space="preserve"> import Figure</w:t>
      </w:r>
    </w:p>
    <w:p w14:paraId="2828E4F6" w14:textId="77777777" w:rsidR="00AE046F" w:rsidRDefault="00AE046F" w:rsidP="00AE046F">
      <w:pPr>
        <w:pStyle w:val="CodeBlock"/>
      </w:pPr>
      <w:r>
        <w:t xml:space="preserve">from </w:t>
      </w:r>
      <w:proofErr w:type="spellStart"/>
      <w:r>
        <w:t>lab_python_</w:t>
      </w:r>
      <w:proofErr w:type="gramStart"/>
      <w:r>
        <w:t>oop.color</w:t>
      </w:r>
      <w:proofErr w:type="spellEnd"/>
      <w:proofErr w:type="gramEnd"/>
      <w:r>
        <w:t xml:space="preserve"> import </w:t>
      </w:r>
      <w:proofErr w:type="spellStart"/>
      <w:r>
        <w:t>FigureColor</w:t>
      </w:r>
      <w:proofErr w:type="spellEnd"/>
    </w:p>
    <w:p w14:paraId="43E48536" w14:textId="77777777" w:rsidR="00AE046F" w:rsidRDefault="00AE046F" w:rsidP="00AE046F">
      <w:pPr>
        <w:pStyle w:val="CodeBlock"/>
      </w:pPr>
      <w:r>
        <w:t>import math</w:t>
      </w:r>
    </w:p>
    <w:p w14:paraId="30D74C46" w14:textId="77777777" w:rsidR="00AE046F" w:rsidRDefault="00AE046F" w:rsidP="00AE046F">
      <w:pPr>
        <w:pStyle w:val="CodeBlock"/>
      </w:pPr>
    </w:p>
    <w:p w14:paraId="4E95E33C" w14:textId="77777777" w:rsidR="00AE046F" w:rsidRDefault="00AE046F" w:rsidP="00AE046F">
      <w:pPr>
        <w:pStyle w:val="CodeBlock"/>
      </w:pPr>
    </w:p>
    <w:p w14:paraId="673B4B69" w14:textId="77777777" w:rsidR="00AE046F" w:rsidRDefault="00AE046F" w:rsidP="00AE046F">
      <w:pPr>
        <w:pStyle w:val="CodeBlock"/>
      </w:pPr>
      <w:r>
        <w:t xml:space="preserve">class </w:t>
      </w:r>
      <w:proofErr w:type="gramStart"/>
      <w:r>
        <w:t>Circle(</w:t>
      </w:r>
      <w:proofErr w:type="gramEnd"/>
      <w:r>
        <w:t>Figure):</w:t>
      </w:r>
    </w:p>
    <w:p w14:paraId="68C8FA72" w14:textId="77777777" w:rsidR="00AE046F" w:rsidRPr="00AE046F" w:rsidRDefault="00AE046F" w:rsidP="00AE046F">
      <w:pPr>
        <w:pStyle w:val="CodeBlock"/>
        <w:rPr>
          <w:lang w:val="ru-RU"/>
        </w:rPr>
      </w:pPr>
      <w:r>
        <w:t xml:space="preserve">    </w:t>
      </w:r>
      <w:r w:rsidRPr="00AE046F">
        <w:rPr>
          <w:lang w:val="ru-RU"/>
        </w:rPr>
        <w:t>"""</w:t>
      </w:r>
    </w:p>
    <w:p w14:paraId="013CD88F" w14:textId="77777777" w:rsidR="00AE046F" w:rsidRPr="00AE046F" w:rsidRDefault="00AE046F" w:rsidP="00AE046F">
      <w:pPr>
        <w:pStyle w:val="CodeBlock"/>
        <w:rPr>
          <w:lang w:val="ru-RU"/>
        </w:rPr>
      </w:pPr>
      <w:r w:rsidRPr="00AE046F">
        <w:rPr>
          <w:lang w:val="ru-RU"/>
        </w:rPr>
        <w:t xml:space="preserve">    Класс «Круг» наследуется от класса «Геометрическая фигура».</w:t>
      </w:r>
    </w:p>
    <w:p w14:paraId="164CA411" w14:textId="77777777" w:rsidR="00AE046F" w:rsidRDefault="00AE046F" w:rsidP="00AE046F">
      <w:pPr>
        <w:pStyle w:val="CodeBlock"/>
      </w:pPr>
      <w:r w:rsidRPr="00AE046F">
        <w:rPr>
          <w:lang w:val="ru-RU"/>
        </w:rPr>
        <w:lastRenderedPageBreak/>
        <w:t xml:space="preserve">    </w:t>
      </w:r>
      <w:r>
        <w:t>"""</w:t>
      </w:r>
    </w:p>
    <w:p w14:paraId="153EE9E9" w14:textId="77777777" w:rsidR="00AE046F" w:rsidRDefault="00AE046F" w:rsidP="00AE046F">
      <w:pPr>
        <w:pStyle w:val="CodeBlock"/>
      </w:pPr>
      <w:r>
        <w:t xml:space="preserve">    FIGURE_TYPE = "</w:t>
      </w:r>
      <w:proofErr w:type="spellStart"/>
      <w:r>
        <w:t>Круг</w:t>
      </w:r>
      <w:proofErr w:type="spellEnd"/>
      <w:r>
        <w:t>"</w:t>
      </w:r>
    </w:p>
    <w:p w14:paraId="29A0446F" w14:textId="77777777" w:rsidR="00AE046F" w:rsidRDefault="00AE046F" w:rsidP="00AE046F">
      <w:pPr>
        <w:pStyle w:val="CodeBlock"/>
      </w:pPr>
    </w:p>
    <w:p w14:paraId="046E1BAD" w14:textId="77777777" w:rsidR="00AE046F" w:rsidRDefault="00AE046F" w:rsidP="00AE046F">
      <w:pPr>
        <w:pStyle w:val="CodeBlock"/>
      </w:pPr>
      <w:r>
        <w:t xml:space="preserve">    @</w:t>
      </w:r>
      <w:proofErr w:type="spellStart"/>
      <w:r>
        <w:t>classmethod</w:t>
      </w:r>
      <w:proofErr w:type="spellEnd"/>
    </w:p>
    <w:p w14:paraId="0F28604E" w14:textId="77777777" w:rsidR="00AE046F" w:rsidRDefault="00AE046F" w:rsidP="00AE046F">
      <w:pPr>
        <w:pStyle w:val="CodeBlock"/>
      </w:pPr>
      <w:r>
        <w:t xml:space="preserve">    def </w:t>
      </w:r>
      <w:proofErr w:type="spellStart"/>
      <w:r>
        <w:t>get_figure_type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14:paraId="1B033EC2" w14:textId="77777777" w:rsidR="00AE046F" w:rsidRDefault="00AE046F" w:rsidP="00AE046F">
      <w:pPr>
        <w:pStyle w:val="CodeBlock"/>
      </w:pPr>
      <w:r>
        <w:t xml:space="preserve">        return </w:t>
      </w:r>
      <w:proofErr w:type="spellStart"/>
      <w:proofErr w:type="gramStart"/>
      <w:r>
        <w:t>cls.FIGURE</w:t>
      </w:r>
      <w:proofErr w:type="gramEnd"/>
      <w:r>
        <w:t>_TYPE</w:t>
      </w:r>
      <w:proofErr w:type="spellEnd"/>
    </w:p>
    <w:p w14:paraId="668B4CF6" w14:textId="77777777" w:rsidR="00AE046F" w:rsidRDefault="00AE046F" w:rsidP="00AE046F">
      <w:pPr>
        <w:pStyle w:val="CodeBlock"/>
      </w:pPr>
    </w:p>
    <w:p w14:paraId="09146F92" w14:textId="77777777" w:rsidR="00AE046F" w:rsidRDefault="00AE046F" w:rsidP="00AE046F">
      <w:pPr>
        <w:pStyle w:val="CodeBlock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color_param</w:t>
      </w:r>
      <w:proofErr w:type="spellEnd"/>
      <w:r>
        <w:t xml:space="preserve">, </w:t>
      </w:r>
      <w:proofErr w:type="spellStart"/>
      <w:r>
        <w:t>r_param</w:t>
      </w:r>
      <w:proofErr w:type="spellEnd"/>
      <w:r>
        <w:t>):</w:t>
      </w:r>
    </w:p>
    <w:p w14:paraId="7008E8F0" w14:textId="77777777" w:rsidR="00AE046F" w:rsidRPr="00AE046F" w:rsidRDefault="00AE046F" w:rsidP="00AE046F">
      <w:pPr>
        <w:pStyle w:val="CodeBlock"/>
        <w:rPr>
          <w:lang w:val="ru-RU"/>
        </w:rPr>
      </w:pPr>
      <w:r>
        <w:t xml:space="preserve">        </w:t>
      </w:r>
      <w:r w:rsidRPr="00AE046F">
        <w:rPr>
          <w:lang w:val="ru-RU"/>
        </w:rPr>
        <w:t>"""</w:t>
      </w:r>
    </w:p>
    <w:p w14:paraId="20DD222C" w14:textId="77777777" w:rsidR="00AE046F" w:rsidRPr="00AE046F" w:rsidRDefault="00AE046F" w:rsidP="00AE046F">
      <w:pPr>
        <w:pStyle w:val="CodeBlock"/>
        <w:rPr>
          <w:lang w:val="ru-RU"/>
        </w:rPr>
      </w:pPr>
      <w:r w:rsidRPr="00AE046F">
        <w:rPr>
          <w:lang w:val="ru-RU"/>
        </w:rPr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14:paraId="5E74A383" w14:textId="77777777" w:rsidR="00AE046F" w:rsidRDefault="00AE046F" w:rsidP="00AE046F">
      <w:pPr>
        <w:pStyle w:val="CodeBlock"/>
      </w:pPr>
      <w:r w:rsidRPr="00AE046F">
        <w:rPr>
          <w:lang w:val="ru-RU"/>
        </w:rPr>
        <w:t xml:space="preserve">        </w:t>
      </w:r>
      <w:r>
        <w:t>"""</w:t>
      </w:r>
    </w:p>
    <w:p w14:paraId="3BB1B4E7" w14:textId="77777777" w:rsidR="00AE046F" w:rsidRDefault="00AE046F" w:rsidP="00AE046F">
      <w:pPr>
        <w:pStyle w:val="CodeBlock"/>
      </w:pPr>
      <w:r>
        <w:t xml:space="preserve">        </w:t>
      </w:r>
      <w:proofErr w:type="spellStart"/>
      <w:proofErr w:type="gramStart"/>
      <w:r>
        <w:t>self.r</w:t>
      </w:r>
      <w:proofErr w:type="spellEnd"/>
      <w:proofErr w:type="gramEnd"/>
      <w:r>
        <w:t xml:space="preserve"> = </w:t>
      </w:r>
      <w:proofErr w:type="spellStart"/>
      <w:r>
        <w:t>r_param</w:t>
      </w:r>
      <w:proofErr w:type="spellEnd"/>
    </w:p>
    <w:p w14:paraId="2B75D35E" w14:textId="77777777" w:rsidR="00AE046F" w:rsidRDefault="00AE046F" w:rsidP="00AE046F">
      <w:pPr>
        <w:pStyle w:val="CodeBlock"/>
      </w:pPr>
      <w:r>
        <w:t xml:space="preserve">       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FigureColor</w:t>
      </w:r>
      <w:proofErr w:type="spellEnd"/>
      <w:r>
        <w:t>(</w:t>
      </w:r>
      <w:proofErr w:type="gramEnd"/>
      <w:r>
        <w:t>)</w:t>
      </w:r>
    </w:p>
    <w:p w14:paraId="623A81A2" w14:textId="77777777" w:rsidR="00AE046F" w:rsidRDefault="00AE046F" w:rsidP="00AE046F">
      <w:pPr>
        <w:pStyle w:val="CodeBlock"/>
      </w:pPr>
      <w:r>
        <w:t xml:space="preserve">        </w:t>
      </w:r>
      <w:proofErr w:type="spellStart"/>
      <w:r>
        <w:t>self.</w:t>
      </w:r>
      <w:proofErr w:type="gramStart"/>
      <w:r>
        <w:t>fc.colorproperty</w:t>
      </w:r>
      <w:proofErr w:type="spellEnd"/>
      <w:proofErr w:type="gramEnd"/>
      <w:r>
        <w:t xml:space="preserve"> = </w:t>
      </w:r>
      <w:proofErr w:type="spellStart"/>
      <w:r>
        <w:t>color_param</w:t>
      </w:r>
      <w:proofErr w:type="spellEnd"/>
    </w:p>
    <w:p w14:paraId="798BFE70" w14:textId="77777777" w:rsidR="00AE046F" w:rsidRDefault="00AE046F" w:rsidP="00AE046F">
      <w:pPr>
        <w:pStyle w:val="CodeBlock"/>
      </w:pPr>
    </w:p>
    <w:p w14:paraId="0AACFFAF" w14:textId="77777777" w:rsidR="00AE046F" w:rsidRDefault="00AE046F" w:rsidP="00AE046F">
      <w:pPr>
        <w:pStyle w:val="CodeBlock"/>
      </w:pPr>
      <w:r>
        <w:t xml:space="preserve">    def square(self):</w:t>
      </w:r>
    </w:p>
    <w:p w14:paraId="29D98CC1" w14:textId="77777777" w:rsidR="00AE046F" w:rsidRPr="00682445" w:rsidRDefault="00AE046F" w:rsidP="00AE046F">
      <w:pPr>
        <w:pStyle w:val="CodeBlock"/>
        <w:rPr>
          <w:lang w:val="ru-RU"/>
        </w:rPr>
      </w:pPr>
      <w:r>
        <w:t xml:space="preserve">        </w:t>
      </w:r>
      <w:r w:rsidRPr="00682445">
        <w:rPr>
          <w:lang w:val="ru-RU"/>
        </w:rPr>
        <w:t>"""</w:t>
      </w:r>
    </w:p>
    <w:p w14:paraId="19F99A16" w14:textId="77777777" w:rsidR="00AE046F" w:rsidRPr="00AE046F" w:rsidRDefault="00AE046F" w:rsidP="00AE046F">
      <w:pPr>
        <w:pStyle w:val="CodeBlock"/>
        <w:rPr>
          <w:lang w:val="ru-RU"/>
        </w:rPr>
      </w:pPr>
      <w:r w:rsidRPr="00682445">
        <w:rPr>
          <w:lang w:val="ru-RU"/>
        </w:rPr>
        <w:t xml:space="preserve">        </w:t>
      </w:r>
      <w:r w:rsidRPr="00AE046F">
        <w:rPr>
          <w:lang w:val="ru-RU"/>
        </w:rPr>
        <w:t>Класс должен переопределять метод, вычисляющий площадь фигуры.</w:t>
      </w:r>
    </w:p>
    <w:p w14:paraId="17990CE5" w14:textId="77777777" w:rsidR="00AE046F" w:rsidRDefault="00AE046F" w:rsidP="00AE046F">
      <w:pPr>
        <w:pStyle w:val="CodeBlock"/>
      </w:pPr>
      <w:r w:rsidRPr="00AE046F">
        <w:rPr>
          <w:lang w:val="ru-RU"/>
        </w:rPr>
        <w:t xml:space="preserve">        </w:t>
      </w:r>
      <w:r>
        <w:t>"""</w:t>
      </w:r>
    </w:p>
    <w:p w14:paraId="65906AEE" w14:textId="77777777" w:rsidR="00AE046F" w:rsidRDefault="00AE046F" w:rsidP="00AE046F">
      <w:pPr>
        <w:pStyle w:val="CodeBlock"/>
      </w:pPr>
      <w:r>
        <w:t xml:space="preserve">        return </w:t>
      </w:r>
      <w:proofErr w:type="spellStart"/>
      <w:r>
        <w:t>math.pi</w:t>
      </w:r>
      <w:proofErr w:type="spellEnd"/>
      <w:r>
        <w:t>*(</w:t>
      </w:r>
      <w:proofErr w:type="spellStart"/>
      <w:proofErr w:type="gramStart"/>
      <w:r>
        <w:t>self.r</w:t>
      </w:r>
      <w:proofErr w:type="spellEnd"/>
      <w:proofErr w:type="gramEnd"/>
      <w:r>
        <w:t>**2)</w:t>
      </w:r>
    </w:p>
    <w:p w14:paraId="70632013" w14:textId="77777777" w:rsidR="00AE046F" w:rsidRDefault="00AE046F" w:rsidP="00AE046F">
      <w:pPr>
        <w:pStyle w:val="CodeBlock"/>
      </w:pPr>
    </w:p>
    <w:p w14:paraId="25D25D29" w14:textId="77777777" w:rsidR="00AE046F" w:rsidRDefault="00AE046F" w:rsidP="00AE046F">
      <w:pPr>
        <w:pStyle w:val="CodeBlock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124CA2DF" w14:textId="77777777" w:rsidR="00AE046F" w:rsidRDefault="00AE046F" w:rsidP="00AE046F">
      <w:pPr>
        <w:pStyle w:val="CodeBlock"/>
      </w:pPr>
      <w:r>
        <w:t xml:space="preserve">        return '{} {} </w:t>
      </w:r>
      <w:proofErr w:type="spellStart"/>
      <w:r>
        <w:t>цвета</w:t>
      </w:r>
      <w:proofErr w:type="spellEnd"/>
      <w:r>
        <w:t xml:space="preserve"> </w:t>
      </w:r>
      <w:proofErr w:type="spellStart"/>
      <w:r>
        <w:t>радиусом</w:t>
      </w:r>
      <w:proofErr w:type="spellEnd"/>
      <w:r>
        <w:t xml:space="preserve"> {} </w:t>
      </w:r>
      <w:proofErr w:type="spellStart"/>
      <w:r>
        <w:t>площадью</w:t>
      </w:r>
      <w:proofErr w:type="spellEnd"/>
      <w:r>
        <w:t xml:space="preserve"> {}.</w:t>
      </w:r>
      <w:proofErr w:type="gramStart"/>
      <w:r>
        <w:t>'.format</w:t>
      </w:r>
      <w:proofErr w:type="gramEnd"/>
      <w:r>
        <w:t>(</w:t>
      </w:r>
    </w:p>
    <w:p w14:paraId="21110899" w14:textId="77777777" w:rsidR="00AE046F" w:rsidRDefault="00AE046F" w:rsidP="00AE046F">
      <w:pPr>
        <w:pStyle w:val="CodeBlock"/>
      </w:pPr>
      <w:r>
        <w:t xml:space="preserve">            </w:t>
      </w:r>
      <w:proofErr w:type="spellStart"/>
      <w:r>
        <w:t>Circle.get_figure_</w:t>
      </w:r>
      <w:proofErr w:type="gramStart"/>
      <w:r>
        <w:t>type</w:t>
      </w:r>
      <w:proofErr w:type="spellEnd"/>
      <w:r>
        <w:t>(</w:t>
      </w:r>
      <w:proofErr w:type="gramEnd"/>
      <w:r>
        <w:t>),</w:t>
      </w:r>
    </w:p>
    <w:p w14:paraId="2583A947" w14:textId="77777777" w:rsidR="00AE046F" w:rsidRDefault="00AE046F" w:rsidP="00AE046F">
      <w:pPr>
        <w:pStyle w:val="CodeBlock"/>
      </w:pPr>
      <w:r>
        <w:t xml:space="preserve">            </w:t>
      </w:r>
      <w:proofErr w:type="spellStart"/>
      <w:r>
        <w:t>self.</w:t>
      </w:r>
      <w:proofErr w:type="gramStart"/>
      <w:r>
        <w:t>fc.colorproperty</w:t>
      </w:r>
      <w:proofErr w:type="spellEnd"/>
      <w:proofErr w:type="gramEnd"/>
      <w:r>
        <w:t>,</w:t>
      </w:r>
    </w:p>
    <w:p w14:paraId="4701DE83" w14:textId="77777777" w:rsidR="00AE046F" w:rsidRDefault="00AE046F" w:rsidP="00AE046F">
      <w:pPr>
        <w:pStyle w:val="CodeBlock"/>
      </w:pPr>
      <w:r>
        <w:t xml:space="preserve">            </w:t>
      </w:r>
      <w:proofErr w:type="spellStart"/>
      <w:proofErr w:type="gramStart"/>
      <w:r>
        <w:t>self.r</w:t>
      </w:r>
      <w:proofErr w:type="spellEnd"/>
      <w:proofErr w:type="gramEnd"/>
      <w:r>
        <w:t>,</w:t>
      </w:r>
    </w:p>
    <w:p w14:paraId="2DC219A3" w14:textId="77777777" w:rsidR="00AE046F" w:rsidRDefault="00AE046F" w:rsidP="00AE046F">
      <w:pPr>
        <w:pStyle w:val="CodeBlock"/>
      </w:pPr>
      <w:r>
        <w:t xml:space="preserve">            </w:t>
      </w:r>
      <w:proofErr w:type="spellStart"/>
      <w:proofErr w:type="gramStart"/>
      <w:r>
        <w:t>self.square</w:t>
      </w:r>
      <w:proofErr w:type="spellEnd"/>
      <w:proofErr w:type="gramEnd"/>
      <w:r>
        <w:t>()</w:t>
      </w:r>
    </w:p>
    <w:p w14:paraId="78F56641" w14:textId="07DA8193" w:rsidR="00AE046F" w:rsidRDefault="00AE046F" w:rsidP="00AE046F">
      <w:pPr>
        <w:pStyle w:val="CodeBlock"/>
      </w:pPr>
      <w:r>
        <w:t xml:space="preserve">        )</w:t>
      </w:r>
    </w:p>
    <w:p w14:paraId="64A99BEC" w14:textId="7164E2C4" w:rsidR="00AE046F" w:rsidRDefault="00D12F46" w:rsidP="00D12F46">
      <w:pPr>
        <w:pStyle w:val="Heading2"/>
        <w:rPr>
          <w:lang w:val="en-US" w:eastAsia="zh-CN"/>
        </w:rPr>
      </w:pPr>
      <w:bookmarkStart w:id="6" w:name="_Toc86615047"/>
      <w:r>
        <w:rPr>
          <w:lang w:val="en-US" w:eastAsia="zh-CN"/>
        </w:rPr>
        <w:t>color.py</w:t>
      </w:r>
      <w:bookmarkEnd w:id="6"/>
    </w:p>
    <w:p w14:paraId="647A9793" w14:textId="77777777" w:rsidR="00D12F46" w:rsidRDefault="00D12F46" w:rsidP="00D12F46">
      <w:pPr>
        <w:pStyle w:val="CodeBlock"/>
      </w:pPr>
      <w:r>
        <w:t xml:space="preserve">class </w:t>
      </w:r>
      <w:proofErr w:type="spellStart"/>
      <w:r>
        <w:t>FigureColor</w:t>
      </w:r>
      <w:proofErr w:type="spellEnd"/>
      <w:r>
        <w:t>:</w:t>
      </w:r>
    </w:p>
    <w:p w14:paraId="4E15DD6F" w14:textId="77777777" w:rsidR="00D12F46" w:rsidRDefault="00D12F46" w:rsidP="00D12F46">
      <w:pPr>
        <w:pStyle w:val="CodeBlock"/>
      </w:pPr>
      <w:r>
        <w:t xml:space="preserve">    """</w:t>
      </w:r>
    </w:p>
    <w:p w14:paraId="37DCCEE8" w14:textId="77777777" w:rsidR="00D12F46" w:rsidRDefault="00D12F46" w:rsidP="00D12F46">
      <w:pPr>
        <w:pStyle w:val="CodeBlock"/>
      </w:pPr>
      <w:r>
        <w:t xml:space="preserve">    </w:t>
      </w:r>
      <w:proofErr w:type="spellStart"/>
      <w:r>
        <w:t>Класс</w:t>
      </w:r>
      <w:proofErr w:type="spellEnd"/>
      <w:r>
        <w:t xml:space="preserve"> «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фигуры</w:t>
      </w:r>
      <w:proofErr w:type="spellEnd"/>
      <w:r>
        <w:t>»</w:t>
      </w:r>
    </w:p>
    <w:p w14:paraId="2CFA5D1E" w14:textId="77777777" w:rsidR="00D12F46" w:rsidRDefault="00D12F46" w:rsidP="00D12F46">
      <w:pPr>
        <w:pStyle w:val="CodeBlock"/>
      </w:pPr>
      <w:r>
        <w:t xml:space="preserve">    """</w:t>
      </w:r>
    </w:p>
    <w:p w14:paraId="1BD322A4" w14:textId="77777777" w:rsidR="00D12F46" w:rsidRDefault="00D12F46" w:rsidP="00D12F46">
      <w:pPr>
        <w:pStyle w:val="CodeBlock"/>
      </w:pPr>
    </w:p>
    <w:p w14:paraId="0DE49FC9" w14:textId="77777777" w:rsidR="00D12F46" w:rsidRDefault="00D12F46" w:rsidP="00D12F46">
      <w:pPr>
        <w:pStyle w:val="CodeBlock"/>
      </w:pPr>
      <w:r>
        <w:lastRenderedPageBreak/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6D289F6" w14:textId="77777777" w:rsidR="00D12F46" w:rsidRDefault="00D12F46" w:rsidP="00D12F46">
      <w:pPr>
        <w:pStyle w:val="CodeBlock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color</w:t>
      </w:r>
      <w:proofErr w:type="spellEnd"/>
      <w:r>
        <w:t xml:space="preserve"> = None</w:t>
      </w:r>
    </w:p>
    <w:p w14:paraId="26034EBA" w14:textId="77777777" w:rsidR="00D12F46" w:rsidRDefault="00D12F46" w:rsidP="00D12F46">
      <w:pPr>
        <w:pStyle w:val="CodeBlock"/>
      </w:pPr>
    </w:p>
    <w:p w14:paraId="67EFFD6D" w14:textId="77777777" w:rsidR="00D12F46" w:rsidRDefault="00D12F46" w:rsidP="00D12F46">
      <w:pPr>
        <w:pStyle w:val="CodeBlock"/>
      </w:pPr>
      <w:r>
        <w:t xml:space="preserve">    @property</w:t>
      </w:r>
    </w:p>
    <w:p w14:paraId="7CDA1FDA" w14:textId="77777777" w:rsidR="00D12F46" w:rsidRDefault="00D12F46" w:rsidP="00D12F46">
      <w:pPr>
        <w:pStyle w:val="CodeBlock"/>
      </w:pPr>
      <w:r>
        <w:t xml:space="preserve">    def </w:t>
      </w:r>
      <w:proofErr w:type="spellStart"/>
      <w:r>
        <w:t>colorproperty</w:t>
      </w:r>
      <w:proofErr w:type="spellEnd"/>
      <w:r>
        <w:t>(self):</w:t>
      </w:r>
    </w:p>
    <w:p w14:paraId="5704E58E" w14:textId="77777777" w:rsidR="00D12F46" w:rsidRDefault="00D12F46" w:rsidP="00D12F46">
      <w:pPr>
        <w:pStyle w:val="CodeBlock"/>
      </w:pPr>
      <w:r>
        <w:t xml:space="preserve">        """</w:t>
      </w:r>
    </w:p>
    <w:p w14:paraId="71E7600F" w14:textId="77777777" w:rsidR="00D12F46" w:rsidRDefault="00D12F46" w:rsidP="00D12F46">
      <w:pPr>
        <w:pStyle w:val="CodeBlock"/>
      </w:pPr>
      <w:r>
        <w:t xml:space="preserve">        Get-</w:t>
      </w:r>
      <w:proofErr w:type="spellStart"/>
      <w:r>
        <w:t>аксессор</w:t>
      </w:r>
      <w:proofErr w:type="spellEnd"/>
    </w:p>
    <w:p w14:paraId="545D19BB" w14:textId="77777777" w:rsidR="00D12F46" w:rsidRDefault="00D12F46" w:rsidP="00D12F46">
      <w:pPr>
        <w:pStyle w:val="CodeBlock"/>
      </w:pPr>
      <w:r>
        <w:t xml:space="preserve">        """</w:t>
      </w:r>
    </w:p>
    <w:p w14:paraId="12B1058F" w14:textId="77777777" w:rsidR="00D12F46" w:rsidRDefault="00D12F46" w:rsidP="00D12F46">
      <w:pPr>
        <w:pStyle w:val="CodeBlock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color</w:t>
      </w:r>
      <w:proofErr w:type="spellEnd"/>
    </w:p>
    <w:p w14:paraId="2C2F04A2" w14:textId="77777777" w:rsidR="00D12F46" w:rsidRDefault="00D12F46" w:rsidP="00D12F46">
      <w:pPr>
        <w:pStyle w:val="CodeBlock"/>
      </w:pPr>
    </w:p>
    <w:p w14:paraId="22D191D8" w14:textId="77777777" w:rsidR="00D12F46" w:rsidRDefault="00D12F46" w:rsidP="00D12F46">
      <w:pPr>
        <w:pStyle w:val="CodeBlock"/>
      </w:pPr>
      <w:r>
        <w:t xml:space="preserve">    @</w:t>
      </w:r>
      <w:proofErr w:type="spellStart"/>
      <w:proofErr w:type="gramStart"/>
      <w:r>
        <w:t>colorproperty.setter</w:t>
      </w:r>
      <w:proofErr w:type="spellEnd"/>
      <w:proofErr w:type="gramEnd"/>
    </w:p>
    <w:p w14:paraId="5CD4E0E3" w14:textId="77777777" w:rsidR="00D12F46" w:rsidRDefault="00D12F46" w:rsidP="00D12F46">
      <w:pPr>
        <w:pStyle w:val="CodeBlock"/>
      </w:pPr>
      <w:r>
        <w:t xml:space="preserve">    def </w:t>
      </w:r>
      <w:proofErr w:type="spellStart"/>
      <w:proofErr w:type="gramStart"/>
      <w:r>
        <w:t>colorproperty</w:t>
      </w:r>
      <w:proofErr w:type="spellEnd"/>
      <w:r>
        <w:t>(</w:t>
      </w:r>
      <w:proofErr w:type="gramEnd"/>
      <w:r>
        <w:t>self, value):</w:t>
      </w:r>
    </w:p>
    <w:p w14:paraId="6DC44100" w14:textId="77777777" w:rsidR="00D12F46" w:rsidRDefault="00D12F46" w:rsidP="00D12F46">
      <w:pPr>
        <w:pStyle w:val="CodeBlock"/>
      </w:pPr>
      <w:r>
        <w:t xml:space="preserve">        """</w:t>
      </w:r>
    </w:p>
    <w:p w14:paraId="1CFE835B" w14:textId="77777777" w:rsidR="00D12F46" w:rsidRDefault="00D12F46" w:rsidP="00D12F46">
      <w:pPr>
        <w:pStyle w:val="CodeBlock"/>
      </w:pPr>
      <w:r>
        <w:t xml:space="preserve">        Set-</w:t>
      </w:r>
      <w:proofErr w:type="spellStart"/>
      <w:r>
        <w:t>аксессор</w:t>
      </w:r>
      <w:proofErr w:type="spellEnd"/>
    </w:p>
    <w:p w14:paraId="6B01F254" w14:textId="77777777" w:rsidR="00D12F46" w:rsidRDefault="00D12F46" w:rsidP="00D12F46">
      <w:pPr>
        <w:pStyle w:val="CodeBlock"/>
      </w:pPr>
      <w:r>
        <w:t xml:space="preserve">        """</w:t>
      </w:r>
    </w:p>
    <w:p w14:paraId="465C6374" w14:textId="34DCD355" w:rsidR="00D12F46" w:rsidRDefault="00D12F46" w:rsidP="00D12F46">
      <w:pPr>
        <w:pStyle w:val="CodeBlock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color</w:t>
      </w:r>
      <w:proofErr w:type="spellEnd"/>
      <w:r>
        <w:t xml:space="preserve"> = value</w:t>
      </w:r>
    </w:p>
    <w:p w14:paraId="16A4231F" w14:textId="7A38B70F" w:rsidR="00D12F46" w:rsidRDefault="00917295" w:rsidP="00D12F46">
      <w:pPr>
        <w:pStyle w:val="Heading2"/>
        <w:rPr>
          <w:lang w:val="en-US" w:eastAsia="zh-CN"/>
        </w:rPr>
      </w:pPr>
      <w:bookmarkStart w:id="7" w:name="_Toc86615048"/>
      <w:r>
        <w:rPr>
          <w:lang w:val="en-US" w:eastAsia="zh-CN"/>
        </w:rPr>
        <w:t>figure.py</w:t>
      </w:r>
      <w:bookmarkEnd w:id="7"/>
    </w:p>
    <w:p w14:paraId="6A830BCC" w14:textId="77777777" w:rsidR="00917295" w:rsidRDefault="00917295" w:rsidP="00917295">
      <w:pPr>
        <w:pStyle w:val="CodeBlock"/>
      </w:pPr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14:paraId="406871B1" w14:textId="77777777" w:rsidR="00917295" w:rsidRDefault="00917295" w:rsidP="00917295">
      <w:pPr>
        <w:pStyle w:val="CodeBlock"/>
      </w:pPr>
    </w:p>
    <w:p w14:paraId="01DE7250" w14:textId="77777777" w:rsidR="00917295" w:rsidRDefault="00917295" w:rsidP="00917295">
      <w:pPr>
        <w:pStyle w:val="CodeBlock"/>
      </w:pPr>
    </w:p>
    <w:p w14:paraId="4DD426D3" w14:textId="77777777" w:rsidR="00917295" w:rsidRDefault="00917295" w:rsidP="00917295">
      <w:pPr>
        <w:pStyle w:val="CodeBlock"/>
      </w:pPr>
      <w:r>
        <w:t xml:space="preserve">class </w:t>
      </w:r>
      <w:proofErr w:type="gramStart"/>
      <w:r>
        <w:t>Figure(</w:t>
      </w:r>
      <w:proofErr w:type="gramEnd"/>
      <w:r>
        <w:t>ABC):</w:t>
      </w:r>
    </w:p>
    <w:p w14:paraId="5EE25C99" w14:textId="77777777" w:rsidR="00917295" w:rsidRPr="00917295" w:rsidRDefault="00917295" w:rsidP="00917295">
      <w:pPr>
        <w:pStyle w:val="CodeBlock"/>
        <w:rPr>
          <w:lang w:val="ru-RU"/>
        </w:rPr>
      </w:pPr>
      <w:r>
        <w:t xml:space="preserve">    </w:t>
      </w:r>
      <w:r w:rsidRPr="00917295">
        <w:rPr>
          <w:lang w:val="ru-RU"/>
        </w:rPr>
        <w:t>"""</w:t>
      </w:r>
    </w:p>
    <w:p w14:paraId="2D07324C" w14:textId="77777777" w:rsidR="00917295" w:rsidRPr="00917295" w:rsidRDefault="00917295" w:rsidP="00917295">
      <w:pPr>
        <w:pStyle w:val="CodeBlock"/>
        <w:rPr>
          <w:lang w:val="ru-RU"/>
        </w:rPr>
      </w:pPr>
      <w:r w:rsidRPr="00917295">
        <w:rPr>
          <w:lang w:val="ru-RU"/>
        </w:rPr>
        <w:t xml:space="preserve">    Абстрактный класс «Геометрическая фигура»</w:t>
      </w:r>
    </w:p>
    <w:p w14:paraId="082169DA" w14:textId="77777777" w:rsidR="00917295" w:rsidRPr="00917295" w:rsidRDefault="00917295" w:rsidP="00917295">
      <w:pPr>
        <w:pStyle w:val="CodeBlock"/>
        <w:rPr>
          <w:lang w:val="ru-RU"/>
        </w:rPr>
      </w:pPr>
      <w:r w:rsidRPr="00917295">
        <w:rPr>
          <w:lang w:val="ru-RU"/>
        </w:rPr>
        <w:t xml:space="preserve">    """</w:t>
      </w:r>
    </w:p>
    <w:p w14:paraId="04E67451" w14:textId="77777777" w:rsidR="00917295" w:rsidRPr="00917295" w:rsidRDefault="00917295" w:rsidP="00917295">
      <w:pPr>
        <w:pStyle w:val="CodeBlock"/>
        <w:rPr>
          <w:lang w:val="ru-RU"/>
        </w:rPr>
      </w:pPr>
      <w:r w:rsidRPr="00917295">
        <w:rPr>
          <w:lang w:val="ru-RU"/>
        </w:rPr>
        <w:t xml:space="preserve">    @</w:t>
      </w:r>
      <w:proofErr w:type="spellStart"/>
      <w:r>
        <w:t>abstractmethod</w:t>
      </w:r>
      <w:proofErr w:type="spellEnd"/>
    </w:p>
    <w:p w14:paraId="1808E9AC" w14:textId="77777777" w:rsidR="00917295" w:rsidRPr="00917295" w:rsidRDefault="00917295" w:rsidP="00917295">
      <w:pPr>
        <w:pStyle w:val="CodeBlock"/>
        <w:rPr>
          <w:lang w:val="ru-RU"/>
        </w:rPr>
      </w:pPr>
      <w:r w:rsidRPr="00917295">
        <w:rPr>
          <w:lang w:val="ru-RU"/>
        </w:rPr>
        <w:t xml:space="preserve">    </w:t>
      </w:r>
      <w:r>
        <w:t>def</w:t>
      </w:r>
      <w:r w:rsidRPr="00917295">
        <w:rPr>
          <w:lang w:val="ru-RU"/>
        </w:rPr>
        <w:t xml:space="preserve"> </w:t>
      </w:r>
      <w:r>
        <w:t>square</w:t>
      </w:r>
      <w:r w:rsidRPr="00917295">
        <w:rPr>
          <w:lang w:val="ru-RU"/>
        </w:rPr>
        <w:t>(</w:t>
      </w:r>
      <w:r>
        <w:t>self</w:t>
      </w:r>
      <w:r w:rsidRPr="00917295">
        <w:rPr>
          <w:lang w:val="ru-RU"/>
        </w:rPr>
        <w:t>):</w:t>
      </w:r>
    </w:p>
    <w:p w14:paraId="28F91F56" w14:textId="77777777" w:rsidR="00917295" w:rsidRPr="00917295" w:rsidRDefault="00917295" w:rsidP="00917295">
      <w:pPr>
        <w:pStyle w:val="CodeBlock"/>
        <w:rPr>
          <w:lang w:val="ru-RU"/>
        </w:rPr>
      </w:pPr>
      <w:r w:rsidRPr="00917295">
        <w:rPr>
          <w:lang w:val="ru-RU"/>
        </w:rPr>
        <w:t xml:space="preserve">        """</w:t>
      </w:r>
    </w:p>
    <w:p w14:paraId="7833F464" w14:textId="77777777" w:rsidR="00917295" w:rsidRPr="00917295" w:rsidRDefault="00917295" w:rsidP="00917295">
      <w:pPr>
        <w:pStyle w:val="CodeBlock"/>
        <w:rPr>
          <w:lang w:val="ru-RU"/>
        </w:rPr>
      </w:pPr>
      <w:r w:rsidRPr="00917295">
        <w:rPr>
          <w:lang w:val="ru-RU"/>
        </w:rPr>
        <w:t xml:space="preserve">        содержит виртуальный метод для вычисления площади фигуры.</w:t>
      </w:r>
    </w:p>
    <w:p w14:paraId="7C338B79" w14:textId="77777777" w:rsidR="00917295" w:rsidRDefault="00917295" w:rsidP="00917295">
      <w:pPr>
        <w:pStyle w:val="CodeBlock"/>
      </w:pPr>
      <w:r w:rsidRPr="00917295">
        <w:rPr>
          <w:lang w:val="ru-RU"/>
        </w:rPr>
        <w:t xml:space="preserve">        </w:t>
      </w:r>
      <w:r>
        <w:t>"""</w:t>
      </w:r>
    </w:p>
    <w:p w14:paraId="6CD3C537" w14:textId="7FCA0123" w:rsidR="00917295" w:rsidRDefault="00917295" w:rsidP="00917295">
      <w:pPr>
        <w:pStyle w:val="CodeBlock"/>
      </w:pPr>
      <w:r>
        <w:t xml:space="preserve">        pass</w:t>
      </w:r>
    </w:p>
    <w:p w14:paraId="039AA74F" w14:textId="3626D4F0" w:rsidR="00917295" w:rsidRDefault="00917295" w:rsidP="00917295">
      <w:pPr>
        <w:pStyle w:val="Heading2"/>
        <w:rPr>
          <w:lang w:val="en-US" w:eastAsia="zh-CN"/>
        </w:rPr>
      </w:pPr>
      <w:bookmarkStart w:id="8" w:name="_Toc86615049"/>
      <w:r>
        <w:rPr>
          <w:lang w:val="en-US" w:eastAsia="zh-CN"/>
        </w:rPr>
        <w:t>rectangle.py</w:t>
      </w:r>
      <w:bookmarkEnd w:id="8"/>
    </w:p>
    <w:p w14:paraId="25EF0DB3" w14:textId="77777777" w:rsidR="00917295" w:rsidRDefault="00917295" w:rsidP="00917295">
      <w:pPr>
        <w:pStyle w:val="CodeBlock"/>
      </w:pPr>
      <w:r>
        <w:t xml:space="preserve">from </w:t>
      </w:r>
      <w:proofErr w:type="spellStart"/>
      <w:r>
        <w:t>lab_python_</w:t>
      </w:r>
      <w:proofErr w:type="gramStart"/>
      <w:r>
        <w:t>oop.figure</w:t>
      </w:r>
      <w:proofErr w:type="spellEnd"/>
      <w:proofErr w:type="gramEnd"/>
      <w:r>
        <w:t xml:space="preserve"> import Figure</w:t>
      </w:r>
    </w:p>
    <w:p w14:paraId="5EED4067" w14:textId="77777777" w:rsidR="00917295" w:rsidRDefault="00917295" w:rsidP="00917295">
      <w:pPr>
        <w:pStyle w:val="CodeBlock"/>
      </w:pPr>
      <w:r>
        <w:t xml:space="preserve">from </w:t>
      </w:r>
      <w:proofErr w:type="spellStart"/>
      <w:r>
        <w:t>lab_python_</w:t>
      </w:r>
      <w:proofErr w:type="gramStart"/>
      <w:r>
        <w:t>oop.color</w:t>
      </w:r>
      <w:proofErr w:type="spellEnd"/>
      <w:proofErr w:type="gramEnd"/>
      <w:r>
        <w:t xml:space="preserve"> import </w:t>
      </w:r>
      <w:proofErr w:type="spellStart"/>
      <w:r>
        <w:t>FigureColor</w:t>
      </w:r>
      <w:proofErr w:type="spellEnd"/>
    </w:p>
    <w:p w14:paraId="4ECC87FC" w14:textId="77777777" w:rsidR="00917295" w:rsidRDefault="00917295" w:rsidP="00917295">
      <w:pPr>
        <w:pStyle w:val="CodeBlock"/>
      </w:pPr>
    </w:p>
    <w:p w14:paraId="17899CDA" w14:textId="77777777" w:rsidR="00917295" w:rsidRDefault="00917295" w:rsidP="00917295">
      <w:pPr>
        <w:pStyle w:val="CodeBlock"/>
      </w:pPr>
    </w:p>
    <w:p w14:paraId="1553038E" w14:textId="77777777" w:rsidR="00917295" w:rsidRPr="00954E53" w:rsidRDefault="00917295" w:rsidP="00917295">
      <w:pPr>
        <w:pStyle w:val="CodeBlock"/>
        <w:rPr>
          <w:lang w:val="ru-RU"/>
        </w:rPr>
      </w:pPr>
      <w:r>
        <w:t>class</w:t>
      </w:r>
      <w:r w:rsidRPr="00954E53">
        <w:rPr>
          <w:lang w:val="ru-RU"/>
        </w:rPr>
        <w:t xml:space="preserve"> </w:t>
      </w:r>
      <w:proofErr w:type="gramStart"/>
      <w:r>
        <w:t>Rectangle</w:t>
      </w:r>
      <w:r w:rsidRPr="00954E53">
        <w:rPr>
          <w:lang w:val="ru-RU"/>
        </w:rPr>
        <w:t>(</w:t>
      </w:r>
      <w:proofErr w:type="gramEnd"/>
      <w:r>
        <w:t>Figure</w:t>
      </w:r>
      <w:r w:rsidRPr="00954E53">
        <w:rPr>
          <w:lang w:val="ru-RU"/>
        </w:rPr>
        <w:t>):</w:t>
      </w:r>
    </w:p>
    <w:p w14:paraId="2CBC2672" w14:textId="77777777" w:rsidR="00917295" w:rsidRPr="00954E53" w:rsidRDefault="00917295" w:rsidP="00917295">
      <w:pPr>
        <w:pStyle w:val="CodeBlock"/>
        <w:rPr>
          <w:lang w:val="ru-RU"/>
        </w:rPr>
      </w:pPr>
      <w:r w:rsidRPr="00954E53">
        <w:rPr>
          <w:lang w:val="ru-RU"/>
        </w:rPr>
        <w:t xml:space="preserve">    """</w:t>
      </w:r>
    </w:p>
    <w:p w14:paraId="491B9E4F" w14:textId="77777777" w:rsidR="00917295" w:rsidRPr="00954E53" w:rsidRDefault="00917295" w:rsidP="00917295">
      <w:pPr>
        <w:pStyle w:val="CodeBlock"/>
        <w:rPr>
          <w:lang w:val="ru-RU"/>
        </w:rPr>
      </w:pPr>
      <w:r w:rsidRPr="00954E53">
        <w:rPr>
          <w:lang w:val="ru-RU"/>
        </w:rPr>
        <w:t xml:space="preserve">    Класс «Прямоугольник» наследуется от класса «Геометрическая фигура».</w:t>
      </w:r>
    </w:p>
    <w:p w14:paraId="43950DB2" w14:textId="77777777" w:rsidR="00917295" w:rsidRDefault="00917295" w:rsidP="00917295">
      <w:pPr>
        <w:pStyle w:val="CodeBlock"/>
      </w:pPr>
      <w:r w:rsidRPr="00954E53">
        <w:rPr>
          <w:lang w:val="ru-RU"/>
        </w:rPr>
        <w:t xml:space="preserve">    </w:t>
      </w:r>
      <w:r>
        <w:t>"""</w:t>
      </w:r>
    </w:p>
    <w:p w14:paraId="483B4D11" w14:textId="77777777" w:rsidR="00917295" w:rsidRDefault="00917295" w:rsidP="00917295">
      <w:pPr>
        <w:pStyle w:val="CodeBlock"/>
      </w:pPr>
      <w:r>
        <w:t xml:space="preserve">    FIGURE_TYPE = "</w:t>
      </w:r>
      <w:proofErr w:type="spellStart"/>
      <w:r>
        <w:t>Прямоугольник</w:t>
      </w:r>
      <w:proofErr w:type="spellEnd"/>
      <w:r>
        <w:t>"</w:t>
      </w:r>
    </w:p>
    <w:p w14:paraId="26085221" w14:textId="77777777" w:rsidR="00917295" w:rsidRDefault="00917295" w:rsidP="00917295">
      <w:pPr>
        <w:pStyle w:val="CodeBlock"/>
      </w:pPr>
    </w:p>
    <w:p w14:paraId="2843845F" w14:textId="77777777" w:rsidR="00917295" w:rsidRDefault="00917295" w:rsidP="00917295">
      <w:pPr>
        <w:pStyle w:val="CodeBlock"/>
      </w:pPr>
      <w:r>
        <w:t xml:space="preserve">    @</w:t>
      </w:r>
      <w:proofErr w:type="spellStart"/>
      <w:r>
        <w:t>classmethod</w:t>
      </w:r>
      <w:proofErr w:type="spellEnd"/>
    </w:p>
    <w:p w14:paraId="4139F5D2" w14:textId="77777777" w:rsidR="00917295" w:rsidRDefault="00917295" w:rsidP="00917295">
      <w:pPr>
        <w:pStyle w:val="CodeBlock"/>
      </w:pPr>
      <w:r>
        <w:t xml:space="preserve">    def </w:t>
      </w:r>
      <w:proofErr w:type="spellStart"/>
      <w:r>
        <w:t>get_figure_type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14:paraId="679853CD" w14:textId="77777777" w:rsidR="00917295" w:rsidRDefault="00917295" w:rsidP="00917295">
      <w:pPr>
        <w:pStyle w:val="CodeBlock"/>
      </w:pPr>
      <w:r>
        <w:t xml:space="preserve">        return </w:t>
      </w:r>
      <w:proofErr w:type="spellStart"/>
      <w:proofErr w:type="gramStart"/>
      <w:r>
        <w:t>cls.FIGURE</w:t>
      </w:r>
      <w:proofErr w:type="gramEnd"/>
      <w:r>
        <w:t>_TYPE</w:t>
      </w:r>
      <w:proofErr w:type="spellEnd"/>
    </w:p>
    <w:p w14:paraId="59D3C97F" w14:textId="77777777" w:rsidR="00917295" w:rsidRDefault="00917295" w:rsidP="00917295">
      <w:pPr>
        <w:pStyle w:val="CodeBlock"/>
      </w:pPr>
    </w:p>
    <w:p w14:paraId="2CE5E7CD" w14:textId="77777777" w:rsidR="00917295" w:rsidRDefault="00917295" w:rsidP="00917295">
      <w:pPr>
        <w:pStyle w:val="CodeBlock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color_param</w:t>
      </w:r>
      <w:proofErr w:type="spellEnd"/>
      <w:r>
        <w:t xml:space="preserve">, </w:t>
      </w:r>
      <w:proofErr w:type="spellStart"/>
      <w:r>
        <w:t>width_param</w:t>
      </w:r>
      <w:proofErr w:type="spellEnd"/>
      <w:r>
        <w:t xml:space="preserve">, </w:t>
      </w:r>
      <w:proofErr w:type="spellStart"/>
      <w:r>
        <w:t>height_param</w:t>
      </w:r>
      <w:proofErr w:type="spellEnd"/>
      <w:r>
        <w:t>):</w:t>
      </w:r>
    </w:p>
    <w:p w14:paraId="0AFA7513" w14:textId="77777777" w:rsidR="00917295" w:rsidRPr="00954E53" w:rsidRDefault="00917295" w:rsidP="00917295">
      <w:pPr>
        <w:pStyle w:val="CodeBlock"/>
        <w:rPr>
          <w:lang w:val="ru-RU"/>
        </w:rPr>
      </w:pPr>
      <w:r>
        <w:t xml:space="preserve">        </w:t>
      </w:r>
      <w:r w:rsidRPr="00954E53">
        <w:rPr>
          <w:lang w:val="ru-RU"/>
        </w:rPr>
        <w:t>"""</w:t>
      </w:r>
    </w:p>
    <w:p w14:paraId="456A05F6" w14:textId="77777777" w:rsidR="00917295" w:rsidRPr="00954E53" w:rsidRDefault="00917295" w:rsidP="00917295">
      <w:pPr>
        <w:pStyle w:val="CodeBlock"/>
        <w:rPr>
          <w:lang w:val="ru-RU"/>
        </w:rPr>
      </w:pPr>
      <w:r w:rsidRPr="00954E53">
        <w:rPr>
          <w:lang w:val="ru-RU"/>
        </w:rPr>
        <w:t xml:space="preserve">        Класс должен содержать конструктор по параметрам «ширина», «высота» и «цвет».</w:t>
      </w:r>
    </w:p>
    <w:p w14:paraId="0F7380B7" w14:textId="77777777" w:rsidR="00917295" w:rsidRPr="00954E53" w:rsidRDefault="00917295" w:rsidP="00917295">
      <w:pPr>
        <w:pStyle w:val="CodeBlock"/>
        <w:rPr>
          <w:lang w:val="ru-RU"/>
        </w:rPr>
      </w:pPr>
      <w:r w:rsidRPr="00954E53">
        <w:rPr>
          <w:lang w:val="ru-RU"/>
        </w:rPr>
        <w:t xml:space="preserve">        В конструкторе создается объект класса «Цвет фигуры» для хранения цвета.</w:t>
      </w:r>
    </w:p>
    <w:p w14:paraId="5D1DB7DB" w14:textId="77777777" w:rsidR="00917295" w:rsidRDefault="00917295" w:rsidP="00917295">
      <w:pPr>
        <w:pStyle w:val="CodeBlock"/>
      </w:pPr>
      <w:r w:rsidRPr="00954E53">
        <w:rPr>
          <w:lang w:val="ru-RU"/>
        </w:rPr>
        <w:t xml:space="preserve">        </w:t>
      </w:r>
      <w:r>
        <w:t>"""</w:t>
      </w:r>
    </w:p>
    <w:p w14:paraId="5823426B" w14:textId="77777777" w:rsidR="00917295" w:rsidRDefault="00917295" w:rsidP="00917295">
      <w:pPr>
        <w:pStyle w:val="CodeBlock"/>
      </w:pPr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</w:t>
      </w:r>
      <w:proofErr w:type="spellStart"/>
      <w:r>
        <w:t>width_param</w:t>
      </w:r>
      <w:proofErr w:type="spellEnd"/>
    </w:p>
    <w:p w14:paraId="5BB7F85B" w14:textId="77777777" w:rsidR="00917295" w:rsidRDefault="00917295" w:rsidP="00917295">
      <w:pPr>
        <w:pStyle w:val="CodeBlock"/>
      </w:pPr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</w:t>
      </w:r>
      <w:proofErr w:type="spellStart"/>
      <w:r>
        <w:t>height_param</w:t>
      </w:r>
      <w:proofErr w:type="spellEnd"/>
    </w:p>
    <w:p w14:paraId="3BBFB412" w14:textId="77777777" w:rsidR="00917295" w:rsidRDefault="00917295" w:rsidP="00917295">
      <w:pPr>
        <w:pStyle w:val="CodeBlock"/>
      </w:pPr>
      <w:r>
        <w:t xml:space="preserve">       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FigureColor</w:t>
      </w:r>
      <w:proofErr w:type="spellEnd"/>
      <w:r>
        <w:t>(</w:t>
      </w:r>
      <w:proofErr w:type="gramEnd"/>
      <w:r>
        <w:t>)</w:t>
      </w:r>
    </w:p>
    <w:p w14:paraId="446BD76D" w14:textId="77777777" w:rsidR="00917295" w:rsidRDefault="00917295" w:rsidP="00917295">
      <w:pPr>
        <w:pStyle w:val="CodeBlock"/>
      </w:pPr>
      <w:r>
        <w:t xml:space="preserve">        </w:t>
      </w:r>
      <w:proofErr w:type="spellStart"/>
      <w:r>
        <w:t>self.</w:t>
      </w:r>
      <w:proofErr w:type="gramStart"/>
      <w:r>
        <w:t>fc.colorproperty</w:t>
      </w:r>
      <w:proofErr w:type="spellEnd"/>
      <w:proofErr w:type="gramEnd"/>
      <w:r>
        <w:t xml:space="preserve"> = </w:t>
      </w:r>
      <w:proofErr w:type="spellStart"/>
      <w:r>
        <w:t>color_param</w:t>
      </w:r>
      <w:proofErr w:type="spellEnd"/>
    </w:p>
    <w:p w14:paraId="783455F9" w14:textId="77777777" w:rsidR="00917295" w:rsidRDefault="00917295" w:rsidP="00917295">
      <w:pPr>
        <w:pStyle w:val="CodeBlock"/>
      </w:pPr>
    </w:p>
    <w:p w14:paraId="0AD32872" w14:textId="77777777" w:rsidR="00917295" w:rsidRPr="00954E53" w:rsidRDefault="00917295" w:rsidP="00917295">
      <w:pPr>
        <w:pStyle w:val="CodeBlock"/>
        <w:rPr>
          <w:lang w:val="ru-RU"/>
        </w:rPr>
      </w:pPr>
      <w:r>
        <w:t xml:space="preserve">    def</w:t>
      </w:r>
      <w:r w:rsidRPr="00954E53">
        <w:rPr>
          <w:lang w:val="ru-RU"/>
        </w:rPr>
        <w:t xml:space="preserve"> </w:t>
      </w:r>
      <w:r>
        <w:t>square</w:t>
      </w:r>
      <w:r w:rsidRPr="00954E53">
        <w:rPr>
          <w:lang w:val="ru-RU"/>
        </w:rPr>
        <w:t>(</w:t>
      </w:r>
      <w:r>
        <w:t>self</w:t>
      </w:r>
      <w:r w:rsidRPr="00954E53">
        <w:rPr>
          <w:lang w:val="ru-RU"/>
        </w:rPr>
        <w:t>):</w:t>
      </w:r>
    </w:p>
    <w:p w14:paraId="61C361F9" w14:textId="77777777" w:rsidR="00917295" w:rsidRPr="00954E53" w:rsidRDefault="00917295" w:rsidP="00917295">
      <w:pPr>
        <w:pStyle w:val="CodeBlock"/>
        <w:rPr>
          <w:lang w:val="ru-RU"/>
        </w:rPr>
      </w:pPr>
      <w:r w:rsidRPr="00954E53">
        <w:rPr>
          <w:lang w:val="ru-RU"/>
        </w:rPr>
        <w:t xml:space="preserve">        """</w:t>
      </w:r>
    </w:p>
    <w:p w14:paraId="1F926F04" w14:textId="77777777" w:rsidR="00917295" w:rsidRPr="00954E53" w:rsidRDefault="00917295" w:rsidP="00917295">
      <w:pPr>
        <w:pStyle w:val="CodeBlock"/>
        <w:rPr>
          <w:lang w:val="ru-RU"/>
        </w:rPr>
      </w:pPr>
      <w:r w:rsidRPr="00954E53">
        <w:rPr>
          <w:lang w:val="ru-RU"/>
        </w:rPr>
        <w:t xml:space="preserve">        Класс должен переопределять метод, вычисляющий площадь фигуры.</w:t>
      </w:r>
    </w:p>
    <w:p w14:paraId="4FB9B2F6" w14:textId="77777777" w:rsidR="00917295" w:rsidRDefault="00917295" w:rsidP="00917295">
      <w:pPr>
        <w:pStyle w:val="CodeBlock"/>
      </w:pPr>
      <w:r w:rsidRPr="00954E53">
        <w:rPr>
          <w:lang w:val="ru-RU"/>
        </w:rPr>
        <w:t xml:space="preserve">        </w:t>
      </w:r>
      <w:r>
        <w:t>"""</w:t>
      </w:r>
    </w:p>
    <w:p w14:paraId="22135E49" w14:textId="77777777" w:rsidR="00917295" w:rsidRDefault="00917295" w:rsidP="00917295">
      <w:pPr>
        <w:pStyle w:val="CodeBlock"/>
      </w:pPr>
      <w:r>
        <w:t xml:space="preserve">        return </w:t>
      </w:r>
      <w:proofErr w:type="spellStart"/>
      <w:proofErr w:type="gramStart"/>
      <w:r>
        <w:t>self.width</w:t>
      </w:r>
      <w:proofErr w:type="spellEnd"/>
      <w:proofErr w:type="gramEnd"/>
      <w:r>
        <w:t>*</w:t>
      </w:r>
      <w:proofErr w:type="spellStart"/>
      <w:r>
        <w:t>self.height</w:t>
      </w:r>
      <w:proofErr w:type="spellEnd"/>
    </w:p>
    <w:p w14:paraId="5C14E4F8" w14:textId="77777777" w:rsidR="00917295" w:rsidRDefault="00917295" w:rsidP="00917295">
      <w:pPr>
        <w:pStyle w:val="CodeBlock"/>
      </w:pPr>
    </w:p>
    <w:p w14:paraId="28A0DEC1" w14:textId="77777777" w:rsidR="00917295" w:rsidRDefault="00917295" w:rsidP="00917295">
      <w:pPr>
        <w:pStyle w:val="CodeBlock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3E8E51BA" w14:textId="77777777" w:rsidR="00917295" w:rsidRDefault="00917295" w:rsidP="00917295">
      <w:pPr>
        <w:pStyle w:val="CodeBlock"/>
      </w:pPr>
      <w:r>
        <w:t xml:space="preserve">        return</w:t>
      </w:r>
      <w:r w:rsidRPr="00954E53">
        <w:rPr>
          <w:lang w:val="ru-RU"/>
        </w:rPr>
        <w:t xml:space="preserve"> '{} {} цвета шириной {} и высотой {} площадью </w:t>
      </w:r>
      <w:r>
        <w:t>{}.</w:t>
      </w:r>
      <w:proofErr w:type="gramStart"/>
      <w:r>
        <w:t>'.format</w:t>
      </w:r>
      <w:proofErr w:type="gramEnd"/>
      <w:r>
        <w:t>(</w:t>
      </w:r>
    </w:p>
    <w:p w14:paraId="74E22E93" w14:textId="77777777" w:rsidR="00917295" w:rsidRDefault="00917295" w:rsidP="00917295">
      <w:pPr>
        <w:pStyle w:val="CodeBlock"/>
      </w:pPr>
      <w:r>
        <w:t xml:space="preserve">            </w:t>
      </w:r>
      <w:proofErr w:type="spellStart"/>
      <w:r>
        <w:t>Rectangle.get_figure_</w:t>
      </w:r>
      <w:proofErr w:type="gramStart"/>
      <w:r>
        <w:t>type</w:t>
      </w:r>
      <w:proofErr w:type="spellEnd"/>
      <w:r>
        <w:t>(</w:t>
      </w:r>
      <w:proofErr w:type="gramEnd"/>
      <w:r>
        <w:t>),</w:t>
      </w:r>
    </w:p>
    <w:p w14:paraId="2421ADB9" w14:textId="77777777" w:rsidR="00917295" w:rsidRDefault="00917295" w:rsidP="00917295">
      <w:pPr>
        <w:pStyle w:val="CodeBlock"/>
      </w:pPr>
      <w:r>
        <w:t xml:space="preserve">            </w:t>
      </w:r>
      <w:proofErr w:type="spellStart"/>
      <w:r>
        <w:t>self.</w:t>
      </w:r>
      <w:proofErr w:type="gramStart"/>
      <w:r>
        <w:t>fc.colorproperty</w:t>
      </w:r>
      <w:proofErr w:type="spellEnd"/>
      <w:proofErr w:type="gramEnd"/>
      <w:r>
        <w:t>,</w:t>
      </w:r>
    </w:p>
    <w:p w14:paraId="3B125079" w14:textId="77777777" w:rsidR="00917295" w:rsidRDefault="00917295" w:rsidP="00917295">
      <w:pPr>
        <w:pStyle w:val="CodeBlock"/>
      </w:pPr>
      <w:r>
        <w:t xml:space="preserve">            </w:t>
      </w:r>
      <w:proofErr w:type="spellStart"/>
      <w:proofErr w:type="gramStart"/>
      <w:r>
        <w:t>self.width</w:t>
      </w:r>
      <w:proofErr w:type="spellEnd"/>
      <w:proofErr w:type="gramEnd"/>
      <w:r>
        <w:t>,</w:t>
      </w:r>
    </w:p>
    <w:p w14:paraId="48A6099F" w14:textId="77777777" w:rsidR="00917295" w:rsidRDefault="00917295" w:rsidP="00917295">
      <w:pPr>
        <w:pStyle w:val="CodeBlock"/>
      </w:pPr>
      <w:r>
        <w:t xml:space="preserve">            </w:t>
      </w:r>
      <w:proofErr w:type="spellStart"/>
      <w:proofErr w:type="gramStart"/>
      <w:r>
        <w:t>self.height</w:t>
      </w:r>
      <w:proofErr w:type="spellEnd"/>
      <w:proofErr w:type="gramEnd"/>
      <w:r>
        <w:t>,</w:t>
      </w:r>
    </w:p>
    <w:p w14:paraId="24CC0689" w14:textId="77777777" w:rsidR="00917295" w:rsidRDefault="00917295" w:rsidP="00917295">
      <w:pPr>
        <w:pStyle w:val="CodeBlock"/>
      </w:pPr>
      <w:r>
        <w:t xml:space="preserve">            </w:t>
      </w:r>
      <w:proofErr w:type="spellStart"/>
      <w:proofErr w:type="gramStart"/>
      <w:r>
        <w:t>self.square</w:t>
      </w:r>
      <w:proofErr w:type="spellEnd"/>
      <w:proofErr w:type="gramEnd"/>
      <w:r>
        <w:t>()</w:t>
      </w:r>
    </w:p>
    <w:p w14:paraId="0AC3CDB0" w14:textId="191D957B" w:rsidR="00917295" w:rsidRDefault="00917295" w:rsidP="00917295">
      <w:pPr>
        <w:pStyle w:val="CodeBlock"/>
      </w:pPr>
      <w:r>
        <w:lastRenderedPageBreak/>
        <w:t xml:space="preserve">        )</w:t>
      </w:r>
    </w:p>
    <w:p w14:paraId="1EFC4F26" w14:textId="004A9A13" w:rsidR="00954E53" w:rsidRDefault="00954E53" w:rsidP="00954E53">
      <w:pPr>
        <w:pStyle w:val="Heading2"/>
        <w:rPr>
          <w:lang w:val="en-US" w:eastAsia="zh-CN"/>
        </w:rPr>
      </w:pPr>
      <w:bookmarkStart w:id="9" w:name="_Toc86615050"/>
      <w:r>
        <w:rPr>
          <w:lang w:val="en-US" w:eastAsia="zh-CN"/>
        </w:rPr>
        <w:t>square.py</w:t>
      </w:r>
      <w:bookmarkEnd w:id="9"/>
    </w:p>
    <w:p w14:paraId="2FDDF283" w14:textId="77777777" w:rsidR="00954E53" w:rsidRDefault="00954E53" w:rsidP="00954E53">
      <w:pPr>
        <w:pStyle w:val="CodeBlock"/>
      </w:pPr>
      <w:r>
        <w:t xml:space="preserve">from </w:t>
      </w:r>
      <w:proofErr w:type="spellStart"/>
      <w:r>
        <w:t>lab_python_</w:t>
      </w:r>
      <w:proofErr w:type="gramStart"/>
      <w:r>
        <w:t>oop.rectangle</w:t>
      </w:r>
      <w:proofErr w:type="spellEnd"/>
      <w:proofErr w:type="gramEnd"/>
      <w:r>
        <w:t xml:space="preserve"> import Rectangle</w:t>
      </w:r>
    </w:p>
    <w:p w14:paraId="70AD5B29" w14:textId="77777777" w:rsidR="00954E53" w:rsidRDefault="00954E53" w:rsidP="00954E53">
      <w:pPr>
        <w:pStyle w:val="CodeBlock"/>
      </w:pPr>
    </w:p>
    <w:p w14:paraId="458F305A" w14:textId="77777777" w:rsidR="00954E53" w:rsidRDefault="00954E53" w:rsidP="00954E53">
      <w:pPr>
        <w:pStyle w:val="CodeBlock"/>
      </w:pPr>
    </w:p>
    <w:p w14:paraId="213EBB4C" w14:textId="77777777" w:rsidR="00954E53" w:rsidRPr="00682445" w:rsidRDefault="00954E53" w:rsidP="00954E53">
      <w:pPr>
        <w:pStyle w:val="CodeBlock"/>
        <w:rPr>
          <w:lang w:val="ru-RU"/>
        </w:rPr>
      </w:pPr>
      <w:r>
        <w:t>class</w:t>
      </w:r>
      <w:r w:rsidRPr="00682445">
        <w:rPr>
          <w:lang w:val="ru-RU"/>
        </w:rPr>
        <w:t xml:space="preserve"> </w:t>
      </w:r>
      <w:proofErr w:type="gramStart"/>
      <w:r>
        <w:t>Square</w:t>
      </w:r>
      <w:r w:rsidRPr="00682445">
        <w:rPr>
          <w:lang w:val="ru-RU"/>
        </w:rPr>
        <w:t>(</w:t>
      </w:r>
      <w:proofErr w:type="gramEnd"/>
      <w:r>
        <w:t>Rectangle</w:t>
      </w:r>
      <w:r w:rsidRPr="00682445">
        <w:rPr>
          <w:lang w:val="ru-RU"/>
        </w:rPr>
        <w:t>):</w:t>
      </w:r>
    </w:p>
    <w:p w14:paraId="7EA41AD6" w14:textId="77777777" w:rsidR="00954E53" w:rsidRPr="00682445" w:rsidRDefault="00954E53" w:rsidP="00954E53">
      <w:pPr>
        <w:pStyle w:val="CodeBlock"/>
        <w:rPr>
          <w:lang w:val="ru-RU"/>
        </w:rPr>
      </w:pPr>
      <w:r w:rsidRPr="00682445">
        <w:rPr>
          <w:lang w:val="ru-RU"/>
        </w:rPr>
        <w:t xml:space="preserve">    """</w:t>
      </w:r>
    </w:p>
    <w:p w14:paraId="78A687D6" w14:textId="77777777" w:rsidR="00954E53" w:rsidRPr="00682445" w:rsidRDefault="00954E53" w:rsidP="00954E53">
      <w:pPr>
        <w:pStyle w:val="CodeBlock"/>
        <w:rPr>
          <w:lang w:val="ru-RU"/>
        </w:rPr>
      </w:pPr>
      <w:r w:rsidRPr="00682445">
        <w:rPr>
          <w:lang w:val="ru-RU"/>
        </w:rPr>
        <w:t xml:space="preserve">    Класс «Квадрат» наследуется от класса «Прямоугольник».</w:t>
      </w:r>
    </w:p>
    <w:p w14:paraId="27B625F0" w14:textId="77777777" w:rsidR="00954E53" w:rsidRDefault="00954E53" w:rsidP="00954E53">
      <w:pPr>
        <w:pStyle w:val="CodeBlock"/>
      </w:pPr>
      <w:r w:rsidRPr="00682445">
        <w:rPr>
          <w:lang w:val="ru-RU"/>
        </w:rPr>
        <w:t xml:space="preserve">    </w:t>
      </w:r>
      <w:r>
        <w:t>"""</w:t>
      </w:r>
    </w:p>
    <w:p w14:paraId="11DA3225" w14:textId="77777777" w:rsidR="00954E53" w:rsidRDefault="00954E53" w:rsidP="00954E53">
      <w:pPr>
        <w:pStyle w:val="CodeBlock"/>
      </w:pPr>
      <w:r>
        <w:t xml:space="preserve">    FIGURE_TYPE = "</w:t>
      </w:r>
      <w:proofErr w:type="spellStart"/>
      <w:r>
        <w:t>Квадрат</w:t>
      </w:r>
      <w:proofErr w:type="spellEnd"/>
      <w:r>
        <w:t>"</w:t>
      </w:r>
    </w:p>
    <w:p w14:paraId="7AC273A1" w14:textId="77777777" w:rsidR="00954E53" w:rsidRDefault="00954E53" w:rsidP="00954E53">
      <w:pPr>
        <w:pStyle w:val="CodeBlock"/>
      </w:pPr>
    </w:p>
    <w:p w14:paraId="10DADE8D" w14:textId="77777777" w:rsidR="00954E53" w:rsidRDefault="00954E53" w:rsidP="00954E53">
      <w:pPr>
        <w:pStyle w:val="CodeBlock"/>
      </w:pPr>
      <w:r>
        <w:t xml:space="preserve">    @</w:t>
      </w:r>
      <w:proofErr w:type="spellStart"/>
      <w:r>
        <w:t>classmethod</w:t>
      </w:r>
      <w:proofErr w:type="spellEnd"/>
    </w:p>
    <w:p w14:paraId="379892D3" w14:textId="77777777" w:rsidR="00954E53" w:rsidRDefault="00954E53" w:rsidP="00954E53">
      <w:pPr>
        <w:pStyle w:val="CodeBlock"/>
      </w:pPr>
      <w:r>
        <w:t xml:space="preserve">    def </w:t>
      </w:r>
      <w:proofErr w:type="spellStart"/>
      <w:r>
        <w:t>get_figure_type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14:paraId="73458D0E" w14:textId="77777777" w:rsidR="00954E53" w:rsidRDefault="00954E53" w:rsidP="00954E53">
      <w:pPr>
        <w:pStyle w:val="CodeBlock"/>
      </w:pPr>
      <w:r>
        <w:t xml:space="preserve">        return </w:t>
      </w:r>
      <w:proofErr w:type="spellStart"/>
      <w:proofErr w:type="gramStart"/>
      <w:r>
        <w:t>cls.FIGURE</w:t>
      </w:r>
      <w:proofErr w:type="gramEnd"/>
      <w:r>
        <w:t>_TYPE</w:t>
      </w:r>
      <w:proofErr w:type="spellEnd"/>
    </w:p>
    <w:p w14:paraId="4E413B36" w14:textId="77777777" w:rsidR="00954E53" w:rsidRDefault="00954E53" w:rsidP="00954E53">
      <w:pPr>
        <w:pStyle w:val="CodeBlock"/>
      </w:pPr>
    </w:p>
    <w:p w14:paraId="37895A76" w14:textId="77777777" w:rsidR="00954E53" w:rsidRDefault="00954E53" w:rsidP="00954E53">
      <w:pPr>
        <w:pStyle w:val="CodeBlock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color_param</w:t>
      </w:r>
      <w:proofErr w:type="spellEnd"/>
      <w:r>
        <w:t xml:space="preserve">, </w:t>
      </w:r>
      <w:proofErr w:type="spellStart"/>
      <w:r>
        <w:t>side_param</w:t>
      </w:r>
      <w:proofErr w:type="spellEnd"/>
      <w:r>
        <w:t>):</w:t>
      </w:r>
    </w:p>
    <w:p w14:paraId="2B604486" w14:textId="77777777" w:rsidR="00954E53" w:rsidRDefault="00954E53" w:rsidP="00954E53">
      <w:pPr>
        <w:pStyle w:val="CodeBlock"/>
      </w:pPr>
      <w:r>
        <w:t xml:space="preserve">        """</w:t>
      </w:r>
    </w:p>
    <w:p w14:paraId="2731927C" w14:textId="77777777" w:rsidR="00954E53" w:rsidRPr="00682445" w:rsidRDefault="00954E53" w:rsidP="00954E53">
      <w:pPr>
        <w:pStyle w:val="CodeBlock"/>
        <w:rPr>
          <w:lang w:val="ru-RU"/>
        </w:rPr>
      </w:pPr>
      <w:r>
        <w:t xml:space="preserve">        </w:t>
      </w:r>
      <w:r w:rsidRPr="00682445">
        <w:rPr>
          <w:lang w:val="ru-RU"/>
        </w:rPr>
        <w:t>Класс должен содержать конструктор по параметрам «сторона» и «цвет».</w:t>
      </w:r>
    </w:p>
    <w:p w14:paraId="33CD75AA" w14:textId="77777777" w:rsidR="00954E53" w:rsidRDefault="00954E53" w:rsidP="00954E53">
      <w:pPr>
        <w:pStyle w:val="CodeBlock"/>
      </w:pPr>
      <w:r w:rsidRPr="00682445">
        <w:rPr>
          <w:lang w:val="ru-RU"/>
        </w:rPr>
        <w:t xml:space="preserve">        </w:t>
      </w:r>
      <w:r>
        <w:t>"""</w:t>
      </w:r>
    </w:p>
    <w:p w14:paraId="6C27D3B2" w14:textId="77777777" w:rsidR="00954E53" w:rsidRDefault="00954E53" w:rsidP="00954E53">
      <w:pPr>
        <w:pStyle w:val="CodeBlock"/>
      </w:pPr>
      <w:r>
        <w:t xml:space="preserve">        </w:t>
      </w:r>
      <w:proofErr w:type="spellStart"/>
      <w:proofErr w:type="gramStart"/>
      <w:r>
        <w:t>self.side</w:t>
      </w:r>
      <w:proofErr w:type="spellEnd"/>
      <w:proofErr w:type="gramEnd"/>
      <w:r>
        <w:t xml:space="preserve"> = </w:t>
      </w:r>
      <w:proofErr w:type="spellStart"/>
      <w:r>
        <w:t>side_param</w:t>
      </w:r>
      <w:proofErr w:type="spellEnd"/>
    </w:p>
    <w:p w14:paraId="4EF144CE" w14:textId="77777777" w:rsidR="00954E53" w:rsidRDefault="00954E53" w:rsidP="00954E53">
      <w:pPr>
        <w:pStyle w:val="CodeBlock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color_param</w:t>
      </w:r>
      <w:proofErr w:type="spellEnd"/>
      <w:r>
        <w:t xml:space="preserve">, </w:t>
      </w:r>
      <w:proofErr w:type="spellStart"/>
      <w:r>
        <w:t>self.side</w:t>
      </w:r>
      <w:proofErr w:type="spellEnd"/>
      <w:r>
        <w:t xml:space="preserve">, </w:t>
      </w:r>
      <w:proofErr w:type="spellStart"/>
      <w:r>
        <w:t>self.side</w:t>
      </w:r>
      <w:proofErr w:type="spellEnd"/>
      <w:r>
        <w:t>)</w:t>
      </w:r>
    </w:p>
    <w:p w14:paraId="18E97778" w14:textId="77777777" w:rsidR="00954E53" w:rsidRDefault="00954E53" w:rsidP="00954E53">
      <w:pPr>
        <w:pStyle w:val="CodeBlock"/>
      </w:pPr>
    </w:p>
    <w:p w14:paraId="4F98E7E5" w14:textId="77777777" w:rsidR="00954E53" w:rsidRDefault="00954E53" w:rsidP="00954E53">
      <w:pPr>
        <w:pStyle w:val="CodeBlock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380529F6" w14:textId="77777777" w:rsidR="00954E53" w:rsidRDefault="00954E53" w:rsidP="00954E53">
      <w:pPr>
        <w:pStyle w:val="CodeBlock"/>
      </w:pPr>
      <w:r>
        <w:t xml:space="preserve">        return '{} {} </w:t>
      </w:r>
      <w:proofErr w:type="spellStart"/>
      <w:r>
        <w:t>цвета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стороной</w:t>
      </w:r>
      <w:proofErr w:type="spellEnd"/>
      <w:r>
        <w:t xml:space="preserve"> {} </w:t>
      </w:r>
      <w:proofErr w:type="spellStart"/>
      <w:r>
        <w:t>площадью</w:t>
      </w:r>
      <w:proofErr w:type="spellEnd"/>
      <w:r>
        <w:t xml:space="preserve"> {}.</w:t>
      </w:r>
      <w:proofErr w:type="gramStart"/>
      <w:r>
        <w:t>'.format</w:t>
      </w:r>
      <w:proofErr w:type="gramEnd"/>
      <w:r>
        <w:t>(</w:t>
      </w:r>
    </w:p>
    <w:p w14:paraId="3927A02E" w14:textId="77777777" w:rsidR="00954E53" w:rsidRDefault="00954E53" w:rsidP="00954E53">
      <w:pPr>
        <w:pStyle w:val="CodeBlock"/>
      </w:pPr>
      <w:r>
        <w:t xml:space="preserve">            </w:t>
      </w:r>
      <w:proofErr w:type="spellStart"/>
      <w:r>
        <w:t>Square.get_figure_</w:t>
      </w:r>
      <w:proofErr w:type="gramStart"/>
      <w:r>
        <w:t>type</w:t>
      </w:r>
      <w:proofErr w:type="spellEnd"/>
      <w:r>
        <w:t>(</w:t>
      </w:r>
      <w:proofErr w:type="gramEnd"/>
      <w:r>
        <w:t>),</w:t>
      </w:r>
    </w:p>
    <w:p w14:paraId="4038C812" w14:textId="77777777" w:rsidR="00954E53" w:rsidRDefault="00954E53" w:rsidP="00954E53">
      <w:pPr>
        <w:pStyle w:val="CodeBlock"/>
      </w:pPr>
      <w:r>
        <w:t xml:space="preserve">            </w:t>
      </w:r>
      <w:proofErr w:type="spellStart"/>
      <w:r>
        <w:t>self.</w:t>
      </w:r>
      <w:proofErr w:type="gramStart"/>
      <w:r>
        <w:t>fc.colorproperty</w:t>
      </w:r>
      <w:proofErr w:type="spellEnd"/>
      <w:proofErr w:type="gramEnd"/>
      <w:r>
        <w:t>,</w:t>
      </w:r>
    </w:p>
    <w:p w14:paraId="5D603FB1" w14:textId="77777777" w:rsidR="00954E53" w:rsidRPr="00682445" w:rsidRDefault="00954E53" w:rsidP="00954E53">
      <w:pPr>
        <w:pStyle w:val="CodeBlock"/>
        <w:rPr>
          <w:lang w:val="ru-RU"/>
        </w:rPr>
      </w:pPr>
      <w:r>
        <w:t xml:space="preserve">            </w:t>
      </w:r>
      <w:proofErr w:type="gramStart"/>
      <w:r>
        <w:t>self</w:t>
      </w:r>
      <w:r w:rsidRPr="00682445">
        <w:rPr>
          <w:lang w:val="ru-RU"/>
        </w:rPr>
        <w:t>.</w:t>
      </w:r>
      <w:r>
        <w:t>side</w:t>
      </w:r>
      <w:proofErr w:type="gramEnd"/>
      <w:r w:rsidRPr="00682445">
        <w:rPr>
          <w:lang w:val="ru-RU"/>
        </w:rPr>
        <w:t>,</w:t>
      </w:r>
    </w:p>
    <w:p w14:paraId="50784B62" w14:textId="77777777" w:rsidR="00954E53" w:rsidRPr="00682445" w:rsidRDefault="00954E53" w:rsidP="00954E53">
      <w:pPr>
        <w:pStyle w:val="CodeBlock"/>
        <w:rPr>
          <w:lang w:val="ru-RU"/>
        </w:rPr>
      </w:pPr>
      <w:r w:rsidRPr="00682445">
        <w:rPr>
          <w:lang w:val="ru-RU"/>
        </w:rPr>
        <w:t xml:space="preserve">            </w:t>
      </w:r>
      <w:proofErr w:type="gramStart"/>
      <w:r>
        <w:t>self</w:t>
      </w:r>
      <w:r w:rsidRPr="00682445">
        <w:rPr>
          <w:lang w:val="ru-RU"/>
        </w:rPr>
        <w:t>.</w:t>
      </w:r>
      <w:r>
        <w:t>square</w:t>
      </w:r>
      <w:proofErr w:type="gramEnd"/>
      <w:r w:rsidRPr="00682445">
        <w:rPr>
          <w:lang w:val="ru-RU"/>
        </w:rPr>
        <w:t>()</w:t>
      </w:r>
    </w:p>
    <w:p w14:paraId="49057A2F" w14:textId="31F0BF86" w:rsidR="00954E53" w:rsidRPr="00682445" w:rsidRDefault="00954E53" w:rsidP="00954E53">
      <w:pPr>
        <w:pStyle w:val="CodeBlock"/>
        <w:rPr>
          <w:lang w:val="ru-RU"/>
        </w:rPr>
      </w:pPr>
      <w:r w:rsidRPr="00682445">
        <w:rPr>
          <w:lang w:val="ru-RU"/>
        </w:rPr>
        <w:t xml:space="preserve">        )</w:t>
      </w:r>
    </w:p>
    <w:p w14:paraId="080243C9" w14:textId="05F0AAE9" w:rsidR="00350C51" w:rsidRDefault="006F2FA0" w:rsidP="00931CA1">
      <w:pPr>
        <w:pStyle w:val="Heading2"/>
        <w:ind w:firstLine="0"/>
        <w:rPr>
          <w:lang w:eastAsia="zh-CN"/>
        </w:rPr>
      </w:pPr>
      <w:bookmarkStart w:id="10" w:name="_Toc86615051"/>
      <w:r>
        <w:rPr>
          <w:lang w:eastAsia="zh-CN"/>
        </w:rPr>
        <w:lastRenderedPageBreak/>
        <w:t>Результаты выполнения</w:t>
      </w:r>
      <w:bookmarkEnd w:id="10"/>
    </w:p>
    <w:p w14:paraId="18068873" w14:textId="34F620DD" w:rsidR="009B0137" w:rsidRDefault="00682445" w:rsidP="0068244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1579D5E" wp14:editId="793D0C3E">
            <wp:extent cx="50292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E6B8" w14:textId="6BA6ABE1" w:rsidR="00E74BA1" w:rsidRPr="00682445" w:rsidRDefault="009B0137" w:rsidP="009B0137">
      <w:pPr>
        <w:pStyle w:val="Caption"/>
      </w:pPr>
      <w:r>
        <w:t xml:space="preserve">рис.  </w:t>
      </w:r>
      <w:r w:rsidR="003E4E68">
        <w:rPr>
          <w:noProof/>
        </w:rPr>
        <w:fldChar w:fldCharType="begin"/>
      </w:r>
      <w:r w:rsidR="003E4E68">
        <w:rPr>
          <w:noProof/>
        </w:rPr>
        <w:instrText xml:space="preserve"> SEQ рис._ \* ARABIC </w:instrText>
      </w:r>
      <w:r w:rsidR="003E4E68">
        <w:rPr>
          <w:noProof/>
        </w:rPr>
        <w:fldChar w:fldCharType="separate"/>
      </w:r>
      <w:r w:rsidR="00CB380C">
        <w:rPr>
          <w:noProof/>
        </w:rPr>
        <w:t>1</w:t>
      </w:r>
      <w:r w:rsidR="003E4E68">
        <w:rPr>
          <w:noProof/>
        </w:rPr>
        <w:fldChar w:fldCharType="end"/>
      </w:r>
      <w:r>
        <w:t xml:space="preserve"> результат выполнения задани</w:t>
      </w:r>
      <w:r w:rsidR="0049109D">
        <w:t>я</w:t>
      </w:r>
    </w:p>
    <w:p w14:paraId="2FFE921B" w14:textId="77777777" w:rsidR="00263A7E" w:rsidRPr="00976AA6" w:rsidRDefault="00480ED0" w:rsidP="00480ED0">
      <w:pPr>
        <w:pStyle w:val="Heading1"/>
      </w:pPr>
      <w:bookmarkStart w:id="11" w:name="_Toc86615052"/>
      <w:r>
        <w:t>Вывод</w:t>
      </w:r>
      <w:bookmarkEnd w:id="11"/>
    </w:p>
    <w:p w14:paraId="1D93F4DA" w14:textId="5D825F7A" w:rsidR="00D3183B" w:rsidRDefault="00D3183B" w:rsidP="00D3183B">
      <w:pPr>
        <w:pStyle w:val="Heading1"/>
        <w:jc w:val="left"/>
        <w:rPr>
          <w:rFonts w:eastAsia="MS Mincho" w:cstheme="minorBidi"/>
          <w:b w:val="0"/>
          <w:sz w:val="28"/>
          <w:szCs w:val="22"/>
        </w:rPr>
      </w:pPr>
      <w:bookmarkStart w:id="12" w:name="_Toc86615053"/>
      <w:r>
        <w:rPr>
          <w:rFonts w:eastAsia="MS Mincho" w:cstheme="minorBidi"/>
          <w:b w:val="0"/>
          <w:sz w:val="28"/>
          <w:szCs w:val="22"/>
        </w:rPr>
        <w:t>На данной лабораторной работе я и</w:t>
      </w:r>
      <w:r w:rsidRPr="00773602">
        <w:rPr>
          <w:rFonts w:eastAsia="MS Mincho" w:cstheme="minorBidi"/>
          <w:b w:val="0"/>
          <w:sz w:val="28"/>
          <w:szCs w:val="22"/>
        </w:rPr>
        <w:t>зуч</w:t>
      </w:r>
      <w:r>
        <w:rPr>
          <w:rFonts w:eastAsia="MS Mincho" w:cstheme="minorBidi"/>
          <w:b w:val="0"/>
          <w:sz w:val="28"/>
          <w:szCs w:val="22"/>
        </w:rPr>
        <w:t xml:space="preserve">ил </w:t>
      </w:r>
      <w:r w:rsidRPr="00773602">
        <w:rPr>
          <w:rFonts w:eastAsia="MS Mincho" w:cstheme="minorBidi"/>
          <w:b w:val="0"/>
          <w:sz w:val="28"/>
          <w:szCs w:val="22"/>
        </w:rPr>
        <w:t>возможнос</w:t>
      </w:r>
      <w:r>
        <w:rPr>
          <w:rFonts w:eastAsia="MS Mincho" w:cstheme="minorBidi"/>
          <w:b w:val="0"/>
          <w:sz w:val="28"/>
          <w:szCs w:val="22"/>
        </w:rPr>
        <w:t>ти</w:t>
      </w:r>
      <w:r w:rsidR="00685F04">
        <w:rPr>
          <w:rFonts w:eastAsia="MS Mincho" w:cstheme="minorBidi"/>
          <w:b w:val="0"/>
          <w:sz w:val="28"/>
          <w:szCs w:val="22"/>
        </w:rPr>
        <w:t xml:space="preserve"> </w:t>
      </w:r>
      <w:r w:rsidR="005A631C">
        <w:rPr>
          <w:rFonts w:eastAsia="MS Mincho" w:cstheme="minorBidi"/>
          <w:b w:val="0"/>
          <w:sz w:val="28"/>
          <w:szCs w:val="22"/>
        </w:rPr>
        <w:t xml:space="preserve">объектно-ориентированного </w:t>
      </w:r>
      <w:r w:rsidRPr="00773602">
        <w:rPr>
          <w:rFonts w:eastAsia="MS Mincho" w:cstheme="minorBidi"/>
          <w:b w:val="0"/>
          <w:sz w:val="28"/>
          <w:szCs w:val="22"/>
        </w:rPr>
        <w:t>программирования в языке</w:t>
      </w:r>
      <w:r>
        <w:rPr>
          <w:rFonts w:eastAsia="MS Mincho" w:cstheme="minorBidi"/>
          <w:b w:val="0"/>
          <w:sz w:val="28"/>
          <w:szCs w:val="22"/>
        </w:rPr>
        <w:t xml:space="preserve"> </w:t>
      </w:r>
      <w:r w:rsidRPr="00773602">
        <w:rPr>
          <w:rFonts w:eastAsia="MS Mincho" w:cstheme="minorBidi"/>
          <w:b w:val="0"/>
          <w:sz w:val="28"/>
          <w:szCs w:val="22"/>
        </w:rPr>
        <w:t>Python.</w:t>
      </w:r>
      <w:bookmarkEnd w:id="12"/>
    </w:p>
    <w:p w14:paraId="3B0D3294" w14:textId="704837DC" w:rsidR="008E2CBE" w:rsidRPr="009C3D4C" w:rsidRDefault="008E2CBE" w:rsidP="00D3183B"/>
    <w:sectPr w:rsidR="008E2CBE" w:rsidRPr="009C3D4C" w:rsidSect="003365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28" w:right="1133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4C7CC" w14:textId="77777777" w:rsidR="006B161D" w:rsidRDefault="006B161D" w:rsidP="00244EAE">
      <w:pPr>
        <w:spacing w:before="0" w:after="0" w:line="240" w:lineRule="auto"/>
      </w:pPr>
      <w:r>
        <w:separator/>
      </w:r>
    </w:p>
    <w:p w14:paraId="4811A770" w14:textId="77777777" w:rsidR="006B161D" w:rsidRDefault="006B161D"/>
    <w:p w14:paraId="685154B8" w14:textId="77777777" w:rsidR="006B161D" w:rsidRDefault="006B161D" w:rsidP="003F6779"/>
  </w:endnote>
  <w:endnote w:type="continuationSeparator" w:id="0">
    <w:p w14:paraId="1907CC60" w14:textId="77777777" w:rsidR="006B161D" w:rsidRDefault="006B161D" w:rsidP="00244EAE">
      <w:pPr>
        <w:spacing w:before="0" w:after="0" w:line="240" w:lineRule="auto"/>
      </w:pPr>
      <w:r>
        <w:continuationSeparator/>
      </w:r>
    </w:p>
    <w:p w14:paraId="5B384AB3" w14:textId="77777777" w:rsidR="006B161D" w:rsidRDefault="006B161D"/>
    <w:p w14:paraId="1996AE57" w14:textId="77777777" w:rsidR="006B161D" w:rsidRDefault="006B161D" w:rsidP="003F6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2B27E" w14:textId="77777777" w:rsidR="00DE013E" w:rsidRDefault="00DE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E04BD" w14:textId="77777777" w:rsidR="00EA00E1" w:rsidRPr="00D33D01" w:rsidRDefault="00244EAE" w:rsidP="00D33D01">
    <w:pPr>
      <w:pStyle w:val="Footer"/>
      <w:rPr>
        <w:lang w:val="en-US"/>
      </w:rPr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6BE55" w14:textId="77777777" w:rsidR="00244EAE" w:rsidRPr="00DE013E" w:rsidRDefault="00D60A36" w:rsidP="00244EAE">
    <w:pPr>
      <w:pStyle w:val="Footer"/>
      <w:jc w:val="center"/>
    </w:pPr>
    <w:r>
      <w:t xml:space="preserve">Москва, </w:t>
    </w:r>
    <w:r w:rsidR="00DE013E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0649A" w14:textId="77777777" w:rsidR="006B161D" w:rsidRDefault="006B161D" w:rsidP="00244EAE">
      <w:pPr>
        <w:spacing w:before="0" w:after="0" w:line="240" w:lineRule="auto"/>
      </w:pPr>
      <w:r>
        <w:separator/>
      </w:r>
    </w:p>
    <w:p w14:paraId="52002B0B" w14:textId="77777777" w:rsidR="006B161D" w:rsidRDefault="006B161D"/>
    <w:p w14:paraId="6B8024F0" w14:textId="77777777" w:rsidR="006B161D" w:rsidRDefault="006B161D" w:rsidP="003F6779"/>
  </w:footnote>
  <w:footnote w:type="continuationSeparator" w:id="0">
    <w:p w14:paraId="1F46E713" w14:textId="77777777" w:rsidR="006B161D" w:rsidRDefault="006B161D" w:rsidP="00244EAE">
      <w:pPr>
        <w:spacing w:before="0" w:after="0" w:line="240" w:lineRule="auto"/>
      </w:pPr>
      <w:r>
        <w:continuationSeparator/>
      </w:r>
    </w:p>
    <w:p w14:paraId="7E1B82FD" w14:textId="77777777" w:rsidR="006B161D" w:rsidRDefault="006B161D"/>
    <w:p w14:paraId="007D21DE" w14:textId="77777777" w:rsidR="006B161D" w:rsidRDefault="006B161D" w:rsidP="003F67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463B4" w14:textId="77777777" w:rsidR="00DE013E" w:rsidRDefault="00DE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BADD3" w14:textId="77777777" w:rsidR="00DE013E" w:rsidRDefault="00DE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47D96" w14:textId="77777777" w:rsidR="00DE013E" w:rsidRDefault="00DE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B3E"/>
    <w:multiLevelType w:val="multilevel"/>
    <w:tmpl w:val="39EA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00DD6"/>
    <w:multiLevelType w:val="hybridMultilevel"/>
    <w:tmpl w:val="10F03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80351F"/>
    <w:multiLevelType w:val="multilevel"/>
    <w:tmpl w:val="32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66691"/>
    <w:multiLevelType w:val="hybridMultilevel"/>
    <w:tmpl w:val="5AF043C2"/>
    <w:lvl w:ilvl="0" w:tplc="A2AC52A0">
      <w:numFmt w:val="bullet"/>
      <w:lvlText w:val=""/>
      <w:lvlJc w:val="left"/>
      <w:pPr>
        <w:ind w:left="1354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" w15:restartNumberingAfterBreak="0">
    <w:nsid w:val="32D434F4"/>
    <w:multiLevelType w:val="hybridMultilevel"/>
    <w:tmpl w:val="4A76F2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E468C0"/>
    <w:multiLevelType w:val="hybridMultilevel"/>
    <w:tmpl w:val="E3B8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B4215"/>
    <w:multiLevelType w:val="hybridMultilevel"/>
    <w:tmpl w:val="9DD2EB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2760EA5"/>
    <w:multiLevelType w:val="hybridMultilevel"/>
    <w:tmpl w:val="03423D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85"/>
    <w:rsid w:val="0001388F"/>
    <w:rsid w:val="00015973"/>
    <w:rsid w:val="000222CD"/>
    <w:rsid w:val="0002676F"/>
    <w:rsid w:val="0005506B"/>
    <w:rsid w:val="00086B42"/>
    <w:rsid w:val="00094A1D"/>
    <w:rsid w:val="000B44E1"/>
    <w:rsid w:val="000B7969"/>
    <w:rsid w:val="000D050B"/>
    <w:rsid w:val="000D1522"/>
    <w:rsid w:val="000F408A"/>
    <w:rsid w:val="001111B0"/>
    <w:rsid w:val="0011350A"/>
    <w:rsid w:val="001223BE"/>
    <w:rsid w:val="00141A32"/>
    <w:rsid w:val="00146F3D"/>
    <w:rsid w:val="0016020F"/>
    <w:rsid w:val="001A0BFB"/>
    <w:rsid w:val="001A53FA"/>
    <w:rsid w:val="001B419C"/>
    <w:rsid w:val="001B7CFC"/>
    <w:rsid w:val="001C4DF5"/>
    <w:rsid w:val="001C71FD"/>
    <w:rsid w:val="001D4474"/>
    <w:rsid w:val="001E3E89"/>
    <w:rsid w:val="001F6832"/>
    <w:rsid w:val="002036F4"/>
    <w:rsid w:val="00210A9A"/>
    <w:rsid w:val="00214C94"/>
    <w:rsid w:val="00230578"/>
    <w:rsid w:val="00230F31"/>
    <w:rsid w:val="00244EAE"/>
    <w:rsid w:val="00252FBE"/>
    <w:rsid w:val="00254D5C"/>
    <w:rsid w:val="00260A0C"/>
    <w:rsid w:val="00261642"/>
    <w:rsid w:val="00263A7E"/>
    <w:rsid w:val="002909E3"/>
    <w:rsid w:val="0029167B"/>
    <w:rsid w:val="002A1ED0"/>
    <w:rsid w:val="002A418E"/>
    <w:rsid w:val="002A6EB6"/>
    <w:rsid w:val="002C5AC1"/>
    <w:rsid w:val="002C5C86"/>
    <w:rsid w:val="002D0B9B"/>
    <w:rsid w:val="002D2966"/>
    <w:rsid w:val="00324885"/>
    <w:rsid w:val="00326361"/>
    <w:rsid w:val="00336554"/>
    <w:rsid w:val="00350C51"/>
    <w:rsid w:val="00363F6D"/>
    <w:rsid w:val="003764C9"/>
    <w:rsid w:val="00392EFF"/>
    <w:rsid w:val="00397E7D"/>
    <w:rsid w:val="003A153D"/>
    <w:rsid w:val="003C5673"/>
    <w:rsid w:val="003D33E9"/>
    <w:rsid w:val="003E100D"/>
    <w:rsid w:val="003E4E68"/>
    <w:rsid w:val="003F544A"/>
    <w:rsid w:val="003F6779"/>
    <w:rsid w:val="004000B3"/>
    <w:rsid w:val="00406E86"/>
    <w:rsid w:val="004073A1"/>
    <w:rsid w:val="00415EA9"/>
    <w:rsid w:val="00432FB3"/>
    <w:rsid w:val="00433919"/>
    <w:rsid w:val="00444915"/>
    <w:rsid w:val="00461153"/>
    <w:rsid w:val="00461AF1"/>
    <w:rsid w:val="00480ED0"/>
    <w:rsid w:val="0049109D"/>
    <w:rsid w:val="0049287D"/>
    <w:rsid w:val="004A597A"/>
    <w:rsid w:val="004C0A31"/>
    <w:rsid w:val="004D26BD"/>
    <w:rsid w:val="004E2C66"/>
    <w:rsid w:val="00537368"/>
    <w:rsid w:val="005504E1"/>
    <w:rsid w:val="0055093A"/>
    <w:rsid w:val="00575FDA"/>
    <w:rsid w:val="00576712"/>
    <w:rsid w:val="00594AB9"/>
    <w:rsid w:val="005A25DD"/>
    <w:rsid w:val="005A631C"/>
    <w:rsid w:val="005A71C0"/>
    <w:rsid w:val="005B1DD8"/>
    <w:rsid w:val="005D19D4"/>
    <w:rsid w:val="005F462D"/>
    <w:rsid w:val="005F6DD0"/>
    <w:rsid w:val="00610635"/>
    <w:rsid w:val="006231BB"/>
    <w:rsid w:val="0062406B"/>
    <w:rsid w:val="0062526F"/>
    <w:rsid w:val="00636EF8"/>
    <w:rsid w:val="00682445"/>
    <w:rsid w:val="00685F04"/>
    <w:rsid w:val="0068762B"/>
    <w:rsid w:val="00691BFF"/>
    <w:rsid w:val="006B161D"/>
    <w:rsid w:val="006C7C0E"/>
    <w:rsid w:val="006E465F"/>
    <w:rsid w:val="006F2FA0"/>
    <w:rsid w:val="0070309E"/>
    <w:rsid w:val="007124A6"/>
    <w:rsid w:val="00721A89"/>
    <w:rsid w:val="00753119"/>
    <w:rsid w:val="00755A52"/>
    <w:rsid w:val="00760B1D"/>
    <w:rsid w:val="00760FC6"/>
    <w:rsid w:val="00764971"/>
    <w:rsid w:val="0076602D"/>
    <w:rsid w:val="007670CD"/>
    <w:rsid w:val="00773602"/>
    <w:rsid w:val="007814A4"/>
    <w:rsid w:val="00781B75"/>
    <w:rsid w:val="0079550B"/>
    <w:rsid w:val="007A3B44"/>
    <w:rsid w:val="007B183F"/>
    <w:rsid w:val="007C564E"/>
    <w:rsid w:val="007C5E15"/>
    <w:rsid w:val="007C74D1"/>
    <w:rsid w:val="007E0BA0"/>
    <w:rsid w:val="007E6D4A"/>
    <w:rsid w:val="00801E40"/>
    <w:rsid w:val="0082407E"/>
    <w:rsid w:val="0085224B"/>
    <w:rsid w:val="008A16D0"/>
    <w:rsid w:val="008C3830"/>
    <w:rsid w:val="008C6E1E"/>
    <w:rsid w:val="008D3F16"/>
    <w:rsid w:val="008E2CBE"/>
    <w:rsid w:val="008F43AD"/>
    <w:rsid w:val="008F46A4"/>
    <w:rsid w:val="00904EF7"/>
    <w:rsid w:val="009112BD"/>
    <w:rsid w:val="009123B2"/>
    <w:rsid w:val="009156AE"/>
    <w:rsid w:val="00917295"/>
    <w:rsid w:val="00920E9D"/>
    <w:rsid w:val="00931CA1"/>
    <w:rsid w:val="00937308"/>
    <w:rsid w:val="00946270"/>
    <w:rsid w:val="00951FE6"/>
    <w:rsid w:val="00954E53"/>
    <w:rsid w:val="00975668"/>
    <w:rsid w:val="00976AA6"/>
    <w:rsid w:val="00981CA5"/>
    <w:rsid w:val="00985E6E"/>
    <w:rsid w:val="009A2EE4"/>
    <w:rsid w:val="009B0137"/>
    <w:rsid w:val="009B6562"/>
    <w:rsid w:val="009C0E20"/>
    <w:rsid w:val="009C36F1"/>
    <w:rsid w:val="009C3D4C"/>
    <w:rsid w:val="009E3DA9"/>
    <w:rsid w:val="00A00313"/>
    <w:rsid w:val="00A13F01"/>
    <w:rsid w:val="00A341CC"/>
    <w:rsid w:val="00A46B44"/>
    <w:rsid w:val="00A53D18"/>
    <w:rsid w:val="00A77A0C"/>
    <w:rsid w:val="00A80489"/>
    <w:rsid w:val="00AD5C46"/>
    <w:rsid w:val="00AD651A"/>
    <w:rsid w:val="00AE046F"/>
    <w:rsid w:val="00AE3853"/>
    <w:rsid w:val="00AF151B"/>
    <w:rsid w:val="00AF1EB4"/>
    <w:rsid w:val="00AF31FD"/>
    <w:rsid w:val="00AF6680"/>
    <w:rsid w:val="00AF7C64"/>
    <w:rsid w:val="00B2126C"/>
    <w:rsid w:val="00B44DF2"/>
    <w:rsid w:val="00B66E25"/>
    <w:rsid w:val="00B77C8E"/>
    <w:rsid w:val="00B90BB1"/>
    <w:rsid w:val="00B91B30"/>
    <w:rsid w:val="00BA1555"/>
    <w:rsid w:val="00BD08F0"/>
    <w:rsid w:val="00C03E95"/>
    <w:rsid w:val="00C1048C"/>
    <w:rsid w:val="00C2715F"/>
    <w:rsid w:val="00C31C8D"/>
    <w:rsid w:val="00C40E6A"/>
    <w:rsid w:val="00C63487"/>
    <w:rsid w:val="00C8651F"/>
    <w:rsid w:val="00C86EF3"/>
    <w:rsid w:val="00CA7C36"/>
    <w:rsid w:val="00CB380C"/>
    <w:rsid w:val="00CD424A"/>
    <w:rsid w:val="00CE0775"/>
    <w:rsid w:val="00CE26EA"/>
    <w:rsid w:val="00CE27BB"/>
    <w:rsid w:val="00D03C71"/>
    <w:rsid w:val="00D04537"/>
    <w:rsid w:val="00D11F69"/>
    <w:rsid w:val="00D12F46"/>
    <w:rsid w:val="00D146D4"/>
    <w:rsid w:val="00D3183B"/>
    <w:rsid w:val="00D33D01"/>
    <w:rsid w:val="00D43B24"/>
    <w:rsid w:val="00D44DF1"/>
    <w:rsid w:val="00D60A36"/>
    <w:rsid w:val="00D64064"/>
    <w:rsid w:val="00D64F10"/>
    <w:rsid w:val="00D665D0"/>
    <w:rsid w:val="00DB13A7"/>
    <w:rsid w:val="00DC5BDE"/>
    <w:rsid w:val="00DD0D45"/>
    <w:rsid w:val="00DE013E"/>
    <w:rsid w:val="00DF1F7D"/>
    <w:rsid w:val="00DF4877"/>
    <w:rsid w:val="00E0334B"/>
    <w:rsid w:val="00E034AB"/>
    <w:rsid w:val="00E0514C"/>
    <w:rsid w:val="00E130EC"/>
    <w:rsid w:val="00E3247F"/>
    <w:rsid w:val="00E50BCB"/>
    <w:rsid w:val="00E51305"/>
    <w:rsid w:val="00E53625"/>
    <w:rsid w:val="00E67B6D"/>
    <w:rsid w:val="00E73732"/>
    <w:rsid w:val="00E73F76"/>
    <w:rsid w:val="00E74BA1"/>
    <w:rsid w:val="00E87DFE"/>
    <w:rsid w:val="00E91258"/>
    <w:rsid w:val="00E97468"/>
    <w:rsid w:val="00EA00E1"/>
    <w:rsid w:val="00ED0029"/>
    <w:rsid w:val="00EE713E"/>
    <w:rsid w:val="00F232C1"/>
    <w:rsid w:val="00F2650F"/>
    <w:rsid w:val="00F27CF2"/>
    <w:rsid w:val="00F27E9C"/>
    <w:rsid w:val="00F44D8E"/>
    <w:rsid w:val="00F64409"/>
    <w:rsid w:val="00F870CA"/>
    <w:rsid w:val="00FA04AE"/>
    <w:rsid w:val="00FB7648"/>
    <w:rsid w:val="00FE4E85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A9F9B"/>
  <w15:docId w15:val="{B1C39A72-C435-4514-B253-036ECCA0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2BD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E6A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A7E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A7E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5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0D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CB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3F6779"/>
    <w:pPr>
      <w:spacing w:before="0" w:after="0" w:line="240" w:lineRule="auto"/>
      <w:ind w:firstLine="0"/>
      <w:jc w:val="center"/>
    </w:pPr>
    <w:rPr>
      <w:rFonts w:eastAsia="Times New Roman" w:cs="Times New Roman"/>
      <w:b/>
      <w:sz w:val="24"/>
      <w:szCs w:val="24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40E6A"/>
    <w:rPr>
      <w:rFonts w:ascii="Times New Roman" w:eastAsiaTheme="majorEastAsia" w:hAnsi="Times New Roman" w:cstheme="majorBidi"/>
      <w:b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AE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0489"/>
    <w:pPr>
      <w:spacing w:before="240" w:after="0" w:line="259" w:lineRule="auto"/>
      <w:ind w:firstLine="0"/>
      <w:outlineLvl w:val="9"/>
    </w:pPr>
    <w:rPr>
      <w:b w:val="0"/>
      <w:sz w:val="4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F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3F7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63A7E"/>
  </w:style>
  <w:style w:type="character" w:customStyle="1" w:styleId="Heading2Char">
    <w:name w:val="Heading 2 Char"/>
    <w:basedOn w:val="DefaultParagraphFont"/>
    <w:link w:val="Heading2"/>
    <w:uiPriority w:val="9"/>
    <w:rsid w:val="00263A7E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A7E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BlockCode">
    <w:name w:val="BlockCode"/>
    <w:basedOn w:val="Normal"/>
    <w:link w:val="BlockCodeChar"/>
    <w:qFormat/>
    <w:rsid w:val="007C564E"/>
    <w:rPr>
      <w:rFonts w:ascii="Fira Code" w:hAnsi="Fira Code"/>
    </w:rPr>
  </w:style>
  <w:style w:type="paragraph" w:customStyle="1" w:styleId="CodeBlock">
    <w:name w:val="CodeBlock"/>
    <w:basedOn w:val="Normal"/>
    <w:next w:val="Normal"/>
    <w:link w:val="CodeBlockChar"/>
    <w:qFormat/>
    <w:rsid w:val="00336554"/>
    <w:pPr>
      <w:pBdr>
        <w:top w:val="single" w:sz="6" w:space="12" w:color="EAECF0"/>
        <w:left w:val="single" w:sz="6" w:space="12" w:color="EAECF0"/>
        <w:bottom w:val="single" w:sz="6" w:space="12" w:color="EAECF0"/>
        <w:right w:val="single" w:sz="6" w:space="12" w:color="EAECF0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47"/>
        <w:tab w:val="left" w:pos="9214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120" w:line="240" w:lineRule="auto"/>
      <w:ind w:right="423" w:firstLine="0"/>
    </w:pPr>
    <w:rPr>
      <w:rFonts w:ascii="Fira Code" w:eastAsia="Times New Roman" w:hAnsi="Fira Code" w:cs="Courier New"/>
      <w:color w:val="404040" w:themeColor="text1" w:themeTint="BF"/>
      <w:sz w:val="21"/>
      <w:szCs w:val="21"/>
      <w:lang w:val="en-US" w:eastAsia="zh-CN"/>
    </w:rPr>
  </w:style>
  <w:style w:type="character" w:customStyle="1" w:styleId="BlockCodeChar">
    <w:name w:val="BlockCode Char"/>
    <w:basedOn w:val="DefaultParagraphFont"/>
    <w:link w:val="BlockCode"/>
    <w:rsid w:val="007C564E"/>
    <w:rPr>
      <w:rFonts w:ascii="Fira Code" w:hAnsi="Fira Code"/>
      <w:sz w:val="28"/>
    </w:rPr>
  </w:style>
  <w:style w:type="character" w:customStyle="1" w:styleId="CodeBlockChar">
    <w:name w:val="CodeBlock Char"/>
    <w:basedOn w:val="DefaultParagraphFont"/>
    <w:link w:val="CodeBlock"/>
    <w:rsid w:val="00336554"/>
    <w:rPr>
      <w:rFonts w:ascii="Fira Code" w:eastAsia="Times New Roman" w:hAnsi="Fira Code" w:cs="Courier New"/>
      <w:color w:val="404040" w:themeColor="text1" w:themeTint="BF"/>
      <w:sz w:val="21"/>
      <w:szCs w:val="21"/>
      <w:shd w:val="clear" w:color="auto" w:fill="F8F9FA"/>
      <w:lang w:val="en-US" w:eastAsia="zh-CN"/>
    </w:rPr>
  </w:style>
  <w:style w:type="paragraph" w:customStyle="1" w:styleId="CodeInline">
    <w:name w:val="CodeInline"/>
    <w:basedOn w:val="Normal"/>
    <w:next w:val="Normal"/>
    <w:link w:val="CodeInlineChar"/>
    <w:qFormat/>
    <w:rsid w:val="004D26BD"/>
    <w:pPr>
      <w:shd w:val="clear" w:color="auto" w:fill="F2F2F2" w:themeFill="background1" w:themeFillShade="F2"/>
      <w:spacing w:before="80"/>
    </w:pPr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8F9FA"/>
    </w:rPr>
  </w:style>
  <w:style w:type="character" w:customStyle="1" w:styleId="CodeInlineChar">
    <w:name w:val="CodeInline Char"/>
    <w:basedOn w:val="DefaultParagraphFont"/>
    <w:link w:val="CodeInline"/>
    <w:rsid w:val="004D26BD"/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2F2F2" w:themeFill="background1" w:themeFillShade="F2"/>
    </w:rPr>
  </w:style>
  <w:style w:type="paragraph" w:styleId="TOC2">
    <w:name w:val="toc 2"/>
    <w:basedOn w:val="Normal"/>
    <w:next w:val="Normal"/>
    <w:autoRedefine/>
    <w:uiPriority w:val="39"/>
    <w:unhideWhenUsed/>
    <w:rsid w:val="00461AF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61AF1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E74BA1"/>
    <w:pPr>
      <w:spacing w:before="0" w:after="200" w:line="240" w:lineRule="auto"/>
      <w:jc w:val="center"/>
    </w:pPr>
    <w:rPr>
      <w:i/>
      <w:iCs/>
      <w:color w:val="404040" w:themeColor="text1" w:themeTint="BF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AA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97E7D"/>
    <w:rPr>
      <w:rFonts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ocuments\Custom%20Office%20Templates\Bmstu\Bmstu__Univers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Ирт12</b:Tag>
    <b:SourceType>Book</b:SourceType>
    <b:Guid>{2EA6C00E-F547-4C66-B5FF-32B24189FA74}</b:Guid>
    <b:Author>
      <b:Author>
        <b:NameList>
          <b:Person>
            <b:Last>Иртегов</b:Last>
            <b:First>Д.</b:First>
          </b:Person>
        </b:NameList>
      </b:Author>
    </b:Author>
    <b:Title>Введение в операционные системы. Серия : Учебное пособие СПБ</b:Title>
    <b:Year>2012</b:Year>
    <b:Publisher>БХВ-Петербург</b:Publisher>
    <b:Pages>72-78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CC519CD0-F6AE-45EE-922C-D33F720E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Bmstu__Universal.dotx</Template>
  <TotalTime>556</TotalTime>
  <Pages>1</Pages>
  <Words>935</Words>
  <Characters>5335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 Пакало</dc:creator>
  <cp:keywords/>
  <dc:description/>
  <cp:lastModifiedBy>Александр Сергеевич Пакало</cp:lastModifiedBy>
  <cp:revision>61</cp:revision>
  <cp:lastPrinted>2021-10-31T20:24:00Z</cp:lastPrinted>
  <dcterms:created xsi:type="dcterms:W3CDTF">2021-10-24T13:29:00Z</dcterms:created>
  <dcterms:modified xsi:type="dcterms:W3CDTF">2021-10-31T20:24:00Z</dcterms:modified>
</cp:coreProperties>
</file>
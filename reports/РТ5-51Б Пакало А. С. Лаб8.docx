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641650A9" w:rsidR="00985E6E" w:rsidRPr="005B2458" w:rsidRDefault="00E130EC" w:rsidP="00A13F01">
      <w:pPr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5B2458">
        <w:rPr>
          <w:rFonts w:eastAsia="Times New Roman"/>
          <w:szCs w:val="28"/>
          <w:lang w:val="en-US" w:eastAsia="ru-RU"/>
        </w:rPr>
        <w:t>8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FF590C2" w14:textId="08CEBEA4" w:rsidR="003207E0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207E0" w:rsidRPr="007206A6">
            <w:rPr>
              <w:rStyle w:val="Hyperlink"/>
              <w:noProof/>
            </w:rPr>
            <w:fldChar w:fldCharType="begin"/>
          </w:r>
          <w:r w:rsidR="003207E0" w:rsidRPr="007206A6">
            <w:rPr>
              <w:rStyle w:val="Hyperlink"/>
              <w:noProof/>
            </w:rPr>
            <w:instrText xml:space="preserve"> </w:instrText>
          </w:r>
          <w:r w:rsidR="003207E0">
            <w:rPr>
              <w:noProof/>
            </w:rPr>
            <w:instrText>HYPERLINK \l "_Toc93763355"</w:instrText>
          </w:r>
          <w:r w:rsidR="003207E0" w:rsidRPr="007206A6">
            <w:rPr>
              <w:rStyle w:val="Hyperlink"/>
              <w:noProof/>
            </w:rPr>
            <w:instrText xml:space="preserve"> </w:instrText>
          </w:r>
          <w:r w:rsidR="003207E0" w:rsidRPr="007206A6">
            <w:rPr>
              <w:rStyle w:val="Hyperlink"/>
              <w:noProof/>
            </w:rPr>
          </w:r>
          <w:r w:rsidR="003207E0" w:rsidRPr="007206A6">
            <w:rPr>
              <w:rStyle w:val="Hyperlink"/>
              <w:noProof/>
            </w:rPr>
            <w:fldChar w:fldCharType="separate"/>
          </w:r>
          <w:r w:rsidR="003207E0" w:rsidRPr="007206A6">
            <w:rPr>
              <w:rStyle w:val="Hyperlink"/>
              <w:noProof/>
            </w:rPr>
            <w:t>Цель работы</w:t>
          </w:r>
          <w:r w:rsidR="003207E0">
            <w:rPr>
              <w:noProof/>
              <w:webHidden/>
            </w:rPr>
            <w:tab/>
          </w:r>
          <w:r w:rsidR="003207E0">
            <w:rPr>
              <w:noProof/>
              <w:webHidden/>
            </w:rPr>
            <w:fldChar w:fldCharType="begin"/>
          </w:r>
          <w:r w:rsidR="003207E0">
            <w:rPr>
              <w:noProof/>
              <w:webHidden/>
            </w:rPr>
            <w:instrText xml:space="preserve"> PAGEREF _Toc93763355 \h </w:instrText>
          </w:r>
          <w:r w:rsidR="003207E0">
            <w:rPr>
              <w:noProof/>
              <w:webHidden/>
            </w:rPr>
          </w:r>
          <w:r w:rsidR="003207E0">
            <w:rPr>
              <w:noProof/>
              <w:webHidden/>
            </w:rPr>
            <w:fldChar w:fldCharType="separate"/>
          </w:r>
          <w:r w:rsidR="002B128B">
            <w:rPr>
              <w:noProof/>
              <w:webHidden/>
            </w:rPr>
            <w:t>3</w:t>
          </w:r>
          <w:r w:rsidR="003207E0">
            <w:rPr>
              <w:noProof/>
              <w:webHidden/>
            </w:rPr>
            <w:fldChar w:fldCharType="end"/>
          </w:r>
          <w:r w:rsidR="003207E0" w:rsidRPr="007206A6">
            <w:rPr>
              <w:rStyle w:val="Hyperlink"/>
              <w:noProof/>
            </w:rPr>
            <w:fldChar w:fldCharType="end"/>
          </w:r>
        </w:p>
        <w:p w14:paraId="3ABF50EC" w14:textId="388DA7DD" w:rsidR="003207E0" w:rsidRDefault="003207E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6" w:history="1">
            <w:r w:rsidRPr="007206A6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2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3DAF" w14:textId="601DEB0E" w:rsidR="003207E0" w:rsidRDefault="003207E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7" w:history="1">
            <w:r w:rsidRPr="007206A6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2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3525" w14:textId="0FAB478B" w:rsidR="003207E0" w:rsidRDefault="003207E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8" w:history="1">
            <w:r w:rsidRPr="007206A6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2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2ACB9" w14:textId="29197A19" w:rsidR="003207E0" w:rsidRDefault="003207E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3763359" w:history="1">
            <w:r w:rsidRPr="007206A6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_Toc93763359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2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5D14545E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360C5C" w14:textId="77777777" w:rsidR="00A17643" w:rsidRDefault="00A17643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2F0BFF74" w14:textId="7F30623F" w:rsidR="00D64F10" w:rsidRPr="00210A9A" w:rsidRDefault="00480ED0" w:rsidP="00C40E6A">
      <w:pPr>
        <w:pStyle w:val="Heading1"/>
      </w:pPr>
      <w:bookmarkStart w:id="1" w:name="_Toc93763355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5E681D78" w14:textId="29AE3E82" w:rsidR="0024285C" w:rsidRDefault="0024285C" w:rsidP="0024285C">
      <w:pPr>
        <w:rPr>
          <w:b/>
          <w:lang w:eastAsia="ja-JP"/>
        </w:rPr>
      </w:pPr>
      <w:r>
        <w:rPr>
          <w:lang w:eastAsia="ja-JP"/>
        </w:rPr>
        <w:t>И</w:t>
      </w:r>
      <w:r w:rsidRPr="0024285C">
        <w:rPr>
          <w:lang w:eastAsia="ja-JP"/>
        </w:rPr>
        <w:t>зучение возможностей создания пользовательского интерфейса в веб-приложениях</w:t>
      </w:r>
      <w:r w:rsidR="00FA7E49">
        <w:rPr>
          <w:lang w:eastAsia="ja-JP"/>
        </w:rPr>
        <w:t xml:space="preserve"> на </w:t>
      </w:r>
      <w:r w:rsidR="00FA7E49">
        <w:rPr>
          <w:rFonts w:eastAsiaTheme="minorEastAsia"/>
          <w:lang w:val="en-US" w:eastAsia="zh-CN"/>
        </w:rPr>
        <w:t>React</w:t>
      </w:r>
      <w:r w:rsidRPr="0024285C">
        <w:rPr>
          <w:lang w:eastAsia="ja-JP"/>
        </w:rPr>
        <w:t>.</w:t>
      </w:r>
    </w:p>
    <w:p w14:paraId="7E02DBD6" w14:textId="0BFF5B8E" w:rsidR="00260A0C" w:rsidRDefault="00480ED0" w:rsidP="000222CD">
      <w:pPr>
        <w:pStyle w:val="Heading1"/>
      </w:pPr>
      <w:bookmarkStart w:id="2" w:name="_Toc93763356"/>
      <w:r>
        <w:t>Задание</w:t>
      </w:r>
      <w:bookmarkEnd w:id="2"/>
    </w:p>
    <w:p w14:paraId="44E77AC8" w14:textId="7A66E516" w:rsidR="00A426E4" w:rsidRDefault="00A426E4" w:rsidP="00A426E4">
      <w:pPr>
        <w:rPr>
          <w:b/>
        </w:rPr>
      </w:pPr>
      <w:r w:rsidRPr="00A426E4">
        <w:t xml:space="preserve">На основе методических указаний разработайте пользовательский интерфейс </w:t>
      </w:r>
      <w:r w:rsidR="00A227A7">
        <w:t xml:space="preserve">на </w:t>
      </w:r>
      <w:r w:rsidR="00A227A7">
        <w:rPr>
          <w:rFonts w:eastAsiaTheme="minorEastAsia"/>
          <w:lang w:val="en-US" w:eastAsia="zh-CN"/>
        </w:rPr>
        <w:t>React</w:t>
      </w:r>
      <w:r w:rsidR="00A227A7" w:rsidRPr="00A227A7">
        <w:rPr>
          <w:rFonts w:eastAsiaTheme="minorEastAsia"/>
          <w:lang w:eastAsia="zh-CN"/>
        </w:rPr>
        <w:t xml:space="preserve"> </w:t>
      </w:r>
      <w:r w:rsidRPr="00A426E4">
        <w:t>для работы с REST API. Используйте REST API, разработанный Вами в предыдущей лабораторной работе.</w:t>
      </w:r>
    </w:p>
    <w:p w14:paraId="4EB898DA" w14:textId="79C2E566" w:rsidR="00480ED0" w:rsidRDefault="00480ED0" w:rsidP="00480ED0">
      <w:pPr>
        <w:pStyle w:val="Heading1"/>
      </w:pPr>
      <w:bookmarkStart w:id="3" w:name="_Toc93763357"/>
      <w:r>
        <w:t>Выполнение</w:t>
      </w:r>
      <w:bookmarkEnd w:id="3"/>
    </w:p>
    <w:p w14:paraId="30CA0CA0" w14:textId="2D0C4E1D" w:rsidR="00F805EE" w:rsidRPr="003435C5" w:rsidRDefault="00663807" w:rsidP="003435C5">
      <w:pPr>
        <w:rPr>
          <w:rFonts w:eastAsiaTheme="minorEastAsia"/>
          <w:lang w:eastAsia="zh-CN"/>
        </w:rPr>
      </w:pPr>
      <w:r>
        <w:rPr>
          <w:lang w:eastAsia="ja-JP"/>
        </w:rPr>
        <w:t>Код расположен на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>
        <w:rPr>
          <w:lang w:eastAsia="ja-JP"/>
        </w:rPr>
        <w:t xml:space="preserve"> </w:t>
      </w:r>
      <w:proofErr w:type="spellStart"/>
      <w:r>
        <w:rPr>
          <w:rFonts w:eastAsiaTheme="minorEastAsia"/>
          <w:lang w:val="en-US" w:eastAsia="zh-CN"/>
        </w:rPr>
        <w:t>Github</w:t>
      </w:r>
      <w:proofErr w:type="spellEnd"/>
      <w:r w:rsidRPr="00663807">
        <w:rPr>
          <w:rFonts w:eastAsiaTheme="minorEastAsia"/>
          <w:lang w:eastAsia="zh-CN"/>
        </w:rPr>
        <w:t>:</w:t>
      </w:r>
      <w:r w:rsidRPr="00663807">
        <w:rPr>
          <w:rFonts w:eastAsiaTheme="minorEastAsia"/>
          <w:lang w:eastAsia="zh-CN"/>
        </w:rPr>
        <w:br/>
      </w:r>
      <w:hyperlink r:id="rId9" w:history="1">
        <w:r w:rsidR="003C6AF5" w:rsidRPr="00965E52">
          <w:rPr>
            <w:rStyle w:val="Hyperlink"/>
            <w:rFonts w:eastAsiaTheme="minorEastAsia"/>
            <w:lang w:eastAsia="zh-CN"/>
          </w:rPr>
          <w:t>https://github.com/DeadlySquad13/T3-1-WebDevelopment/tree/main/code/lab8_code</w:t>
        </w:r>
      </w:hyperlink>
    </w:p>
    <w:p w14:paraId="080243C9" w14:textId="55E79849" w:rsidR="00350C51" w:rsidRPr="00F805EE" w:rsidRDefault="006F2FA0" w:rsidP="00F805EE">
      <w:pPr>
        <w:pStyle w:val="Heading1"/>
        <w:rPr>
          <w:rFonts w:eastAsiaTheme="minorEastAsia"/>
          <w:lang w:eastAsia="zh-CN"/>
        </w:rPr>
      </w:pPr>
      <w:bookmarkStart w:id="4" w:name="_Toc93763358"/>
      <w:r>
        <w:rPr>
          <w:lang w:eastAsia="zh-CN"/>
        </w:rPr>
        <w:t>Результаты выполнения</w:t>
      </w:r>
      <w:bookmarkEnd w:id="4"/>
    </w:p>
    <w:p w14:paraId="33D3848D" w14:textId="730E1585" w:rsidR="00687D7C" w:rsidRDefault="003C6AF5" w:rsidP="00B566FE">
      <w:pPr>
        <w:pStyle w:val="Caption"/>
        <w:tabs>
          <w:tab w:val="left" w:pos="0"/>
        </w:tabs>
        <w:ind w:firstLine="0"/>
      </w:pPr>
      <w:r>
        <w:rPr>
          <w:noProof/>
        </w:rPr>
        <w:drawing>
          <wp:inline distT="0" distB="0" distL="0" distR="0" wp14:anchorId="7E5C8121" wp14:editId="430918DB">
            <wp:extent cx="5940425" cy="30918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A7D" w14:textId="66021B3D" w:rsidR="00687D7C" w:rsidRDefault="00687D7C" w:rsidP="00687D7C">
      <w:pPr>
        <w:pStyle w:val="Caption"/>
        <w:rPr>
          <w:lang w:eastAsia="ja-JP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 w:rsidR="002B128B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3C6AF5">
        <w:rPr>
          <w:lang w:eastAsia="ja-JP"/>
        </w:rPr>
        <w:t>приветственная страница</w:t>
      </w:r>
      <w:r w:rsidR="006C2409">
        <w:rPr>
          <w:lang w:eastAsia="ja-JP"/>
        </w:rPr>
        <w:t>.</w:t>
      </w:r>
    </w:p>
    <w:p w14:paraId="521E9F58" w14:textId="0A9FB847" w:rsidR="00F56A37" w:rsidRDefault="003C6AF5" w:rsidP="00791B70">
      <w:pPr>
        <w:ind w:firstLine="0"/>
        <w:jc w:val="center"/>
        <w:rPr>
          <w:lang w:eastAsia="ja-JP"/>
        </w:rPr>
      </w:pPr>
      <w:r>
        <w:rPr>
          <w:noProof/>
        </w:rPr>
        <w:lastRenderedPageBreak/>
        <w:drawing>
          <wp:inline distT="0" distB="0" distL="0" distR="0" wp14:anchorId="2C6D2335" wp14:editId="5BB0DD1D">
            <wp:extent cx="5940425" cy="30791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6998" w14:textId="6E4E1428" w:rsidR="00F56A37" w:rsidRDefault="00F56A37" w:rsidP="00F56A37">
      <w:pPr>
        <w:pStyle w:val="Caption"/>
        <w:rPr>
          <w:lang w:eastAsia="ja-JP"/>
        </w:rPr>
      </w:pPr>
      <w:r>
        <w:t xml:space="preserve">рис.  </w:t>
      </w:r>
      <w:r>
        <w:rPr>
          <w:noProof/>
        </w:rPr>
        <w:fldChar w:fldCharType="begin"/>
      </w:r>
      <w:r>
        <w:rPr>
          <w:noProof/>
        </w:rPr>
        <w:instrText xml:space="preserve"> SEQ рис._ \* ARABIC </w:instrText>
      </w:r>
      <w:r>
        <w:rPr>
          <w:noProof/>
        </w:rPr>
        <w:fldChar w:fldCharType="separate"/>
      </w:r>
      <w:r w:rsidR="002B128B">
        <w:rPr>
          <w:noProof/>
        </w:rPr>
        <w:t>2</w:t>
      </w:r>
      <w:r>
        <w:rPr>
          <w:noProof/>
        </w:rPr>
        <w:fldChar w:fldCharType="end"/>
      </w:r>
      <w:r>
        <w:t xml:space="preserve"> просмотр </w:t>
      </w:r>
      <w:r w:rsidR="000A4DFB">
        <w:t>списка</w:t>
      </w:r>
      <w:r>
        <w:t xml:space="preserve"> данных, полученных с помощью </w:t>
      </w:r>
      <w:r>
        <w:rPr>
          <w:lang w:val="en-US"/>
        </w:rPr>
        <w:t>GET</w:t>
      </w:r>
      <w:r w:rsidRPr="005B2458">
        <w:t xml:space="preserve"> </w:t>
      </w:r>
      <w:r>
        <w:rPr>
          <w:lang w:eastAsia="ja-JP"/>
        </w:rPr>
        <w:t>запроса.</w:t>
      </w:r>
    </w:p>
    <w:p w14:paraId="51C32BC1" w14:textId="77777777" w:rsidR="000169FF" w:rsidRDefault="000169FF" w:rsidP="00791B70">
      <w:pPr>
        <w:keepNext/>
        <w:tabs>
          <w:tab w:val="left" w:pos="0"/>
        </w:tabs>
        <w:ind w:firstLine="0"/>
      </w:pPr>
      <w:r>
        <w:rPr>
          <w:noProof/>
        </w:rPr>
        <w:drawing>
          <wp:inline distT="0" distB="0" distL="0" distR="0" wp14:anchorId="6B60CF69" wp14:editId="7836837C">
            <wp:extent cx="5940425" cy="3085465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F1A" w14:textId="72487D39" w:rsidR="000169FF" w:rsidRPr="000169FF" w:rsidRDefault="000169FF" w:rsidP="000169FF">
      <w:pPr>
        <w:pStyle w:val="Caption"/>
        <w:rPr>
          <w:rFonts w:eastAsia="Yu Mincho"/>
          <w:lang w:eastAsia="ja-JP"/>
        </w:rPr>
      </w:pPr>
      <w:r>
        <w:t xml:space="preserve">рис.  </w:t>
      </w:r>
      <w:fldSimple w:instr=" SEQ рис._ \* ARABIC ">
        <w:r w:rsidR="002B128B">
          <w:rPr>
            <w:noProof/>
          </w:rPr>
          <w:t>3</w:t>
        </w:r>
      </w:fldSimple>
      <w:r>
        <w:t xml:space="preserve"> </w:t>
      </w:r>
      <w:r>
        <w:rPr>
          <w:rFonts w:eastAsia="Yu Mincho"/>
          <w:lang w:eastAsia="ja-JP"/>
        </w:rPr>
        <w:t xml:space="preserve">просмотр деталей, полученных с помощью </w:t>
      </w:r>
      <w:r>
        <w:rPr>
          <w:rFonts w:eastAsiaTheme="minorEastAsia"/>
          <w:lang w:val="en-US" w:eastAsia="zh-CN"/>
        </w:rPr>
        <w:t>GET</w:t>
      </w:r>
      <w:r w:rsidRPr="000169FF">
        <w:rPr>
          <w:rFonts w:eastAsiaTheme="minorEastAsia"/>
          <w:lang w:eastAsia="zh-CN"/>
        </w:rPr>
        <w:t xml:space="preserve"> </w:t>
      </w:r>
      <w:r>
        <w:rPr>
          <w:rFonts w:eastAsia="Yu Mincho"/>
          <w:lang w:eastAsia="ja-JP"/>
        </w:rPr>
        <w:t>запроса.</w:t>
      </w:r>
    </w:p>
    <w:p w14:paraId="2FFE921B" w14:textId="77777777" w:rsidR="00263A7E" w:rsidRPr="00976AA6" w:rsidRDefault="00480ED0" w:rsidP="00480ED0">
      <w:pPr>
        <w:pStyle w:val="Heading1"/>
      </w:pPr>
      <w:bookmarkStart w:id="5" w:name="_Toc93763359"/>
      <w:r>
        <w:t>Вывод</w:t>
      </w:r>
      <w:bookmarkEnd w:id="5"/>
    </w:p>
    <w:p w14:paraId="48332AAA" w14:textId="3286CABB" w:rsidR="009010AF" w:rsidRPr="00BF1548" w:rsidRDefault="009010AF" w:rsidP="009010AF">
      <w:pPr>
        <w:rPr>
          <w:rFonts w:eastAsia="Yu Mincho"/>
          <w:lang w:eastAsia="ja-JP"/>
        </w:rPr>
      </w:pPr>
      <w:r>
        <w:rPr>
          <w:lang w:eastAsia="ja-JP"/>
        </w:rPr>
        <w:t>На данной лабораторной работе я и</w:t>
      </w:r>
      <w:r w:rsidRPr="00676146">
        <w:rPr>
          <w:lang w:eastAsia="ja-JP"/>
        </w:rPr>
        <w:t>зуч</w:t>
      </w:r>
      <w:r>
        <w:rPr>
          <w:lang w:eastAsia="ja-JP"/>
        </w:rPr>
        <w:t xml:space="preserve">ил </w:t>
      </w:r>
      <w:r w:rsidR="00BF1548">
        <w:rPr>
          <w:rFonts w:eastAsia="Yu Mincho"/>
          <w:lang w:eastAsia="ja-JP"/>
        </w:rPr>
        <w:t>возможности создания пользовательского интерфейса в веб-приложени</w:t>
      </w:r>
      <w:r w:rsidR="006A6944">
        <w:rPr>
          <w:rFonts w:eastAsia="Yu Mincho"/>
          <w:lang w:eastAsia="ja-JP"/>
        </w:rPr>
        <w:t>ях</w:t>
      </w:r>
      <w:r w:rsidR="00BF1548">
        <w:rPr>
          <w:rFonts w:eastAsia="Yu Mincho"/>
          <w:lang w:eastAsia="ja-JP"/>
        </w:rPr>
        <w:t>.</w:t>
      </w:r>
    </w:p>
    <w:p w14:paraId="3B0D3294" w14:textId="0AB7CCA9" w:rsidR="008E2CBE" w:rsidRPr="00170A36" w:rsidRDefault="008E2CBE" w:rsidP="009010AF"/>
    <w:sectPr w:rsidR="008E2CBE" w:rsidRPr="00170A36" w:rsidSect="003365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A3E35" w14:textId="77777777" w:rsidR="006826F9" w:rsidRDefault="006826F9" w:rsidP="00244EAE">
      <w:pPr>
        <w:spacing w:before="0" w:after="0" w:line="240" w:lineRule="auto"/>
      </w:pPr>
      <w:r>
        <w:separator/>
      </w:r>
    </w:p>
    <w:p w14:paraId="1BE1451B" w14:textId="77777777" w:rsidR="006826F9" w:rsidRDefault="006826F9"/>
    <w:p w14:paraId="2C24EC16" w14:textId="77777777" w:rsidR="006826F9" w:rsidRDefault="006826F9" w:rsidP="003F6779"/>
  </w:endnote>
  <w:endnote w:type="continuationSeparator" w:id="0">
    <w:p w14:paraId="500470A0" w14:textId="77777777" w:rsidR="006826F9" w:rsidRDefault="006826F9" w:rsidP="00244EAE">
      <w:pPr>
        <w:spacing w:before="0" w:after="0" w:line="240" w:lineRule="auto"/>
      </w:pPr>
      <w:r>
        <w:continuationSeparator/>
      </w:r>
    </w:p>
    <w:p w14:paraId="55619040" w14:textId="77777777" w:rsidR="006826F9" w:rsidRDefault="006826F9"/>
    <w:p w14:paraId="1AE7D732" w14:textId="77777777" w:rsidR="006826F9" w:rsidRDefault="006826F9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3E5D" w14:textId="77777777" w:rsidR="006826F9" w:rsidRDefault="006826F9" w:rsidP="00244EAE">
      <w:pPr>
        <w:spacing w:before="0" w:after="0" w:line="240" w:lineRule="auto"/>
      </w:pPr>
      <w:r>
        <w:separator/>
      </w:r>
    </w:p>
    <w:p w14:paraId="7AC34189" w14:textId="77777777" w:rsidR="006826F9" w:rsidRDefault="006826F9"/>
    <w:p w14:paraId="2FB6171D" w14:textId="77777777" w:rsidR="006826F9" w:rsidRDefault="006826F9" w:rsidP="003F6779"/>
  </w:footnote>
  <w:footnote w:type="continuationSeparator" w:id="0">
    <w:p w14:paraId="070DA35A" w14:textId="77777777" w:rsidR="006826F9" w:rsidRDefault="006826F9" w:rsidP="00244EAE">
      <w:pPr>
        <w:spacing w:before="0" w:after="0" w:line="240" w:lineRule="auto"/>
      </w:pPr>
      <w:r>
        <w:continuationSeparator/>
      </w:r>
    </w:p>
    <w:p w14:paraId="31405AE2" w14:textId="77777777" w:rsidR="006826F9" w:rsidRDefault="006826F9"/>
    <w:p w14:paraId="0CEB69DE" w14:textId="77777777" w:rsidR="006826F9" w:rsidRDefault="006826F9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8470B"/>
    <w:multiLevelType w:val="multilevel"/>
    <w:tmpl w:val="8A9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277852"/>
    <w:multiLevelType w:val="hybridMultilevel"/>
    <w:tmpl w:val="769A7C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557A7D"/>
    <w:multiLevelType w:val="hybridMultilevel"/>
    <w:tmpl w:val="E4AC2C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169FF"/>
    <w:rsid w:val="000222CD"/>
    <w:rsid w:val="0002676F"/>
    <w:rsid w:val="00086B42"/>
    <w:rsid w:val="000935B9"/>
    <w:rsid w:val="00094A1D"/>
    <w:rsid w:val="000A4DFB"/>
    <w:rsid w:val="000B44E1"/>
    <w:rsid w:val="000B7969"/>
    <w:rsid w:val="000D050B"/>
    <w:rsid w:val="000D1522"/>
    <w:rsid w:val="000F408A"/>
    <w:rsid w:val="001111B0"/>
    <w:rsid w:val="0011350A"/>
    <w:rsid w:val="001223BE"/>
    <w:rsid w:val="00130048"/>
    <w:rsid w:val="00141A32"/>
    <w:rsid w:val="00146F3D"/>
    <w:rsid w:val="0015026B"/>
    <w:rsid w:val="00151FA2"/>
    <w:rsid w:val="0016020F"/>
    <w:rsid w:val="00170A36"/>
    <w:rsid w:val="00184F92"/>
    <w:rsid w:val="001A028C"/>
    <w:rsid w:val="001A0BFB"/>
    <w:rsid w:val="001A53FA"/>
    <w:rsid w:val="001B19A9"/>
    <w:rsid w:val="001B419C"/>
    <w:rsid w:val="001B7CFC"/>
    <w:rsid w:val="001C4DF5"/>
    <w:rsid w:val="001C71FD"/>
    <w:rsid w:val="001E3E89"/>
    <w:rsid w:val="002036F4"/>
    <w:rsid w:val="00210A9A"/>
    <w:rsid w:val="00214C94"/>
    <w:rsid w:val="00223697"/>
    <w:rsid w:val="00230578"/>
    <w:rsid w:val="0024285C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B128B"/>
    <w:rsid w:val="002C5AC1"/>
    <w:rsid w:val="002C5C86"/>
    <w:rsid w:val="002D0B9B"/>
    <w:rsid w:val="002D2966"/>
    <w:rsid w:val="002D30E2"/>
    <w:rsid w:val="003207E0"/>
    <w:rsid w:val="003218E8"/>
    <w:rsid w:val="00336554"/>
    <w:rsid w:val="003435C5"/>
    <w:rsid w:val="00350C51"/>
    <w:rsid w:val="00363F6D"/>
    <w:rsid w:val="003764C9"/>
    <w:rsid w:val="00397E7D"/>
    <w:rsid w:val="003A153D"/>
    <w:rsid w:val="003B16C7"/>
    <w:rsid w:val="003B7A99"/>
    <w:rsid w:val="003C6AF5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706E1"/>
    <w:rsid w:val="00480ED0"/>
    <w:rsid w:val="0049287D"/>
    <w:rsid w:val="004A559E"/>
    <w:rsid w:val="004A597A"/>
    <w:rsid w:val="004B65A1"/>
    <w:rsid w:val="004B76D7"/>
    <w:rsid w:val="004C0A31"/>
    <w:rsid w:val="004D26BD"/>
    <w:rsid w:val="00517108"/>
    <w:rsid w:val="00537368"/>
    <w:rsid w:val="00547E43"/>
    <w:rsid w:val="005504E1"/>
    <w:rsid w:val="0055093A"/>
    <w:rsid w:val="00575FDA"/>
    <w:rsid w:val="00576712"/>
    <w:rsid w:val="00586A0F"/>
    <w:rsid w:val="00594AB9"/>
    <w:rsid w:val="005A25DD"/>
    <w:rsid w:val="005A71C0"/>
    <w:rsid w:val="005B1DD8"/>
    <w:rsid w:val="005B2458"/>
    <w:rsid w:val="005D19D4"/>
    <w:rsid w:val="005D23B0"/>
    <w:rsid w:val="005F462D"/>
    <w:rsid w:val="005F6DD0"/>
    <w:rsid w:val="00610635"/>
    <w:rsid w:val="0062316F"/>
    <w:rsid w:val="006231BB"/>
    <w:rsid w:val="0062526F"/>
    <w:rsid w:val="00636EF8"/>
    <w:rsid w:val="00663807"/>
    <w:rsid w:val="00676146"/>
    <w:rsid w:val="006826F9"/>
    <w:rsid w:val="00685F04"/>
    <w:rsid w:val="0068762B"/>
    <w:rsid w:val="00687D7C"/>
    <w:rsid w:val="00691BFF"/>
    <w:rsid w:val="006A6944"/>
    <w:rsid w:val="006A6FF6"/>
    <w:rsid w:val="006C2409"/>
    <w:rsid w:val="006C7C0E"/>
    <w:rsid w:val="006D276A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1B70"/>
    <w:rsid w:val="0079550B"/>
    <w:rsid w:val="007A3B44"/>
    <w:rsid w:val="007B183F"/>
    <w:rsid w:val="007C564E"/>
    <w:rsid w:val="007C5E15"/>
    <w:rsid w:val="007C74D1"/>
    <w:rsid w:val="007E0BA0"/>
    <w:rsid w:val="00801E40"/>
    <w:rsid w:val="00805CC0"/>
    <w:rsid w:val="008066A8"/>
    <w:rsid w:val="0082407E"/>
    <w:rsid w:val="0085224B"/>
    <w:rsid w:val="00883563"/>
    <w:rsid w:val="0088701E"/>
    <w:rsid w:val="008A16D0"/>
    <w:rsid w:val="008C3830"/>
    <w:rsid w:val="008C6E1E"/>
    <w:rsid w:val="008D3F16"/>
    <w:rsid w:val="008E2CBE"/>
    <w:rsid w:val="008F43AD"/>
    <w:rsid w:val="008F46A4"/>
    <w:rsid w:val="009010AF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558CC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C74AB"/>
    <w:rsid w:val="009E3DA9"/>
    <w:rsid w:val="00A00313"/>
    <w:rsid w:val="00A13F01"/>
    <w:rsid w:val="00A17643"/>
    <w:rsid w:val="00A227A7"/>
    <w:rsid w:val="00A341CC"/>
    <w:rsid w:val="00A426E4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566FE"/>
    <w:rsid w:val="00B66E25"/>
    <w:rsid w:val="00B77C8E"/>
    <w:rsid w:val="00B90BB1"/>
    <w:rsid w:val="00B91B30"/>
    <w:rsid w:val="00BA1555"/>
    <w:rsid w:val="00BD08F0"/>
    <w:rsid w:val="00BF1548"/>
    <w:rsid w:val="00C03E95"/>
    <w:rsid w:val="00C1048C"/>
    <w:rsid w:val="00C11BB2"/>
    <w:rsid w:val="00C2715F"/>
    <w:rsid w:val="00C31C8D"/>
    <w:rsid w:val="00C40E6A"/>
    <w:rsid w:val="00C80E6D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1B51"/>
    <w:rsid w:val="00D33D01"/>
    <w:rsid w:val="00D43B24"/>
    <w:rsid w:val="00D44DF1"/>
    <w:rsid w:val="00D5182F"/>
    <w:rsid w:val="00D52755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287D"/>
    <w:rsid w:val="00E53625"/>
    <w:rsid w:val="00E66CBA"/>
    <w:rsid w:val="00E67B6D"/>
    <w:rsid w:val="00E73732"/>
    <w:rsid w:val="00E73F76"/>
    <w:rsid w:val="00E74BA1"/>
    <w:rsid w:val="00E87DFE"/>
    <w:rsid w:val="00E91258"/>
    <w:rsid w:val="00E97468"/>
    <w:rsid w:val="00EA00E1"/>
    <w:rsid w:val="00EA5D9B"/>
    <w:rsid w:val="00ED0029"/>
    <w:rsid w:val="00EE713E"/>
    <w:rsid w:val="00F2650F"/>
    <w:rsid w:val="00F27CF2"/>
    <w:rsid w:val="00F27E9C"/>
    <w:rsid w:val="00F56A37"/>
    <w:rsid w:val="00F64409"/>
    <w:rsid w:val="00F805EE"/>
    <w:rsid w:val="00F870CA"/>
    <w:rsid w:val="00FA04AE"/>
    <w:rsid w:val="00FA7E49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ED81F669-8392-4033-9E1E-CBC565D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0AF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eadlySquad13/T3-1-WebDevelopment/tree/main/code/lab8_code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D59B34B7-5496-46C2-97C4-84C98E50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588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44</cp:revision>
  <cp:lastPrinted>2022-01-22T14:02:00Z</cp:lastPrinted>
  <dcterms:created xsi:type="dcterms:W3CDTF">2021-10-24T13:29:00Z</dcterms:created>
  <dcterms:modified xsi:type="dcterms:W3CDTF">2022-01-22T14:03:00Z</dcterms:modified>
</cp:coreProperties>
</file>
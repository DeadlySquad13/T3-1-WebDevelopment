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DF4877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0090CD4B" w:rsidR="00985E6E" w:rsidRPr="00985E6E" w:rsidRDefault="00E130EC" w:rsidP="00A13F01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" w:eastAsia="ru-RU"/>
        </w:rPr>
        <w:t>Лабораторная работа</w:t>
      </w:r>
      <w:r w:rsidR="00FE4E85">
        <w:rPr>
          <w:rFonts w:eastAsia="Times New Roman"/>
          <w:szCs w:val="28"/>
          <w:lang w:val="ru" w:eastAsia="ru-RU"/>
        </w:rPr>
        <w:t xml:space="preserve">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>
        <w:rPr>
          <w:rFonts w:eastAsia="Times New Roman"/>
          <w:szCs w:val="28"/>
          <w:lang w:val="ru" w:eastAsia="ru-RU"/>
        </w:rPr>
        <w:t>3</w:t>
      </w:r>
    </w:p>
    <w:p w14:paraId="78B95661" w14:textId="28273456" w:rsidR="00C31C8D" w:rsidRPr="00985E6E" w:rsidRDefault="00985E6E" w:rsidP="00432FB3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06DD3D56" w14:textId="5B26EF43" w:rsid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FB5B142" w14:textId="77777777" w:rsidR="003F544A" w:rsidRPr="00985E6E" w:rsidRDefault="003F544A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</w:t>
          </w:r>
          <w:bookmarkStart w:id="0" w:name="_GoBack"/>
          <w:bookmarkEnd w:id="0"/>
          <w:r>
            <w:rPr>
              <w:lang w:val="ru-RU"/>
            </w:rPr>
            <w:t>ние</w:t>
          </w:r>
        </w:p>
        <w:p w14:paraId="2A8762D6" w14:textId="785B0AC4" w:rsidR="001223BE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13887" w:history="1">
            <w:r w:rsidR="001223BE" w:rsidRPr="004109F5">
              <w:rPr>
                <w:rStyle w:val="Hyperlink"/>
                <w:noProof/>
              </w:rPr>
              <w:t>Цель работы</w:t>
            </w:r>
            <w:r w:rsidR="001223BE">
              <w:rPr>
                <w:noProof/>
                <w:webHidden/>
              </w:rPr>
              <w:tab/>
            </w:r>
            <w:r w:rsidR="001223BE">
              <w:rPr>
                <w:noProof/>
                <w:webHidden/>
              </w:rPr>
              <w:fldChar w:fldCharType="begin"/>
            </w:r>
            <w:r w:rsidR="001223BE">
              <w:rPr>
                <w:noProof/>
                <w:webHidden/>
              </w:rPr>
              <w:instrText xml:space="preserve"> PAGEREF _Toc86613887 \h </w:instrText>
            </w:r>
            <w:r w:rsidR="001223BE">
              <w:rPr>
                <w:noProof/>
                <w:webHidden/>
              </w:rPr>
            </w:r>
            <w:r w:rsidR="001223BE"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3</w:t>
            </w:r>
            <w:r w:rsidR="001223BE">
              <w:rPr>
                <w:noProof/>
                <w:webHidden/>
              </w:rPr>
              <w:fldChar w:fldCharType="end"/>
            </w:r>
          </w:hyperlink>
        </w:p>
        <w:p w14:paraId="26E771A7" w14:textId="3FE98D91" w:rsidR="001223BE" w:rsidRDefault="001223B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88" w:history="1">
            <w:r w:rsidRPr="004109F5">
              <w:rPr>
                <w:rStyle w:val="Hyperlink"/>
                <w:noProof/>
              </w:rPr>
              <w:t>Изучение возможностей функционального программирования в языке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D934" w14:textId="67632FA6" w:rsidR="001223BE" w:rsidRDefault="001223B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89" w:history="1">
            <w:r w:rsidRPr="004109F5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68F2" w14:textId="0BF273B7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0" w:history="1">
            <w:r w:rsidRPr="004109F5">
              <w:rPr>
                <w:rStyle w:val="Hyperlink"/>
                <w:noProof/>
              </w:rPr>
              <w:t>Задача 1 (файл field.py)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2E994" w14:textId="1D037B43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1" w:history="1">
            <w:r w:rsidRPr="004109F5">
              <w:rPr>
                <w:rStyle w:val="Hyperlink"/>
                <w:noProof/>
              </w:rPr>
              <w:t>Задача</w:t>
            </w:r>
            <w:r w:rsidRPr="004109F5">
              <w:rPr>
                <w:rStyle w:val="Hyperlink"/>
                <w:noProof/>
                <w:lang w:val="en-US"/>
              </w:rPr>
              <w:t xml:space="preserve"> 2 (</w:t>
            </w:r>
            <w:r w:rsidRPr="004109F5">
              <w:rPr>
                <w:rStyle w:val="Hyperlink"/>
                <w:noProof/>
              </w:rPr>
              <w:t>файл</w:t>
            </w:r>
            <w:r w:rsidRPr="004109F5">
              <w:rPr>
                <w:rStyle w:val="Hyperlink"/>
                <w:noProof/>
                <w:lang w:val="en-US"/>
              </w:rPr>
              <w:t xml:space="preserve"> gen_random.py)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78831" w14:textId="7249511C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2" w:history="1">
            <w:r w:rsidRPr="004109F5">
              <w:rPr>
                <w:rStyle w:val="Hyperlink"/>
                <w:noProof/>
              </w:rPr>
              <w:t>Задача 3 (файл unique.py)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086D5" w14:textId="48E4BA77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3" w:history="1">
            <w:r w:rsidRPr="004109F5">
              <w:rPr>
                <w:rStyle w:val="Hyperlink"/>
                <w:noProof/>
              </w:rPr>
              <w:t>Задача 4 (файл sort.py)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17AB6" w14:textId="6527F4E8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4" w:history="1">
            <w:r w:rsidRPr="004109F5">
              <w:rPr>
                <w:rStyle w:val="Hyperlink"/>
                <w:noProof/>
              </w:rPr>
              <w:t xml:space="preserve">Задача 5 (файл </w:t>
            </w:r>
            <w:r w:rsidRPr="004109F5">
              <w:rPr>
                <w:rStyle w:val="Hyperlink"/>
                <w:noProof/>
                <w:lang w:val="en-US"/>
              </w:rPr>
              <w:t>print</w:t>
            </w:r>
            <w:r w:rsidRPr="004109F5">
              <w:rPr>
                <w:rStyle w:val="Hyperlink"/>
                <w:noProof/>
              </w:rPr>
              <w:t>_</w:t>
            </w:r>
            <w:r w:rsidRPr="004109F5">
              <w:rPr>
                <w:rStyle w:val="Hyperlink"/>
                <w:noProof/>
                <w:lang w:val="en-US"/>
              </w:rPr>
              <w:t>result</w:t>
            </w:r>
            <w:r w:rsidRPr="004109F5">
              <w:rPr>
                <w:rStyle w:val="Hyperlink"/>
                <w:noProof/>
              </w:rPr>
              <w:t>.</w:t>
            </w:r>
            <w:r w:rsidRPr="004109F5">
              <w:rPr>
                <w:rStyle w:val="Hyperlink"/>
                <w:noProof/>
                <w:lang w:val="en-US"/>
              </w:rPr>
              <w:t>py</w:t>
            </w:r>
            <w:r w:rsidRPr="004109F5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D7016" w14:textId="06C714BF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5" w:history="1">
            <w:r w:rsidRPr="004109F5">
              <w:rPr>
                <w:rStyle w:val="Hyperlink"/>
                <w:noProof/>
              </w:rPr>
              <w:t>Задача 6 (файл cm_timer.py)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1B8E8" w14:textId="50F70A68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6" w:history="1">
            <w:r w:rsidRPr="004109F5">
              <w:rPr>
                <w:rStyle w:val="Hyperlink"/>
                <w:noProof/>
              </w:rPr>
              <w:t>Задача</w:t>
            </w:r>
            <w:r w:rsidRPr="004109F5">
              <w:rPr>
                <w:rStyle w:val="Hyperlink"/>
                <w:noProof/>
                <w:lang w:val="en-US"/>
              </w:rPr>
              <w:t xml:space="preserve"> 7 (</w:t>
            </w:r>
            <w:r w:rsidRPr="004109F5">
              <w:rPr>
                <w:rStyle w:val="Hyperlink"/>
                <w:noProof/>
              </w:rPr>
              <w:t>файл</w:t>
            </w:r>
            <w:r w:rsidRPr="004109F5">
              <w:rPr>
                <w:rStyle w:val="Hyperlink"/>
                <w:noProof/>
                <w:lang w:val="en-US"/>
              </w:rPr>
              <w:t xml:space="preserve"> process_data.py)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8FF8" w14:textId="1ADDE94F" w:rsidR="001223BE" w:rsidRDefault="001223B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7" w:history="1">
            <w:r w:rsidRPr="004109F5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30851" w14:textId="607D6C2F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8" w:history="1">
            <w:r w:rsidRPr="004109F5">
              <w:rPr>
                <w:rStyle w:val="Hyperlink"/>
                <w:noProof/>
                <w:lang w:val="en-US"/>
              </w:rPr>
              <w:t>main</w:t>
            </w:r>
            <w:r w:rsidRPr="004109F5">
              <w:rPr>
                <w:rStyle w:val="Hyperlink"/>
                <w:noProof/>
              </w:rPr>
              <w:t>.</w:t>
            </w:r>
            <w:r w:rsidRPr="004109F5">
              <w:rPr>
                <w:rStyle w:val="Hyperlink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E292" w14:textId="57012573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899" w:history="1">
            <w:r w:rsidRPr="004109F5">
              <w:rPr>
                <w:rStyle w:val="Hyperlink"/>
                <w:noProof/>
                <w:lang w:eastAsia="zh-CN"/>
              </w:rPr>
              <w:t>Задание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1 (</w:t>
            </w:r>
            <w:r w:rsidRPr="004109F5">
              <w:rPr>
                <w:rStyle w:val="Hyperlink"/>
                <w:noProof/>
                <w:lang w:eastAsia="zh-CN"/>
              </w:rPr>
              <w:t>файл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field.py)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B809" w14:textId="337D7DFF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0" w:history="1">
            <w:r w:rsidRPr="004109F5">
              <w:rPr>
                <w:rStyle w:val="Hyperlink"/>
                <w:noProof/>
                <w:lang w:eastAsia="zh-CN"/>
              </w:rPr>
              <w:t>Задание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2 (</w:t>
            </w:r>
            <w:r w:rsidRPr="004109F5">
              <w:rPr>
                <w:rStyle w:val="Hyperlink"/>
                <w:noProof/>
                <w:lang w:eastAsia="zh-CN"/>
              </w:rPr>
              <w:t>файл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gen_random.py)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2DF34" w14:textId="6635567E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1" w:history="1">
            <w:r w:rsidRPr="004109F5">
              <w:rPr>
                <w:rStyle w:val="Hyperlink"/>
                <w:noProof/>
                <w:lang w:eastAsia="zh-CN"/>
              </w:rPr>
              <w:t>Задание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3 (</w:t>
            </w:r>
            <w:r w:rsidRPr="004109F5">
              <w:rPr>
                <w:rStyle w:val="Hyperlink"/>
                <w:noProof/>
                <w:lang w:eastAsia="zh-CN"/>
              </w:rPr>
              <w:t>файл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unique.py)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8EA1" w14:textId="770DBF38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2" w:history="1">
            <w:r w:rsidRPr="004109F5">
              <w:rPr>
                <w:rStyle w:val="Hyperlink"/>
                <w:noProof/>
                <w:lang w:eastAsia="zh-CN"/>
              </w:rPr>
              <w:t>Задание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4 (</w:t>
            </w:r>
            <w:r w:rsidRPr="004109F5">
              <w:rPr>
                <w:rStyle w:val="Hyperlink"/>
                <w:noProof/>
                <w:lang w:eastAsia="zh-CN"/>
              </w:rPr>
              <w:t>файл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sort.py)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18DEE" w14:textId="3F4DDA74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3" w:history="1">
            <w:r w:rsidRPr="004109F5">
              <w:rPr>
                <w:rStyle w:val="Hyperlink"/>
                <w:noProof/>
                <w:lang w:eastAsia="zh-CN"/>
              </w:rPr>
              <w:t>Задание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5 (</w:t>
            </w:r>
            <w:r w:rsidRPr="004109F5">
              <w:rPr>
                <w:rStyle w:val="Hyperlink"/>
                <w:noProof/>
                <w:lang w:eastAsia="zh-CN"/>
              </w:rPr>
              <w:t>файл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print_result.py)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BC54" w14:textId="435306C4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4" w:history="1">
            <w:r w:rsidRPr="004109F5">
              <w:rPr>
                <w:rStyle w:val="Hyperlink"/>
                <w:noProof/>
                <w:lang w:eastAsia="zh-CN"/>
              </w:rPr>
              <w:t>Задание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6 (</w:t>
            </w:r>
            <w:r w:rsidRPr="004109F5">
              <w:rPr>
                <w:rStyle w:val="Hyperlink"/>
                <w:noProof/>
                <w:lang w:eastAsia="zh-CN"/>
              </w:rPr>
              <w:t>файл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cm_timer.py)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A653" w14:textId="5D87990A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5" w:history="1">
            <w:r w:rsidRPr="004109F5">
              <w:rPr>
                <w:rStyle w:val="Hyperlink"/>
                <w:noProof/>
                <w:lang w:eastAsia="zh-CN"/>
              </w:rPr>
              <w:t>Задание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7 (</w:t>
            </w:r>
            <w:r w:rsidRPr="004109F5">
              <w:rPr>
                <w:rStyle w:val="Hyperlink"/>
                <w:noProof/>
                <w:lang w:eastAsia="zh-CN"/>
              </w:rPr>
              <w:t>файл</w:t>
            </w:r>
            <w:r w:rsidRPr="004109F5">
              <w:rPr>
                <w:rStyle w:val="Hyperlink"/>
                <w:noProof/>
                <w:lang w:val="en-US" w:eastAsia="zh-CN"/>
              </w:rPr>
              <w:t xml:space="preserve"> process_data.py)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A6C1" w14:textId="4641A3BD" w:rsidR="001223BE" w:rsidRDefault="001223BE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6" w:history="1">
            <w:r w:rsidRPr="004109F5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0378" w14:textId="4EB13760" w:rsidR="001223BE" w:rsidRDefault="001223B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7" w:history="1">
            <w:r w:rsidRPr="004109F5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E5C3" w14:textId="25302A9D" w:rsidR="001223BE" w:rsidRDefault="001223B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86613908" w:history="1">
            <w:r w:rsidRPr="004109F5">
              <w:rPr>
                <w:rStyle w:val="Hyperlink"/>
                <w:noProof/>
              </w:rPr>
              <w:t>На данной лабораторной работе я изучил возможности функционального программирования в языке Python.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287D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74B98" w14:textId="644504D5" w:rsidR="00E73F76" w:rsidRPr="001223BE" w:rsidRDefault="00E73F76" w:rsidP="001223BE">
          <w:pPr>
            <w:ind w:firstLine="0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F0BFF74" w14:textId="77777777" w:rsidR="00D64F10" w:rsidRPr="00210A9A" w:rsidRDefault="00480ED0" w:rsidP="00C40E6A">
      <w:pPr>
        <w:pStyle w:val="Heading1"/>
      </w:pPr>
      <w:bookmarkStart w:id="1" w:name="_Toc86613887"/>
      <w:r>
        <w:t>Цель</w:t>
      </w:r>
      <w:r w:rsidR="00210A9A" w:rsidRPr="00C86EF3">
        <w:t xml:space="preserve"> </w:t>
      </w:r>
      <w:r w:rsidR="00210A9A">
        <w:t>работы</w:t>
      </w:r>
      <w:bookmarkEnd w:id="1"/>
    </w:p>
    <w:p w14:paraId="2A7062BA" w14:textId="5AF670B4" w:rsidR="00773602" w:rsidRDefault="007B183F" w:rsidP="00773602">
      <w:pPr>
        <w:pStyle w:val="Heading1"/>
        <w:jc w:val="left"/>
        <w:rPr>
          <w:rFonts w:eastAsia="MS Mincho" w:cstheme="minorBidi"/>
          <w:b w:val="0"/>
          <w:sz w:val="28"/>
          <w:szCs w:val="22"/>
        </w:rPr>
      </w:pPr>
      <w:bookmarkStart w:id="2" w:name="_Toc86613888"/>
      <w:r>
        <w:rPr>
          <w:rFonts w:eastAsia="MS Mincho" w:cstheme="minorBidi"/>
          <w:b w:val="0"/>
          <w:sz w:val="28"/>
          <w:szCs w:val="22"/>
        </w:rPr>
        <w:t>И</w:t>
      </w:r>
      <w:r w:rsidR="00773602" w:rsidRPr="00773602">
        <w:rPr>
          <w:rFonts w:eastAsia="MS Mincho" w:cstheme="minorBidi"/>
          <w:b w:val="0"/>
          <w:sz w:val="28"/>
          <w:szCs w:val="22"/>
        </w:rPr>
        <w:t>зучение возможностей функционального программирования в языке</w:t>
      </w:r>
      <w:r>
        <w:rPr>
          <w:rFonts w:eastAsia="MS Mincho" w:cstheme="minorBidi"/>
          <w:b w:val="0"/>
          <w:sz w:val="28"/>
          <w:szCs w:val="22"/>
        </w:rPr>
        <w:t xml:space="preserve"> </w:t>
      </w:r>
      <w:r w:rsidR="00773602" w:rsidRPr="00773602">
        <w:rPr>
          <w:rFonts w:eastAsia="MS Mincho" w:cstheme="minorBidi"/>
          <w:b w:val="0"/>
          <w:sz w:val="28"/>
          <w:szCs w:val="22"/>
        </w:rPr>
        <w:t>Python.</w:t>
      </w:r>
      <w:bookmarkEnd w:id="2"/>
    </w:p>
    <w:p w14:paraId="7E02DBD6" w14:textId="0A2F48AB" w:rsidR="00260A0C" w:rsidRDefault="00480ED0" w:rsidP="000222CD">
      <w:pPr>
        <w:pStyle w:val="Heading1"/>
      </w:pPr>
      <w:bookmarkStart w:id="3" w:name="_Toc86613889"/>
      <w:r>
        <w:t>Задание</w:t>
      </w:r>
      <w:bookmarkEnd w:id="3"/>
    </w:p>
    <w:p w14:paraId="7FBA86CA" w14:textId="3C9FACF4" w:rsidR="00CA7C36" w:rsidRDefault="00CA7C36" w:rsidP="00CA7C36">
      <w:pPr>
        <w:pStyle w:val="Heading2"/>
      </w:pPr>
      <w:bookmarkStart w:id="4" w:name="_Toc86613890"/>
      <w:r>
        <w:t>Задача 1 (файл field.py)</w:t>
      </w:r>
      <w:bookmarkEnd w:id="4"/>
    </w:p>
    <w:p w14:paraId="53038E7A" w14:textId="1C0EBEF5" w:rsidR="00CA7C36" w:rsidRDefault="00CA7C36" w:rsidP="00CA7C36">
      <w:r>
        <w:t xml:space="preserve">Необходимо реализовать генератор </w:t>
      </w:r>
      <w:proofErr w:type="spellStart"/>
      <w:r>
        <w:t>field</w:t>
      </w:r>
      <w:proofErr w:type="spellEnd"/>
      <w:r>
        <w:t xml:space="preserve">. Генератор </w:t>
      </w:r>
      <w:proofErr w:type="spellStart"/>
      <w:r>
        <w:t>field</w:t>
      </w:r>
      <w:proofErr w:type="spellEnd"/>
      <w:r w:rsidR="00D64064">
        <w:t xml:space="preserve"> </w:t>
      </w:r>
      <w:r>
        <w:t xml:space="preserve">последовательно выдает значения ключей словаря. </w:t>
      </w:r>
    </w:p>
    <w:p w14:paraId="0F055818" w14:textId="19680E0F" w:rsidR="00975668" w:rsidRPr="00975668" w:rsidRDefault="00975668" w:rsidP="00975668">
      <w:pPr>
        <w:pStyle w:val="Heading2"/>
        <w:rPr>
          <w:lang w:val="en-US"/>
        </w:rPr>
      </w:pPr>
      <w:bookmarkStart w:id="5" w:name="_Toc86613891"/>
      <w:r>
        <w:t>Задача</w:t>
      </w:r>
      <w:r w:rsidRPr="00975668">
        <w:rPr>
          <w:lang w:val="en-US"/>
        </w:rPr>
        <w:t xml:space="preserve"> 2 (</w:t>
      </w:r>
      <w:r>
        <w:t>файл</w:t>
      </w:r>
      <w:r w:rsidRPr="00975668">
        <w:rPr>
          <w:lang w:val="en-US"/>
        </w:rPr>
        <w:t xml:space="preserve"> gen_random.py)</w:t>
      </w:r>
      <w:bookmarkEnd w:id="5"/>
    </w:p>
    <w:p w14:paraId="7CC07A4B" w14:textId="30487DBF" w:rsidR="00975668" w:rsidRDefault="00975668" w:rsidP="00975668">
      <w:r>
        <w:t>Необходимо реализовать генератор `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 xml:space="preserve">количество, минимум, максимум)`, который последовательно выдает заданное количество случайных чисел в заданном диапазоне от минимума до максимума, включая границы диапазона. </w:t>
      </w:r>
    </w:p>
    <w:p w14:paraId="2AFD8CE0" w14:textId="0F405A4E" w:rsidR="00975668" w:rsidRDefault="00975668" w:rsidP="00975668">
      <w:pPr>
        <w:pStyle w:val="Heading2"/>
      </w:pPr>
      <w:bookmarkStart w:id="6" w:name="_Toc86613892"/>
      <w:r>
        <w:t>Задача 3 (файл unique.py)</w:t>
      </w:r>
      <w:bookmarkEnd w:id="6"/>
    </w:p>
    <w:p w14:paraId="05A680B0" w14:textId="166E4519" w:rsidR="00975668" w:rsidRDefault="00975668" w:rsidP="00975668">
      <w:pPr>
        <w:pStyle w:val="ListParagraph"/>
        <w:numPr>
          <w:ilvl w:val="0"/>
          <w:numId w:val="5"/>
        </w:numPr>
      </w:pPr>
      <w:r>
        <w:t>Необходимо реализовать итератор `</w:t>
      </w:r>
      <w:proofErr w:type="spellStart"/>
      <w:r>
        <w:t>Unique</w:t>
      </w:r>
      <w:proofErr w:type="spellEnd"/>
      <w:r>
        <w:t xml:space="preserve">(данные)`, который принимает на вход массив или генератор и итерируется по элементам, пропуская дубликаты. </w:t>
      </w:r>
    </w:p>
    <w:p w14:paraId="46E438E0" w14:textId="6256390E" w:rsidR="00975668" w:rsidRDefault="00975668" w:rsidP="00975668">
      <w:pPr>
        <w:pStyle w:val="ListParagraph"/>
        <w:numPr>
          <w:ilvl w:val="0"/>
          <w:numId w:val="5"/>
        </w:numPr>
      </w:pPr>
      <w:r>
        <w:t xml:space="preserve">Конструктор итератора также принимает на вход именованный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 xml:space="preserve">. </w:t>
      </w:r>
    </w:p>
    <w:p w14:paraId="4B2E3FBE" w14:textId="00A1D890" w:rsidR="00975668" w:rsidRDefault="00975668" w:rsidP="00975668">
      <w:pPr>
        <w:pStyle w:val="ListParagraph"/>
        <w:numPr>
          <w:ilvl w:val="0"/>
          <w:numId w:val="5"/>
        </w:numPr>
      </w:pPr>
      <w:r>
        <w:t>При реализации необходимо использовать конструкцию **</w:t>
      </w:r>
      <w:proofErr w:type="spellStart"/>
      <w:r>
        <w:t>kwargs</w:t>
      </w:r>
      <w:proofErr w:type="spellEnd"/>
      <w:r>
        <w:t>.</w:t>
      </w:r>
    </w:p>
    <w:p w14:paraId="48502F45" w14:textId="406EAF4E" w:rsidR="00975668" w:rsidRDefault="00975668" w:rsidP="00975668">
      <w:pPr>
        <w:pStyle w:val="ListParagraph"/>
        <w:numPr>
          <w:ilvl w:val="0"/>
          <w:numId w:val="5"/>
        </w:numPr>
      </w:pPr>
      <w:r>
        <w:lastRenderedPageBreak/>
        <w:t>Итератор должен поддерживать работу как со списками, так и с генераторами.</w:t>
      </w:r>
    </w:p>
    <w:p w14:paraId="47323C56" w14:textId="77777777" w:rsidR="00975668" w:rsidRDefault="00975668" w:rsidP="00975668"/>
    <w:p w14:paraId="2B682491" w14:textId="2ECDA0D7" w:rsidR="007E0BA0" w:rsidRDefault="00975668" w:rsidP="007E0BA0">
      <w:pPr>
        <w:pStyle w:val="ListParagraph"/>
        <w:numPr>
          <w:ilvl w:val="0"/>
          <w:numId w:val="5"/>
        </w:numPr>
      </w:pPr>
      <w:r>
        <w:t>Итератор не должен модифицировать возвращаемые значения.</w:t>
      </w:r>
    </w:p>
    <w:p w14:paraId="179ADA41" w14:textId="77777777" w:rsidR="007E0BA0" w:rsidRDefault="007E0BA0" w:rsidP="007E0BA0">
      <w:pPr>
        <w:pStyle w:val="ListParagraph"/>
      </w:pPr>
    </w:p>
    <w:p w14:paraId="478978AB" w14:textId="57B31E02" w:rsidR="007E0BA0" w:rsidRDefault="007E0BA0" w:rsidP="007E0BA0">
      <w:pPr>
        <w:pStyle w:val="Heading2"/>
      </w:pPr>
      <w:bookmarkStart w:id="7" w:name="_Toc86613893"/>
      <w:r>
        <w:t>Задача 4 (файл sort.py)</w:t>
      </w:r>
      <w:bookmarkEnd w:id="7"/>
    </w:p>
    <w:p w14:paraId="2B853CC8" w14:textId="6D3C632E" w:rsidR="007E0BA0" w:rsidRDefault="007E0BA0" w:rsidP="007E0BA0">
      <w:r>
        <w:t xml:space="preserve">Дан массив 1, содержащий положительные и отрицательные числа. Необходимо </w:t>
      </w:r>
      <w:r w:rsidRPr="007E0BA0">
        <w:rPr>
          <w:i/>
        </w:rPr>
        <w:t>одной строкой кода</w:t>
      </w:r>
      <w:r>
        <w:t xml:space="preserve"> вывести на экран массив 2, который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t>sorted</w:t>
      </w:r>
      <w:proofErr w:type="spellEnd"/>
      <w:r>
        <w:t>.</w:t>
      </w:r>
    </w:p>
    <w:p w14:paraId="7D473F91" w14:textId="39546A93" w:rsidR="00A77A0C" w:rsidRPr="009B0137" w:rsidRDefault="00A77A0C" w:rsidP="00A77A0C">
      <w:pPr>
        <w:pStyle w:val="Heading2"/>
      </w:pPr>
      <w:bookmarkStart w:id="8" w:name="_Toc86613894"/>
      <w:r>
        <w:t>Задача</w:t>
      </w:r>
      <w:r w:rsidRPr="009B0137">
        <w:t xml:space="preserve"> 5 (</w:t>
      </w:r>
      <w:r>
        <w:t>файл</w:t>
      </w:r>
      <w:r w:rsidRPr="009B0137">
        <w:t xml:space="preserve"> </w:t>
      </w:r>
      <w:r w:rsidRPr="00A77A0C">
        <w:rPr>
          <w:lang w:val="en-US"/>
        </w:rPr>
        <w:t>print</w:t>
      </w:r>
      <w:r w:rsidRPr="009B0137">
        <w:t>_</w:t>
      </w:r>
      <w:r w:rsidRPr="00A77A0C">
        <w:rPr>
          <w:lang w:val="en-US"/>
        </w:rPr>
        <w:t>result</w:t>
      </w:r>
      <w:r w:rsidRPr="009B0137">
        <w:t>.</w:t>
      </w:r>
      <w:proofErr w:type="spellStart"/>
      <w:r w:rsidRPr="00A77A0C">
        <w:rPr>
          <w:lang w:val="en-US"/>
        </w:rPr>
        <w:t>py</w:t>
      </w:r>
      <w:proofErr w:type="spellEnd"/>
      <w:r w:rsidRPr="009B0137">
        <w:t>)</w:t>
      </w:r>
      <w:bookmarkEnd w:id="8"/>
    </w:p>
    <w:p w14:paraId="13B3AB52" w14:textId="768950E2" w:rsidR="00A77A0C" w:rsidRDefault="00A77A0C" w:rsidP="00A77A0C"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 xml:space="preserve">, который выводит на экран результат выполнения функции. </w:t>
      </w:r>
    </w:p>
    <w:p w14:paraId="6EC01465" w14:textId="4F1A60D2" w:rsidR="00A77A0C" w:rsidRDefault="00A77A0C" w:rsidP="00A77A0C">
      <w:pPr>
        <w:pStyle w:val="ListParagraph"/>
        <w:numPr>
          <w:ilvl w:val="0"/>
          <w:numId w:val="6"/>
        </w:numPr>
      </w:pPr>
      <w:r>
        <w:t xml:space="preserve"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 </w:t>
      </w:r>
    </w:p>
    <w:p w14:paraId="59DB5BF4" w14:textId="4209D7E1" w:rsidR="00A77A0C" w:rsidRDefault="00A77A0C" w:rsidP="00A77A0C">
      <w:pPr>
        <w:pStyle w:val="ListParagraph"/>
        <w:numPr>
          <w:ilvl w:val="0"/>
          <w:numId w:val="6"/>
        </w:numPr>
      </w:pPr>
      <w:r>
        <w:t>Если функция вернула список (</w:t>
      </w:r>
      <w:proofErr w:type="spellStart"/>
      <w:r>
        <w:t>list</w:t>
      </w:r>
      <w:proofErr w:type="spellEnd"/>
      <w:r>
        <w:t>), то значения элементов списка должны выводиться в столбик.</w:t>
      </w:r>
    </w:p>
    <w:p w14:paraId="4F6383D2" w14:textId="3B1FD5BD" w:rsidR="00A77A0C" w:rsidRDefault="00A77A0C" w:rsidP="00A77A0C">
      <w:pPr>
        <w:pStyle w:val="ListParagraph"/>
        <w:numPr>
          <w:ilvl w:val="0"/>
          <w:numId w:val="6"/>
        </w:numPr>
      </w:pPr>
      <w:r>
        <w:t>Если функция вернула словарь (</w:t>
      </w:r>
      <w:proofErr w:type="spellStart"/>
      <w:r>
        <w:t>dict</w:t>
      </w:r>
      <w:proofErr w:type="spellEnd"/>
      <w:r>
        <w:t>), то ключи и значения должны выводить в столбик через знак равенства.</w:t>
      </w:r>
    </w:p>
    <w:p w14:paraId="1BADF446" w14:textId="721CDF01" w:rsidR="00F64409" w:rsidRDefault="00F64409" w:rsidP="00F64409">
      <w:pPr>
        <w:pStyle w:val="Heading2"/>
      </w:pPr>
      <w:bookmarkStart w:id="9" w:name="_Toc86613895"/>
      <w:r>
        <w:t>Задача 6 (файл cm_timer.py)</w:t>
      </w:r>
      <w:bookmarkEnd w:id="9"/>
    </w:p>
    <w:p w14:paraId="4F579118" w14:textId="2D4D0AE0" w:rsidR="00F64409" w:rsidRDefault="00F64409" w:rsidP="00F64409">
      <w:r>
        <w:t>Необходимо написать контекстные менеджеры `cm_timer_1` и `cm_timer_2`, которые считают время работы блока кода и выводят его на экран.</w:t>
      </w:r>
    </w:p>
    <w:p w14:paraId="4C787CFC" w14:textId="7958E5DC" w:rsidR="00FA04AE" w:rsidRPr="00FA04AE" w:rsidRDefault="00FA04AE" w:rsidP="00576712">
      <w:pPr>
        <w:pStyle w:val="Heading2"/>
        <w:rPr>
          <w:lang w:val="en-US"/>
        </w:rPr>
      </w:pPr>
      <w:bookmarkStart w:id="10" w:name="_Toc86613896"/>
      <w:r>
        <w:lastRenderedPageBreak/>
        <w:t>Задача</w:t>
      </w:r>
      <w:r w:rsidRPr="00FA04AE">
        <w:rPr>
          <w:lang w:val="en-US"/>
        </w:rPr>
        <w:t xml:space="preserve"> 7 (</w:t>
      </w:r>
      <w:r>
        <w:t>файл</w:t>
      </w:r>
      <w:r w:rsidRPr="00FA04AE">
        <w:rPr>
          <w:lang w:val="en-US"/>
        </w:rPr>
        <w:t xml:space="preserve"> process_data.py)</w:t>
      </w:r>
      <w:bookmarkEnd w:id="10"/>
    </w:p>
    <w:p w14:paraId="58D972D1" w14:textId="0A777BAF" w:rsidR="00FA04AE" w:rsidRDefault="00FA04AE" w:rsidP="00576712">
      <w:r>
        <w:t xml:space="preserve">В предыдущих задачах были написаны все требуемые инструменты для работы с данными. </w:t>
      </w:r>
      <w:r w:rsidR="008C6E1E">
        <w:t>Необходимо применить</w:t>
      </w:r>
      <w:r>
        <w:t xml:space="preserve"> их на реальном примере. </w:t>
      </w:r>
    </w:p>
    <w:p w14:paraId="2916B131" w14:textId="77777777" w:rsidR="00FA04AE" w:rsidRDefault="00FA04AE" w:rsidP="00FA04AE"/>
    <w:p w14:paraId="2045F2A5" w14:textId="11AF5563" w:rsidR="00FA04AE" w:rsidRDefault="00FA04AE" w:rsidP="00576712">
      <w:r>
        <w:t>В файле https://github.com/iu5team/iu5web-fall-2021/tree/main/notebooks/fp/files/data_light.json содержится фрагмент списка вакансий.</w:t>
      </w:r>
    </w:p>
    <w:p w14:paraId="5BC274B3" w14:textId="7C92ABCC" w:rsidR="00FA04AE" w:rsidRDefault="00FA04AE" w:rsidP="00576712">
      <w: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8ACF7A6" w14:textId="626A3778" w:rsidR="00FA04AE" w:rsidRDefault="00FA04AE" w:rsidP="00576712">
      <w:r>
        <w:t xml:space="preserve">Необходимо реализовать 4 функции - f1, f2, f3, f4. Каждая функция вызывается, принимая на вход результат работы предыдущей. За счет декоратора </w:t>
      </w:r>
      <w:r w:rsidRPr="003764C9">
        <w:rPr>
          <w:rStyle w:val="CodeInlineChar"/>
        </w:rPr>
        <w:t>@print_result</w:t>
      </w:r>
      <w:r>
        <w:t xml:space="preserve"> печатается результат, а контекстный менеджер cm_timer_1 выводит время работы цепочки функций.</w:t>
      </w:r>
    </w:p>
    <w:p w14:paraId="3EDAD919" w14:textId="5E3DAE69" w:rsidR="00FA04AE" w:rsidRDefault="00FA04AE" w:rsidP="00576712">
      <w:r>
        <w:t>Предполагается, что функции f1, f2, f3 будут реализованы в одну строку. В реализации функции f4 может быть до 3 строк.</w:t>
      </w:r>
    </w:p>
    <w:p w14:paraId="17EF7175" w14:textId="0E0643AB" w:rsidR="00FA04AE" w:rsidRDefault="00FA04AE" w:rsidP="00576712">
      <w:pPr>
        <w:pStyle w:val="ListParagraph"/>
        <w:numPr>
          <w:ilvl w:val="0"/>
          <w:numId w:val="7"/>
        </w:numPr>
      </w:pPr>
      <w:r>
        <w:t xml:space="preserve">Функция f1 должна вывести отсортированный список профессий без </w:t>
      </w:r>
      <w:proofErr w:type="gramStart"/>
      <w:r>
        <w:t>повторений  (</w:t>
      </w:r>
      <w:proofErr w:type="gramEnd"/>
      <w:r>
        <w:t xml:space="preserve">строки в разном регистре считать равными). Сортировка должна </w:t>
      </w:r>
      <w:proofErr w:type="gramStart"/>
      <w:r>
        <w:t>игнорировать  регистр</w:t>
      </w:r>
      <w:proofErr w:type="gramEnd"/>
      <w:r>
        <w:t>. Используйте наработки из предыдущих задач.</w:t>
      </w:r>
    </w:p>
    <w:p w14:paraId="508E3ACE" w14:textId="4927F138" w:rsidR="00FA04AE" w:rsidRDefault="00FA04AE" w:rsidP="00576712">
      <w:pPr>
        <w:pStyle w:val="ListParagraph"/>
        <w:numPr>
          <w:ilvl w:val="0"/>
          <w:numId w:val="7"/>
        </w:numPr>
      </w:pPr>
      <w:r>
        <w:t>Функция f2 должна фильтровать входной массив и возвращать только те элементы, которые начинаются со слова “программист”.  Для фильтрации используйте</w:t>
      </w:r>
      <w:r w:rsidR="00755A52">
        <w:t xml:space="preserve"> </w:t>
      </w:r>
      <w:r>
        <w:t xml:space="preserve">функцию </w:t>
      </w:r>
      <w:proofErr w:type="spellStart"/>
      <w:r>
        <w:t>filter</w:t>
      </w:r>
      <w:proofErr w:type="spellEnd"/>
      <w:r>
        <w:t>.</w:t>
      </w:r>
    </w:p>
    <w:p w14:paraId="16D13819" w14:textId="535FF1BB" w:rsidR="00FA04AE" w:rsidRDefault="00FA04AE" w:rsidP="00576712">
      <w:pPr>
        <w:pStyle w:val="ListParagraph"/>
        <w:numPr>
          <w:ilvl w:val="0"/>
          <w:numId w:val="7"/>
        </w:numPr>
      </w:pPr>
      <w:r>
        <w:t>Функция f3 должна модифицировать каждый элемент массива, добавив строку “с опытом Python” (все программисты должны быть знакомы с Python). Пример</w:t>
      </w:r>
      <w:r w:rsidRPr="003764C9">
        <w:t xml:space="preserve">: </w:t>
      </w:r>
      <w:r w:rsidRPr="003764C9">
        <w:rPr>
          <w:rStyle w:val="CodeInlineChar"/>
        </w:rPr>
        <w:t>Программист C# с опытом Python</w:t>
      </w:r>
      <w:r w:rsidRPr="005504E1">
        <w:t xml:space="preserve">. </w:t>
      </w:r>
      <w:r>
        <w:t xml:space="preserve">Для модификации используйте функцию </w:t>
      </w:r>
      <w:proofErr w:type="spellStart"/>
      <w:r>
        <w:t>map</w:t>
      </w:r>
      <w:proofErr w:type="spellEnd"/>
      <w:r>
        <w:t>.</w:t>
      </w:r>
    </w:p>
    <w:p w14:paraId="07FED58F" w14:textId="0AD0B586" w:rsidR="00FA04AE" w:rsidRDefault="00FA04AE" w:rsidP="00576712">
      <w:pPr>
        <w:pStyle w:val="ListParagraph"/>
        <w:numPr>
          <w:ilvl w:val="0"/>
          <w:numId w:val="7"/>
        </w:numPr>
      </w:pPr>
      <w:r>
        <w:lastRenderedPageBreak/>
        <w:t>Функция f4 должна сгенерировать для каждой специальности зарплату от 100 000</w:t>
      </w:r>
      <w:r w:rsidR="00576712">
        <w:t xml:space="preserve"> </w:t>
      </w:r>
      <w:r>
        <w:t xml:space="preserve">до 200 000 рублей и присоединить её к названию специальности. Пример: </w:t>
      </w:r>
      <w:r w:rsidRPr="00415EA9">
        <w:rPr>
          <w:rStyle w:val="CodeInlineChar"/>
        </w:rPr>
        <w:t>Программист C# с опытом Python, зарплата 137287 руб</w:t>
      </w:r>
      <w:r>
        <w:t xml:space="preserve">. Используйте </w:t>
      </w:r>
      <w:proofErr w:type="spellStart"/>
      <w:r>
        <w:t>zip</w:t>
      </w:r>
      <w:proofErr w:type="spellEnd"/>
      <w:r>
        <w:t xml:space="preserve"> </w:t>
      </w:r>
      <w:proofErr w:type="gramStart"/>
      <w:r>
        <w:t>для  обработки</w:t>
      </w:r>
      <w:proofErr w:type="gramEnd"/>
      <w:r>
        <w:t xml:space="preserve"> пары специальность — зарплата.</w:t>
      </w:r>
    </w:p>
    <w:p w14:paraId="7FA70079" w14:textId="77777777" w:rsidR="00FA04AE" w:rsidRDefault="00FA04AE" w:rsidP="00F64409"/>
    <w:p w14:paraId="40B5BF84" w14:textId="77777777" w:rsidR="00A77A0C" w:rsidRDefault="00A77A0C" w:rsidP="007E0BA0"/>
    <w:p w14:paraId="21A0243C" w14:textId="77777777" w:rsidR="007E0BA0" w:rsidRDefault="007E0BA0" w:rsidP="007E0BA0">
      <w:pPr>
        <w:pStyle w:val="ListParagraph"/>
        <w:ind w:left="1429" w:firstLine="0"/>
      </w:pPr>
    </w:p>
    <w:p w14:paraId="680CCB72" w14:textId="77777777" w:rsidR="00975668" w:rsidRPr="00CA7C36" w:rsidRDefault="00975668" w:rsidP="00975668"/>
    <w:p w14:paraId="4EB898DA" w14:textId="7BFB5C58" w:rsidR="00480ED0" w:rsidRDefault="00480ED0" w:rsidP="00480ED0">
      <w:pPr>
        <w:pStyle w:val="Heading1"/>
      </w:pPr>
      <w:bookmarkStart w:id="11" w:name="_Toc86613897"/>
      <w:r>
        <w:t>Выполнение</w:t>
      </w:r>
      <w:bookmarkEnd w:id="11"/>
    </w:p>
    <w:p w14:paraId="2F3F22C0" w14:textId="24E36B83" w:rsidR="00931CA1" w:rsidRDefault="00931CA1" w:rsidP="002D2966">
      <w:pPr>
        <w:pStyle w:val="Heading2"/>
        <w:rPr>
          <w:lang w:val="en-US"/>
        </w:rPr>
      </w:pPr>
      <w:bookmarkStart w:id="12" w:name="_Toc86613898"/>
      <w:r>
        <w:rPr>
          <w:lang w:val="en-US"/>
        </w:rPr>
        <w:t>main</w:t>
      </w:r>
      <w:r w:rsidRPr="00975668">
        <w:t>.</w:t>
      </w:r>
      <w:proofErr w:type="spellStart"/>
      <w:r>
        <w:rPr>
          <w:lang w:val="en-US"/>
        </w:rPr>
        <w:t>py</w:t>
      </w:r>
      <w:bookmarkEnd w:id="12"/>
      <w:proofErr w:type="spellEnd"/>
    </w:p>
    <w:p w14:paraId="056B18F5" w14:textId="77777777" w:rsidR="00230578" w:rsidRDefault="00230578" w:rsidP="00230578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fp.field</w:t>
      </w:r>
      <w:proofErr w:type="spellEnd"/>
      <w:proofErr w:type="gramEnd"/>
      <w:r>
        <w:t xml:space="preserve"> import field</w:t>
      </w:r>
    </w:p>
    <w:p w14:paraId="78A9289F" w14:textId="77777777" w:rsidR="00230578" w:rsidRDefault="00230578" w:rsidP="00230578">
      <w:pPr>
        <w:pStyle w:val="CodeBlock"/>
      </w:pPr>
      <w:r>
        <w:t xml:space="preserve">from </w:t>
      </w:r>
      <w:proofErr w:type="spellStart"/>
      <w:r>
        <w:t>lab_python_fp.gen_random</w:t>
      </w:r>
      <w:proofErr w:type="spellEnd"/>
      <w:r>
        <w:t xml:space="preserve"> import </w:t>
      </w:r>
      <w:proofErr w:type="spellStart"/>
      <w:r>
        <w:t>gen_random</w:t>
      </w:r>
      <w:proofErr w:type="spellEnd"/>
    </w:p>
    <w:p w14:paraId="0C884FC1" w14:textId="77777777" w:rsidR="00230578" w:rsidRDefault="00230578" w:rsidP="00230578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fp.unique</w:t>
      </w:r>
      <w:proofErr w:type="spellEnd"/>
      <w:proofErr w:type="gramEnd"/>
      <w:r>
        <w:t xml:space="preserve"> import Unique</w:t>
      </w:r>
    </w:p>
    <w:p w14:paraId="6468597B" w14:textId="77777777" w:rsidR="00230578" w:rsidRDefault="00230578" w:rsidP="00230578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fp.sort</w:t>
      </w:r>
      <w:proofErr w:type="spellEnd"/>
      <w:proofErr w:type="gramEnd"/>
      <w:r>
        <w:t xml:space="preserve"> import sort</w:t>
      </w:r>
    </w:p>
    <w:p w14:paraId="123DB0A2" w14:textId="77777777" w:rsidR="00230578" w:rsidRDefault="00230578" w:rsidP="00230578">
      <w:pPr>
        <w:pStyle w:val="CodeBlock"/>
      </w:pPr>
      <w:r>
        <w:t xml:space="preserve">from </w:t>
      </w:r>
      <w:proofErr w:type="spellStart"/>
      <w:r>
        <w:t>lab_python_fp.print_task</w:t>
      </w:r>
      <w:proofErr w:type="spellEnd"/>
      <w:r>
        <w:t xml:space="preserve"> import </w:t>
      </w:r>
      <w:proofErr w:type="spellStart"/>
      <w:r>
        <w:t>print_task</w:t>
      </w:r>
      <w:proofErr w:type="spellEnd"/>
    </w:p>
    <w:p w14:paraId="63ADEE5F" w14:textId="77777777" w:rsidR="00230578" w:rsidRDefault="00230578" w:rsidP="00230578">
      <w:pPr>
        <w:pStyle w:val="CodeBlock"/>
      </w:pPr>
      <w:r>
        <w:t xml:space="preserve">from </w:t>
      </w:r>
      <w:proofErr w:type="spellStart"/>
      <w:r>
        <w:t>lab_python_fp.print_result</w:t>
      </w:r>
      <w:proofErr w:type="spellEnd"/>
      <w:r>
        <w:t xml:space="preserve"> import </w:t>
      </w:r>
      <w:proofErr w:type="spellStart"/>
      <w:r>
        <w:t>print_result</w:t>
      </w:r>
      <w:proofErr w:type="spellEnd"/>
    </w:p>
    <w:p w14:paraId="229EA335" w14:textId="77777777" w:rsidR="00230578" w:rsidRDefault="00230578" w:rsidP="00230578">
      <w:pPr>
        <w:pStyle w:val="CodeBlock"/>
      </w:pPr>
      <w:r>
        <w:t xml:space="preserve">from lab_python_fp.cm_timer1 import </w:t>
      </w:r>
      <w:proofErr w:type="spellStart"/>
      <w:r>
        <w:t>CmTimer</w:t>
      </w:r>
      <w:proofErr w:type="spellEnd"/>
    </w:p>
    <w:p w14:paraId="3AE7E2EC" w14:textId="77777777" w:rsidR="00230578" w:rsidRDefault="00230578" w:rsidP="00230578">
      <w:pPr>
        <w:pStyle w:val="CodeBlock"/>
      </w:pPr>
      <w:r>
        <w:t>from lab_python_fp.cm_timer2 import cm_timer2</w:t>
      </w:r>
    </w:p>
    <w:p w14:paraId="6CF95A30" w14:textId="77777777" w:rsidR="00230578" w:rsidRDefault="00230578" w:rsidP="00230578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fp.process</w:t>
      </w:r>
      <w:proofErr w:type="gramEnd"/>
      <w:r>
        <w:t>_data</w:t>
      </w:r>
      <w:proofErr w:type="spellEnd"/>
      <w:r>
        <w:t xml:space="preserve"> import </w:t>
      </w:r>
      <w:proofErr w:type="spellStart"/>
      <w:r>
        <w:t>process_data</w:t>
      </w:r>
      <w:proofErr w:type="spellEnd"/>
    </w:p>
    <w:p w14:paraId="3505D734" w14:textId="77777777" w:rsidR="00230578" w:rsidRDefault="00230578" w:rsidP="00230578">
      <w:pPr>
        <w:pStyle w:val="CodeBlock"/>
      </w:pPr>
    </w:p>
    <w:p w14:paraId="3C1DB1CB" w14:textId="77777777" w:rsidR="00230578" w:rsidRDefault="00230578" w:rsidP="00230578">
      <w:pPr>
        <w:pStyle w:val="CodeBlock"/>
      </w:pPr>
      <w:r>
        <w:t>@</w:t>
      </w:r>
      <w:proofErr w:type="spellStart"/>
      <w:r>
        <w:t>print_task</w:t>
      </w:r>
      <w:proofErr w:type="spellEnd"/>
    </w:p>
    <w:p w14:paraId="5A3A92A9" w14:textId="77777777" w:rsidR="00230578" w:rsidRDefault="00230578" w:rsidP="00230578">
      <w:pPr>
        <w:pStyle w:val="CodeBlock"/>
      </w:pPr>
      <w:r>
        <w:t>def task1() -&gt; None:</w:t>
      </w:r>
    </w:p>
    <w:p w14:paraId="1419360A" w14:textId="77777777" w:rsidR="00230578" w:rsidRDefault="00230578" w:rsidP="00230578">
      <w:pPr>
        <w:pStyle w:val="CodeBlock"/>
      </w:pPr>
      <w:r>
        <w:t xml:space="preserve">    goods = [</w:t>
      </w:r>
    </w:p>
    <w:p w14:paraId="263ACC8A" w14:textId="77777777" w:rsidR="00230578" w:rsidRDefault="00230578" w:rsidP="00230578">
      <w:pPr>
        <w:pStyle w:val="CodeBlock"/>
      </w:pPr>
      <w:r>
        <w:t xml:space="preserve">        {'title': '</w:t>
      </w:r>
      <w:proofErr w:type="spellStart"/>
      <w:r>
        <w:t>Ковер</w:t>
      </w:r>
      <w:proofErr w:type="spellEnd"/>
      <w:r>
        <w:t>', 'price': 2000, 'color': 'green'},</w:t>
      </w:r>
    </w:p>
    <w:p w14:paraId="38C598BC" w14:textId="77777777" w:rsidR="00230578" w:rsidRDefault="00230578" w:rsidP="00230578">
      <w:pPr>
        <w:pStyle w:val="CodeBlock"/>
      </w:pPr>
      <w:r>
        <w:t xml:space="preserve">        {'title': '</w:t>
      </w:r>
      <w:proofErr w:type="spellStart"/>
      <w:r>
        <w:t>Диван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отдыха</w:t>
      </w:r>
      <w:proofErr w:type="spellEnd"/>
      <w:r>
        <w:t>', 'color': 'black'}</w:t>
      </w:r>
    </w:p>
    <w:p w14:paraId="0F812C88" w14:textId="77777777" w:rsidR="00230578" w:rsidRDefault="00230578" w:rsidP="00230578">
      <w:pPr>
        <w:pStyle w:val="CodeBlock"/>
      </w:pPr>
      <w:r>
        <w:t xml:space="preserve">    ]</w:t>
      </w:r>
    </w:p>
    <w:p w14:paraId="699614C7" w14:textId="77777777" w:rsidR="00230578" w:rsidRDefault="00230578" w:rsidP="00230578">
      <w:pPr>
        <w:pStyle w:val="CodeBlock"/>
      </w:pPr>
    </w:p>
    <w:p w14:paraId="3DA7F90D" w14:textId="77777777" w:rsidR="00230578" w:rsidRDefault="00230578" w:rsidP="00230578">
      <w:pPr>
        <w:pStyle w:val="CodeBlock"/>
      </w:pPr>
      <w:r>
        <w:t xml:space="preserve">    print('Titles:')</w:t>
      </w:r>
    </w:p>
    <w:p w14:paraId="700A2AA2" w14:textId="77777777" w:rsidR="00230578" w:rsidRDefault="00230578" w:rsidP="00230578">
      <w:pPr>
        <w:pStyle w:val="CodeBlock"/>
      </w:pPr>
      <w:r>
        <w:t xml:space="preserve">    for good in </w:t>
      </w:r>
      <w:proofErr w:type="gramStart"/>
      <w:r>
        <w:t>field(</w:t>
      </w:r>
      <w:proofErr w:type="gramEnd"/>
      <w:r>
        <w:t>goods, 'title'):</w:t>
      </w:r>
    </w:p>
    <w:p w14:paraId="51126A8F" w14:textId="77777777" w:rsidR="00230578" w:rsidRDefault="00230578" w:rsidP="00230578">
      <w:pPr>
        <w:pStyle w:val="CodeBlock"/>
      </w:pPr>
      <w:r>
        <w:lastRenderedPageBreak/>
        <w:t xml:space="preserve">        print(good)</w:t>
      </w:r>
    </w:p>
    <w:p w14:paraId="4A8EC465" w14:textId="77777777" w:rsidR="00230578" w:rsidRDefault="00230578" w:rsidP="00230578">
      <w:pPr>
        <w:pStyle w:val="CodeBlock"/>
      </w:pPr>
    </w:p>
    <w:p w14:paraId="6211255D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46D35659" w14:textId="77777777" w:rsidR="00230578" w:rsidRDefault="00230578" w:rsidP="00230578">
      <w:pPr>
        <w:pStyle w:val="CodeBlock"/>
      </w:pPr>
    </w:p>
    <w:p w14:paraId="34A46DF3" w14:textId="77777777" w:rsidR="00230578" w:rsidRDefault="00230578" w:rsidP="00230578">
      <w:pPr>
        <w:pStyle w:val="CodeBlock"/>
      </w:pPr>
      <w:r>
        <w:t xml:space="preserve">    print('Prices:')</w:t>
      </w:r>
    </w:p>
    <w:p w14:paraId="231AC00C" w14:textId="77777777" w:rsidR="00230578" w:rsidRDefault="00230578" w:rsidP="00230578">
      <w:pPr>
        <w:pStyle w:val="CodeBlock"/>
      </w:pPr>
      <w:r>
        <w:t xml:space="preserve">    for good in </w:t>
      </w:r>
      <w:proofErr w:type="gramStart"/>
      <w:r>
        <w:t>field(</w:t>
      </w:r>
      <w:proofErr w:type="gramEnd"/>
      <w:r>
        <w:t>goods, 'price'):</w:t>
      </w:r>
    </w:p>
    <w:p w14:paraId="54464BBF" w14:textId="77777777" w:rsidR="00230578" w:rsidRDefault="00230578" w:rsidP="00230578">
      <w:pPr>
        <w:pStyle w:val="CodeBlock"/>
      </w:pPr>
      <w:r>
        <w:t xml:space="preserve">        print(good)</w:t>
      </w:r>
    </w:p>
    <w:p w14:paraId="27D4D1DA" w14:textId="77777777" w:rsidR="00230578" w:rsidRDefault="00230578" w:rsidP="00230578">
      <w:pPr>
        <w:pStyle w:val="CodeBlock"/>
      </w:pPr>
    </w:p>
    <w:p w14:paraId="2A836E84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F337B06" w14:textId="77777777" w:rsidR="00230578" w:rsidRDefault="00230578" w:rsidP="00230578">
      <w:pPr>
        <w:pStyle w:val="CodeBlock"/>
      </w:pPr>
    </w:p>
    <w:p w14:paraId="45034A14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'Titles and prices:')</w:t>
      </w:r>
    </w:p>
    <w:p w14:paraId="2A3DC43F" w14:textId="77777777" w:rsidR="00230578" w:rsidRDefault="00230578" w:rsidP="00230578">
      <w:pPr>
        <w:pStyle w:val="CodeBlock"/>
      </w:pPr>
      <w:r>
        <w:t xml:space="preserve">    for good in </w:t>
      </w:r>
      <w:proofErr w:type="gramStart"/>
      <w:r>
        <w:t>field(</w:t>
      </w:r>
      <w:proofErr w:type="gramEnd"/>
      <w:r>
        <w:t>goods, 'title', 'price'):</w:t>
      </w:r>
    </w:p>
    <w:p w14:paraId="1E9E7CB4" w14:textId="77777777" w:rsidR="00230578" w:rsidRDefault="00230578" w:rsidP="00230578">
      <w:pPr>
        <w:pStyle w:val="CodeBlock"/>
      </w:pPr>
      <w:r>
        <w:t xml:space="preserve">        print(good)</w:t>
      </w:r>
    </w:p>
    <w:p w14:paraId="4122DABC" w14:textId="77777777" w:rsidR="00230578" w:rsidRDefault="00230578" w:rsidP="00230578">
      <w:pPr>
        <w:pStyle w:val="CodeBlock"/>
      </w:pPr>
    </w:p>
    <w:p w14:paraId="712E33DD" w14:textId="77777777" w:rsidR="00230578" w:rsidRDefault="00230578" w:rsidP="00230578">
      <w:pPr>
        <w:pStyle w:val="CodeBlock"/>
      </w:pPr>
    </w:p>
    <w:p w14:paraId="14888FC3" w14:textId="77777777" w:rsidR="00230578" w:rsidRDefault="00230578" w:rsidP="00230578">
      <w:pPr>
        <w:pStyle w:val="CodeBlock"/>
      </w:pPr>
      <w:r>
        <w:t>@</w:t>
      </w:r>
      <w:proofErr w:type="spellStart"/>
      <w:r>
        <w:t>print_task</w:t>
      </w:r>
      <w:proofErr w:type="spellEnd"/>
    </w:p>
    <w:p w14:paraId="55FFE3A9" w14:textId="77777777" w:rsidR="00230578" w:rsidRDefault="00230578" w:rsidP="00230578">
      <w:pPr>
        <w:pStyle w:val="CodeBlock"/>
      </w:pPr>
      <w:r>
        <w:t>def task2() -&gt; None:</w:t>
      </w:r>
    </w:p>
    <w:p w14:paraId="54CDB099" w14:textId="77777777" w:rsidR="00230578" w:rsidRDefault="00230578" w:rsidP="00230578">
      <w:pPr>
        <w:pStyle w:val="CodeBlock"/>
      </w:pPr>
      <w:r>
        <w:t xml:space="preserve">    for r in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gramEnd"/>
      <w:r>
        <w:t>5, 1, 3):</w:t>
      </w:r>
    </w:p>
    <w:p w14:paraId="71FCAE21" w14:textId="77777777" w:rsidR="00230578" w:rsidRDefault="00230578" w:rsidP="00230578">
      <w:pPr>
        <w:pStyle w:val="CodeBlock"/>
      </w:pPr>
      <w:r>
        <w:t xml:space="preserve">        print(r)</w:t>
      </w:r>
    </w:p>
    <w:p w14:paraId="05B10BF2" w14:textId="77777777" w:rsidR="00230578" w:rsidRDefault="00230578" w:rsidP="00230578">
      <w:pPr>
        <w:pStyle w:val="CodeBlock"/>
      </w:pPr>
    </w:p>
    <w:p w14:paraId="74240260" w14:textId="77777777" w:rsidR="00230578" w:rsidRDefault="00230578" w:rsidP="00230578">
      <w:pPr>
        <w:pStyle w:val="CodeBlock"/>
      </w:pPr>
    </w:p>
    <w:p w14:paraId="247C174F" w14:textId="77777777" w:rsidR="00230578" w:rsidRDefault="00230578" w:rsidP="00230578">
      <w:pPr>
        <w:pStyle w:val="CodeBlock"/>
      </w:pPr>
      <w:r>
        <w:t>@</w:t>
      </w:r>
      <w:proofErr w:type="spellStart"/>
      <w:r>
        <w:t>print_task</w:t>
      </w:r>
      <w:proofErr w:type="spellEnd"/>
    </w:p>
    <w:p w14:paraId="4797040C" w14:textId="77777777" w:rsidR="00230578" w:rsidRDefault="00230578" w:rsidP="00230578">
      <w:pPr>
        <w:pStyle w:val="CodeBlock"/>
      </w:pPr>
      <w:r>
        <w:t>def task3() -&gt; None:</w:t>
      </w:r>
    </w:p>
    <w:p w14:paraId="07830BBE" w14:textId="77777777" w:rsidR="00230578" w:rsidRDefault="00230578" w:rsidP="00230578">
      <w:pPr>
        <w:pStyle w:val="CodeBlock"/>
      </w:pPr>
      <w:r>
        <w:t xml:space="preserve">    data = ['a', 'A', 'b', 'B', 'a', 'A', 'b', 'B']</w:t>
      </w:r>
    </w:p>
    <w:p w14:paraId="49662129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'case sensitive:')</w:t>
      </w:r>
    </w:p>
    <w:p w14:paraId="6E12F104" w14:textId="77777777" w:rsidR="00230578" w:rsidRDefault="00230578" w:rsidP="00230578">
      <w:pPr>
        <w:pStyle w:val="CodeBlock"/>
      </w:pPr>
      <w:r>
        <w:t xml:space="preserve">    </w:t>
      </w:r>
      <w:proofErr w:type="spellStart"/>
      <w:r>
        <w:t>for d</w:t>
      </w:r>
      <w:proofErr w:type="spellEnd"/>
      <w:r>
        <w:t xml:space="preserve"> in Unique(data):</w:t>
      </w:r>
    </w:p>
    <w:p w14:paraId="67B51F76" w14:textId="77777777" w:rsidR="00230578" w:rsidRDefault="00230578" w:rsidP="00230578">
      <w:pPr>
        <w:pStyle w:val="CodeBlock"/>
      </w:pPr>
      <w:r>
        <w:t xml:space="preserve">        print(d)</w:t>
      </w:r>
    </w:p>
    <w:p w14:paraId="2A84D932" w14:textId="77777777" w:rsidR="00230578" w:rsidRDefault="00230578" w:rsidP="00230578">
      <w:pPr>
        <w:pStyle w:val="CodeBlock"/>
      </w:pPr>
    </w:p>
    <w:p w14:paraId="458D1926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'case insensitive:')</w:t>
      </w:r>
    </w:p>
    <w:p w14:paraId="510A934E" w14:textId="77777777" w:rsidR="00230578" w:rsidRDefault="00230578" w:rsidP="00230578">
      <w:pPr>
        <w:pStyle w:val="CodeBlock"/>
      </w:pPr>
      <w:r>
        <w:t xml:space="preserve">    </w:t>
      </w:r>
      <w:proofErr w:type="spellStart"/>
      <w:r>
        <w:t>for d</w:t>
      </w:r>
      <w:proofErr w:type="spellEnd"/>
      <w:r>
        <w:t xml:space="preserve"> in </w:t>
      </w:r>
      <w:proofErr w:type="gramStart"/>
      <w:r>
        <w:t>Unique(</w:t>
      </w:r>
      <w:proofErr w:type="gramEnd"/>
      <w:r>
        <w:t>data, True):</w:t>
      </w:r>
    </w:p>
    <w:p w14:paraId="1DC202A3" w14:textId="77777777" w:rsidR="00230578" w:rsidRDefault="00230578" w:rsidP="00230578">
      <w:pPr>
        <w:pStyle w:val="CodeBlock"/>
      </w:pPr>
      <w:r>
        <w:t xml:space="preserve">        print(d)</w:t>
      </w:r>
    </w:p>
    <w:p w14:paraId="36EBDEE3" w14:textId="77777777" w:rsidR="00230578" w:rsidRDefault="00230578" w:rsidP="00230578">
      <w:pPr>
        <w:pStyle w:val="CodeBlock"/>
      </w:pPr>
    </w:p>
    <w:p w14:paraId="11D282BC" w14:textId="77777777" w:rsidR="00230578" w:rsidRDefault="00230578" w:rsidP="00230578">
      <w:pPr>
        <w:pStyle w:val="CodeBlock"/>
      </w:pPr>
    </w:p>
    <w:p w14:paraId="53EE18B9" w14:textId="77777777" w:rsidR="00230578" w:rsidRDefault="00230578" w:rsidP="00230578">
      <w:pPr>
        <w:pStyle w:val="CodeBlock"/>
      </w:pPr>
      <w:r>
        <w:t>@</w:t>
      </w:r>
      <w:proofErr w:type="spellStart"/>
      <w:r>
        <w:t>print_task</w:t>
      </w:r>
      <w:proofErr w:type="spellEnd"/>
    </w:p>
    <w:p w14:paraId="70375469" w14:textId="77777777" w:rsidR="00230578" w:rsidRDefault="00230578" w:rsidP="00230578">
      <w:pPr>
        <w:pStyle w:val="CodeBlock"/>
      </w:pPr>
      <w:r>
        <w:t>def task4() -&gt; None:</w:t>
      </w:r>
    </w:p>
    <w:p w14:paraId="15AE2CDE" w14:textId="77777777" w:rsidR="00230578" w:rsidRDefault="00230578" w:rsidP="00230578">
      <w:pPr>
        <w:pStyle w:val="CodeBlock"/>
      </w:pPr>
      <w:r>
        <w:t xml:space="preserve">    data = [4, -30, 100, -100, 123, 1, 0, -1, -4]</w:t>
      </w:r>
    </w:p>
    <w:p w14:paraId="55FC09B4" w14:textId="77777777" w:rsidR="00230578" w:rsidRDefault="00230578" w:rsidP="00230578">
      <w:pPr>
        <w:pStyle w:val="CodeBlock"/>
      </w:pPr>
      <w:r>
        <w:t xml:space="preserve">    sort(data)</w:t>
      </w:r>
    </w:p>
    <w:p w14:paraId="410D1C0D" w14:textId="77777777" w:rsidR="00230578" w:rsidRDefault="00230578" w:rsidP="00230578">
      <w:pPr>
        <w:pStyle w:val="CodeBlock"/>
      </w:pPr>
    </w:p>
    <w:p w14:paraId="2EF9FA83" w14:textId="77777777" w:rsidR="00230578" w:rsidRDefault="00230578" w:rsidP="00230578">
      <w:pPr>
        <w:pStyle w:val="CodeBlock"/>
      </w:pPr>
      <w:r>
        <w:t>@</w:t>
      </w:r>
      <w:proofErr w:type="spellStart"/>
      <w:r>
        <w:t>print_task</w:t>
      </w:r>
      <w:proofErr w:type="spellEnd"/>
    </w:p>
    <w:p w14:paraId="470C3A9F" w14:textId="77777777" w:rsidR="00230578" w:rsidRDefault="00230578" w:rsidP="00230578">
      <w:pPr>
        <w:pStyle w:val="CodeBlock"/>
      </w:pPr>
      <w:r>
        <w:lastRenderedPageBreak/>
        <w:t>def task5() -&gt; None:</w:t>
      </w:r>
    </w:p>
    <w:p w14:paraId="3B31C718" w14:textId="77777777" w:rsidR="00230578" w:rsidRDefault="00230578" w:rsidP="00230578">
      <w:pPr>
        <w:pStyle w:val="CodeBlock"/>
      </w:pPr>
      <w:r>
        <w:t xml:space="preserve">    @</w:t>
      </w:r>
      <w:proofErr w:type="spellStart"/>
      <w:r>
        <w:t>print_result</w:t>
      </w:r>
      <w:proofErr w:type="spellEnd"/>
    </w:p>
    <w:p w14:paraId="7FAFBBAE" w14:textId="77777777" w:rsidR="00230578" w:rsidRDefault="00230578" w:rsidP="00230578">
      <w:pPr>
        <w:pStyle w:val="CodeBlock"/>
      </w:pPr>
      <w:r>
        <w:t xml:space="preserve">    def test_primitive_1():</w:t>
      </w:r>
    </w:p>
    <w:p w14:paraId="13C00BDB" w14:textId="77777777" w:rsidR="00230578" w:rsidRDefault="00230578" w:rsidP="00230578">
      <w:pPr>
        <w:pStyle w:val="CodeBlock"/>
      </w:pPr>
      <w:r>
        <w:t xml:space="preserve">        return 1</w:t>
      </w:r>
    </w:p>
    <w:p w14:paraId="49939DF6" w14:textId="77777777" w:rsidR="00230578" w:rsidRDefault="00230578" w:rsidP="00230578">
      <w:pPr>
        <w:pStyle w:val="CodeBlock"/>
      </w:pPr>
    </w:p>
    <w:p w14:paraId="3F1FB232" w14:textId="77777777" w:rsidR="00230578" w:rsidRDefault="00230578" w:rsidP="00230578">
      <w:pPr>
        <w:pStyle w:val="CodeBlock"/>
      </w:pPr>
    </w:p>
    <w:p w14:paraId="3E03FB1C" w14:textId="77777777" w:rsidR="00230578" w:rsidRDefault="00230578" w:rsidP="00230578">
      <w:pPr>
        <w:pStyle w:val="CodeBlock"/>
      </w:pPr>
      <w:r>
        <w:t xml:space="preserve">    @</w:t>
      </w:r>
      <w:proofErr w:type="spellStart"/>
      <w:r>
        <w:t>print_result</w:t>
      </w:r>
      <w:proofErr w:type="spellEnd"/>
    </w:p>
    <w:p w14:paraId="39C53DEF" w14:textId="77777777" w:rsidR="00230578" w:rsidRDefault="00230578" w:rsidP="00230578">
      <w:pPr>
        <w:pStyle w:val="CodeBlock"/>
      </w:pPr>
      <w:r>
        <w:t xml:space="preserve">    def test_primitive_2():</w:t>
      </w:r>
    </w:p>
    <w:p w14:paraId="5EE5CEB7" w14:textId="77777777" w:rsidR="00230578" w:rsidRDefault="00230578" w:rsidP="00230578">
      <w:pPr>
        <w:pStyle w:val="CodeBlock"/>
      </w:pPr>
      <w:r>
        <w:t xml:space="preserve">        return 'iu5'</w:t>
      </w:r>
    </w:p>
    <w:p w14:paraId="31383AF7" w14:textId="77777777" w:rsidR="00230578" w:rsidRDefault="00230578" w:rsidP="00230578">
      <w:pPr>
        <w:pStyle w:val="CodeBlock"/>
      </w:pPr>
    </w:p>
    <w:p w14:paraId="553AF291" w14:textId="77777777" w:rsidR="00230578" w:rsidRDefault="00230578" w:rsidP="00230578">
      <w:pPr>
        <w:pStyle w:val="CodeBlock"/>
      </w:pPr>
    </w:p>
    <w:p w14:paraId="5178808A" w14:textId="77777777" w:rsidR="00230578" w:rsidRDefault="00230578" w:rsidP="00230578">
      <w:pPr>
        <w:pStyle w:val="CodeBlock"/>
      </w:pPr>
      <w:r>
        <w:t xml:space="preserve">    @</w:t>
      </w:r>
      <w:proofErr w:type="spellStart"/>
      <w:r>
        <w:t>print_result</w:t>
      </w:r>
      <w:proofErr w:type="spellEnd"/>
    </w:p>
    <w:p w14:paraId="16E7FC23" w14:textId="77777777" w:rsidR="00230578" w:rsidRDefault="00230578" w:rsidP="00230578">
      <w:pPr>
        <w:pStyle w:val="CodeBlock"/>
      </w:pPr>
      <w:r>
        <w:t xml:space="preserve">    def </w:t>
      </w:r>
      <w:proofErr w:type="spellStart"/>
      <w:r>
        <w:t>test_</w:t>
      </w:r>
      <w:proofErr w:type="gramStart"/>
      <w:r>
        <w:t>dictionary</w:t>
      </w:r>
      <w:proofErr w:type="spellEnd"/>
      <w:r>
        <w:t>(</w:t>
      </w:r>
      <w:proofErr w:type="gramEnd"/>
      <w:r>
        <w:t>):</w:t>
      </w:r>
    </w:p>
    <w:p w14:paraId="5CC08190" w14:textId="77777777" w:rsidR="00230578" w:rsidRDefault="00230578" w:rsidP="00230578">
      <w:pPr>
        <w:pStyle w:val="CodeBlock"/>
      </w:pPr>
      <w:r>
        <w:t xml:space="preserve">        return {'a': 1, 'b': 2}</w:t>
      </w:r>
    </w:p>
    <w:p w14:paraId="603749A7" w14:textId="77777777" w:rsidR="00230578" w:rsidRDefault="00230578" w:rsidP="00230578">
      <w:pPr>
        <w:pStyle w:val="CodeBlock"/>
      </w:pPr>
    </w:p>
    <w:p w14:paraId="44116B6D" w14:textId="77777777" w:rsidR="00230578" w:rsidRDefault="00230578" w:rsidP="00230578">
      <w:pPr>
        <w:pStyle w:val="CodeBlock"/>
      </w:pPr>
    </w:p>
    <w:p w14:paraId="6B5313AE" w14:textId="77777777" w:rsidR="00230578" w:rsidRDefault="00230578" w:rsidP="00230578">
      <w:pPr>
        <w:pStyle w:val="CodeBlock"/>
      </w:pPr>
      <w:r>
        <w:t xml:space="preserve">    @</w:t>
      </w:r>
      <w:proofErr w:type="spellStart"/>
      <w:r>
        <w:t>print_result</w:t>
      </w:r>
      <w:proofErr w:type="spellEnd"/>
    </w:p>
    <w:p w14:paraId="6D26E74E" w14:textId="77777777" w:rsidR="00230578" w:rsidRDefault="00230578" w:rsidP="00230578">
      <w:pPr>
        <w:pStyle w:val="CodeBlock"/>
      </w:pPr>
      <w:r>
        <w:t xml:space="preserve">    def </w:t>
      </w:r>
      <w:proofErr w:type="spellStart"/>
      <w:r>
        <w:t>test_</w:t>
      </w:r>
      <w:proofErr w:type="gramStart"/>
      <w:r>
        <w:t>list</w:t>
      </w:r>
      <w:proofErr w:type="spellEnd"/>
      <w:r>
        <w:t>(</w:t>
      </w:r>
      <w:proofErr w:type="gramEnd"/>
      <w:r>
        <w:t>):</w:t>
      </w:r>
    </w:p>
    <w:p w14:paraId="08848729" w14:textId="77777777" w:rsidR="00230578" w:rsidRDefault="00230578" w:rsidP="00230578">
      <w:pPr>
        <w:pStyle w:val="CodeBlock"/>
      </w:pPr>
      <w:r>
        <w:t xml:space="preserve">        return [1, 2]</w:t>
      </w:r>
    </w:p>
    <w:p w14:paraId="5F41F20E" w14:textId="77777777" w:rsidR="00230578" w:rsidRDefault="00230578" w:rsidP="00230578">
      <w:pPr>
        <w:pStyle w:val="CodeBlock"/>
      </w:pPr>
    </w:p>
    <w:p w14:paraId="7FEFEBD5" w14:textId="77777777" w:rsidR="00230578" w:rsidRDefault="00230578" w:rsidP="00230578">
      <w:pPr>
        <w:pStyle w:val="CodeBlock"/>
      </w:pPr>
    </w:p>
    <w:p w14:paraId="32374809" w14:textId="77777777" w:rsidR="00230578" w:rsidRDefault="00230578" w:rsidP="00230578">
      <w:pPr>
        <w:pStyle w:val="CodeBlock"/>
      </w:pPr>
      <w:r>
        <w:t xml:space="preserve">    test_primitive_1()</w:t>
      </w:r>
    </w:p>
    <w:p w14:paraId="0DD34C47" w14:textId="77777777" w:rsidR="00230578" w:rsidRDefault="00230578" w:rsidP="00230578">
      <w:pPr>
        <w:pStyle w:val="CodeBlock"/>
      </w:pPr>
      <w:r>
        <w:t xml:space="preserve">    test_primitive_2()</w:t>
      </w:r>
    </w:p>
    <w:p w14:paraId="7E21EC72" w14:textId="77777777" w:rsidR="00230578" w:rsidRDefault="00230578" w:rsidP="00230578">
      <w:pPr>
        <w:pStyle w:val="CodeBlock"/>
      </w:pPr>
      <w:r>
        <w:t xml:space="preserve">    </w:t>
      </w:r>
      <w:proofErr w:type="spellStart"/>
      <w:r>
        <w:t>test_</w:t>
      </w:r>
      <w:proofErr w:type="gramStart"/>
      <w:r>
        <w:t>dictionary</w:t>
      </w:r>
      <w:proofErr w:type="spellEnd"/>
      <w:r>
        <w:t>(</w:t>
      </w:r>
      <w:proofErr w:type="gramEnd"/>
      <w:r>
        <w:t>)</w:t>
      </w:r>
    </w:p>
    <w:p w14:paraId="7678DB81" w14:textId="77777777" w:rsidR="00230578" w:rsidRDefault="00230578" w:rsidP="00230578">
      <w:pPr>
        <w:pStyle w:val="CodeBlock"/>
      </w:pPr>
      <w:r>
        <w:t xml:space="preserve">    </w:t>
      </w:r>
      <w:proofErr w:type="spellStart"/>
      <w:r>
        <w:t>test_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1589DB14" w14:textId="77777777" w:rsidR="00230578" w:rsidRDefault="00230578" w:rsidP="00230578">
      <w:pPr>
        <w:pStyle w:val="CodeBlock"/>
      </w:pPr>
    </w:p>
    <w:p w14:paraId="64A64171" w14:textId="77777777" w:rsidR="00230578" w:rsidRDefault="00230578" w:rsidP="00230578">
      <w:pPr>
        <w:pStyle w:val="CodeBlock"/>
      </w:pPr>
      <w:r>
        <w:t>@</w:t>
      </w:r>
      <w:proofErr w:type="spellStart"/>
      <w:r>
        <w:t>print_task</w:t>
      </w:r>
      <w:proofErr w:type="spellEnd"/>
    </w:p>
    <w:p w14:paraId="59296836" w14:textId="77777777" w:rsidR="00230578" w:rsidRDefault="00230578" w:rsidP="00230578">
      <w:pPr>
        <w:pStyle w:val="CodeBlock"/>
      </w:pPr>
      <w:r>
        <w:t>def task6() -&gt; None:</w:t>
      </w:r>
    </w:p>
    <w:p w14:paraId="248FC97E" w14:textId="77777777" w:rsidR="00230578" w:rsidRDefault="00230578" w:rsidP="00230578">
      <w:pPr>
        <w:pStyle w:val="CodeBlock"/>
      </w:pPr>
      <w:r>
        <w:t xml:space="preserve">    </w:t>
      </w:r>
      <w:proofErr w:type="spellStart"/>
      <w:r>
        <w:t>num_of_iterations</w:t>
      </w:r>
      <w:proofErr w:type="spellEnd"/>
      <w:r>
        <w:t xml:space="preserve"> = 10_000_000</w:t>
      </w:r>
    </w:p>
    <w:p w14:paraId="3B31B380" w14:textId="77777777" w:rsidR="00230578" w:rsidRDefault="00230578" w:rsidP="00230578">
      <w:pPr>
        <w:pStyle w:val="CodeBlock"/>
      </w:pPr>
      <w:r>
        <w:t xml:space="preserve">    def </w:t>
      </w:r>
      <w:proofErr w:type="spellStart"/>
      <w:r>
        <w:t>test_</w:t>
      </w:r>
      <w:proofErr w:type="gramStart"/>
      <w:r>
        <w:t>function</w:t>
      </w:r>
      <w:proofErr w:type="spellEnd"/>
      <w:r>
        <w:t>(</w:t>
      </w:r>
      <w:proofErr w:type="gramEnd"/>
      <w:r>
        <w:t>) -&gt; None:</w:t>
      </w:r>
    </w:p>
    <w:p w14:paraId="7CC00F56" w14:textId="77777777" w:rsidR="00230578" w:rsidRDefault="00230578" w:rsidP="00230578">
      <w:pPr>
        <w:pStyle w:val="CodeBlock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num_of_iterations</w:t>
      </w:r>
      <w:proofErr w:type="spellEnd"/>
      <w:r>
        <w:t>):</w:t>
      </w:r>
    </w:p>
    <w:p w14:paraId="6F194E46" w14:textId="77777777" w:rsidR="00230578" w:rsidRDefault="00230578" w:rsidP="00230578">
      <w:pPr>
        <w:pStyle w:val="CodeBlock"/>
      </w:pPr>
      <w:r>
        <w:t xml:space="preserve">            continue</w:t>
      </w:r>
    </w:p>
    <w:p w14:paraId="38DCD355" w14:textId="77777777" w:rsidR="00230578" w:rsidRDefault="00230578" w:rsidP="00230578">
      <w:pPr>
        <w:pStyle w:val="CodeBlock"/>
      </w:pPr>
    </w:p>
    <w:p w14:paraId="0AA4401F" w14:textId="77777777" w:rsidR="00230578" w:rsidRDefault="00230578" w:rsidP="00230578">
      <w:pPr>
        <w:pStyle w:val="CodeBlock"/>
      </w:pPr>
      <w:r>
        <w:t xml:space="preserve">    print(f'{num_of_iterations:,.0f} iterations were completed in:')</w:t>
      </w:r>
    </w:p>
    <w:p w14:paraId="5A3C8960" w14:textId="77777777" w:rsidR="00230578" w:rsidRDefault="00230578" w:rsidP="00230578">
      <w:pPr>
        <w:pStyle w:val="CodeBlock"/>
      </w:pPr>
      <w:r>
        <w:t xml:space="preserve">    with </w:t>
      </w:r>
      <w:proofErr w:type="spellStart"/>
      <w:proofErr w:type="gramStart"/>
      <w:r>
        <w:t>CmTimer</w:t>
      </w:r>
      <w:proofErr w:type="spellEnd"/>
      <w:r>
        <w:t>(</w:t>
      </w:r>
      <w:proofErr w:type="gramEnd"/>
      <w:r>
        <w:t>) as test_timer1:</w:t>
      </w:r>
    </w:p>
    <w:p w14:paraId="5F6F16D8" w14:textId="77777777" w:rsidR="00230578" w:rsidRDefault="00230578" w:rsidP="00230578">
      <w:pPr>
        <w:pStyle w:val="CodeBlock"/>
      </w:pPr>
      <w:r>
        <w:t xml:space="preserve">        </w:t>
      </w:r>
      <w:proofErr w:type="spellStart"/>
      <w:r>
        <w:t>test_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43CC36AF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'(class implementation)')</w:t>
      </w:r>
    </w:p>
    <w:p w14:paraId="0C5AA5BA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0C94955C" w14:textId="77777777" w:rsidR="00230578" w:rsidRDefault="00230578" w:rsidP="00230578">
      <w:pPr>
        <w:pStyle w:val="CodeBlock"/>
      </w:pPr>
    </w:p>
    <w:p w14:paraId="3B329428" w14:textId="77777777" w:rsidR="00230578" w:rsidRDefault="00230578" w:rsidP="00230578">
      <w:pPr>
        <w:pStyle w:val="CodeBlock"/>
      </w:pPr>
      <w:r>
        <w:lastRenderedPageBreak/>
        <w:t xml:space="preserve">    with cm_timer2() as test_timer2:</w:t>
      </w:r>
    </w:p>
    <w:p w14:paraId="1E6AA30B" w14:textId="77777777" w:rsidR="00230578" w:rsidRDefault="00230578" w:rsidP="00230578">
      <w:pPr>
        <w:pStyle w:val="CodeBlock"/>
      </w:pPr>
      <w:r>
        <w:t xml:space="preserve">        </w:t>
      </w:r>
      <w:proofErr w:type="spellStart"/>
      <w:r>
        <w:t>test_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7BFD8EAC" w14:textId="77777777" w:rsidR="00230578" w:rsidRDefault="00230578" w:rsidP="00230578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'(</w:t>
      </w:r>
      <w:proofErr w:type="spellStart"/>
      <w:r>
        <w:t>contextlib</w:t>
      </w:r>
      <w:proofErr w:type="spellEnd"/>
      <w:r>
        <w:t xml:space="preserve"> @</w:t>
      </w:r>
      <w:proofErr w:type="spellStart"/>
      <w:r>
        <w:t>contextmanager</w:t>
      </w:r>
      <w:proofErr w:type="spellEnd"/>
      <w:r>
        <w:t xml:space="preserve"> decorator implementation)')</w:t>
      </w:r>
    </w:p>
    <w:p w14:paraId="495746BC" w14:textId="77777777" w:rsidR="00230578" w:rsidRDefault="00230578" w:rsidP="00230578">
      <w:pPr>
        <w:pStyle w:val="CodeBlock"/>
      </w:pPr>
    </w:p>
    <w:p w14:paraId="344163A7" w14:textId="77777777" w:rsidR="00230578" w:rsidRDefault="00230578" w:rsidP="00230578">
      <w:pPr>
        <w:pStyle w:val="CodeBlock"/>
      </w:pPr>
      <w:r>
        <w:t>@</w:t>
      </w:r>
      <w:proofErr w:type="spellStart"/>
      <w:r>
        <w:t>print_task</w:t>
      </w:r>
      <w:proofErr w:type="spellEnd"/>
    </w:p>
    <w:p w14:paraId="4B98D0D7" w14:textId="77777777" w:rsidR="00230578" w:rsidRDefault="00230578" w:rsidP="00230578">
      <w:pPr>
        <w:pStyle w:val="CodeBlock"/>
      </w:pPr>
      <w:r>
        <w:t>def task7() -&gt; None:</w:t>
      </w:r>
    </w:p>
    <w:p w14:paraId="40909369" w14:textId="77777777" w:rsidR="00230578" w:rsidRDefault="00230578" w:rsidP="00230578">
      <w:pPr>
        <w:pStyle w:val="CodeBlock"/>
      </w:pPr>
      <w:r>
        <w:t xml:space="preserve">    path = '../../notebooks/</w:t>
      </w:r>
      <w:proofErr w:type="spellStart"/>
      <w:r>
        <w:t>fp</w:t>
      </w:r>
      <w:proofErr w:type="spellEnd"/>
      <w:r>
        <w:t>/files/</w:t>
      </w:r>
      <w:proofErr w:type="spellStart"/>
      <w:r>
        <w:t>data_light.json</w:t>
      </w:r>
      <w:proofErr w:type="spellEnd"/>
      <w:r>
        <w:t>'</w:t>
      </w:r>
    </w:p>
    <w:p w14:paraId="0573EBAE" w14:textId="77777777" w:rsidR="00230578" w:rsidRDefault="00230578" w:rsidP="00230578">
      <w:pPr>
        <w:pStyle w:val="CodeBlock"/>
      </w:pPr>
      <w:r>
        <w:t xml:space="preserve">    </w:t>
      </w:r>
      <w:proofErr w:type="spellStart"/>
      <w:r>
        <w:t>process_data</w:t>
      </w:r>
      <w:proofErr w:type="spellEnd"/>
      <w:r>
        <w:t>(path)</w:t>
      </w:r>
    </w:p>
    <w:p w14:paraId="4B251F18" w14:textId="77777777" w:rsidR="00230578" w:rsidRDefault="00230578" w:rsidP="00230578">
      <w:pPr>
        <w:pStyle w:val="CodeBlock"/>
      </w:pPr>
    </w:p>
    <w:p w14:paraId="6A26ADFD" w14:textId="77777777" w:rsidR="00230578" w:rsidRDefault="00230578" w:rsidP="00230578">
      <w:pPr>
        <w:pStyle w:val="CodeBlock"/>
      </w:pPr>
    </w:p>
    <w:p w14:paraId="68EDADAE" w14:textId="77777777" w:rsidR="00230578" w:rsidRDefault="00230578" w:rsidP="00230578">
      <w:pPr>
        <w:pStyle w:val="CodeBlock"/>
      </w:pPr>
      <w:r>
        <w:t xml:space="preserve">def </w:t>
      </w:r>
      <w:proofErr w:type="gramStart"/>
      <w:r>
        <w:t>main(</w:t>
      </w:r>
      <w:proofErr w:type="gramEnd"/>
      <w:r>
        <w:t>) -&gt; None:</w:t>
      </w:r>
    </w:p>
    <w:p w14:paraId="012CE633" w14:textId="77777777" w:rsidR="00230578" w:rsidRDefault="00230578" w:rsidP="00230578">
      <w:pPr>
        <w:pStyle w:val="CodeBlock"/>
      </w:pPr>
      <w:r>
        <w:t xml:space="preserve">    task1()</w:t>
      </w:r>
    </w:p>
    <w:p w14:paraId="3287DAEA" w14:textId="77777777" w:rsidR="00230578" w:rsidRDefault="00230578" w:rsidP="00230578">
      <w:pPr>
        <w:pStyle w:val="CodeBlock"/>
      </w:pPr>
      <w:r>
        <w:t xml:space="preserve">    task2()</w:t>
      </w:r>
    </w:p>
    <w:p w14:paraId="20E6192E" w14:textId="77777777" w:rsidR="00230578" w:rsidRDefault="00230578" w:rsidP="00230578">
      <w:pPr>
        <w:pStyle w:val="CodeBlock"/>
      </w:pPr>
      <w:r>
        <w:t xml:space="preserve">    task3()</w:t>
      </w:r>
    </w:p>
    <w:p w14:paraId="3660B458" w14:textId="77777777" w:rsidR="00230578" w:rsidRDefault="00230578" w:rsidP="00230578">
      <w:pPr>
        <w:pStyle w:val="CodeBlock"/>
      </w:pPr>
      <w:r>
        <w:t xml:space="preserve">    task4()</w:t>
      </w:r>
    </w:p>
    <w:p w14:paraId="36F35FC2" w14:textId="77777777" w:rsidR="00230578" w:rsidRDefault="00230578" w:rsidP="00230578">
      <w:pPr>
        <w:pStyle w:val="CodeBlock"/>
      </w:pPr>
      <w:r>
        <w:t xml:space="preserve">    task5()</w:t>
      </w:r>
    </w:p>
    <w:p w14:paraId="31AD7815" w14:textId="77777777" w:rsidR="00230578" w:rsidRDefault="00230578" w:rsidP="00230578">
      <w:pPr>
        <w:pStyle w:val="CodeBlock"/>
      </w:pPr>
      <w:r>
        <w:t xml:space="preserve">    task6()</w:t>
      </w:r>
    </w:p>
    <w:p w14:paraId="66E498F7" w14:textId="77777777" w:rsidR="00230578" w:rsidRDefault="00230578" w:rsidP="00230578">
      <w:pPr>
        <w:pStyle w:val="CodeBlock"/>
      </w:pPr>
      <w:r>
        <w:t xml:space="preserve">    task7()</w:t>
      </w:r>
    </w:p>
    <w:p w14:paraId="6ACD25AD" w14:textId="77777777" w:rsidR="00230578" w:rsidRDefault="00230578" w:rsidP="00230578">
      <w:pPr>
        <w:pStyle w:val="CodeBlock"/>
      </w:pPr>
    </w:p>
    <w:p w14:paraId="5B2B57E8" w14:textId="77777777" w:rsidR="00230578" w:rsidRDefault="00230578" w:rsidP="00230578">
      <w:pPr>
        <w:pStyle w:val="CodeBlock"/>
      </w:pPr>
    </w:p>
    <w:p w14:paraId="28D83513" w14:textId="77777777" w:rsidR="00230578" w:rsidRDefault="00230578" w:rsidP="00230578">
      <w:pPr>
        <w:pStyle w:val="CodeBlock"/>
      </w:pPr>
      <w:r>
        <w:t>if __name__ == "__main__":</w:t>
      </w:r>
    </w:p>
    <w:p w14:paraId="43A03CE8" w14:textId="1CF2D89A" w:rsidR="002D2966" w:rsidRDefault="00230578" w:rsidP="00230578">
      <w:pPr>
        <w:pStyle w:val="CodeBlock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14:paraId="2B6C3C20" w14:textId="35D4C650" w:rsidR="00141A32" w:rsidRDefault="001C4DF5" w:rsidP="00141A32">
      <w:pPr>
        <w:pStyle w:val="Heading2"/>
        <w:rPr>
          <w:lang w:val="en-US" w:eastAsia="zh-CN"/>
        </w:rPr>
      </w:pPr>
      <w:bookmarkStart w:id="13" w:name="_Toc86613899"/>
      <w:r>
        <w:rPr>
          <w:lang w:eastAsia="zh-CN"/>
        </w:rPr>
        <w:t>Задание</w:t>
      </w:r>
      <w:r w:rsidRPr="00E53625">
        <w:rPr>
          <w:lang w:val="en-US" w:eastAsia="zh-CN"/>
        </w:rPr>
        <w:t xml:space="preserve"> 1 (</w:t>
      </w:r>
      <w:r>
        <w:rPr>
          <w:lang w:eastAsia="zh-CN"/>
        </w:rPr>
        <w:t>файл</w:t>
      </w:r>
      <w:r w:rsidRPr="00E53625">
        <w:rPr>
          <w:lang w:val="en-US" w:eastAsia="zh-CN"/>
        </w:rPr>
        <w:t xml:space="preserve"> </w:t>
      </w:r>
      <w:r w:rsidR="00E53625">
        <w:rPr>
          <w:lang w:val="en-US" w:eastAsia="zh-CN"/>
        </w:rPr>
        <w:t>field.py)</w:t>
      </w:r>
      <w:bookmarkEnd w:id="13"/>
    </w:p>
    <w:p w14:paraId="1F12F29E" w14:textId="77777777" w:rsidR="00433919" w:rsidRDefault="00433919" w:rsidP="00433919">
      <w:pPr>
        <w:pStyle w:val="CodeBlock"/>
      </w:pPr>
      <w:r>
        <w:t xml:space="preserve">def </w:t>
      </w:r>
      <w:proofErr w:type="gramStart"/>
      <w:r>
        <w:t>field(</w:t>
      </w:r>
      <w:proofErr w:type="gramEnd"/>
      <w:r>
        <w:t>items, *</w:t>
      </w:r>
      <w:proofErr w:type="spellStart"/>
      <w:r>
        <w:t>selected_fields</w:t>
      </w:r>
      <w:proofErr w:type="spellEnd"/>
      <w:r>
        <w:t>):</w:t>
      </w:r>
    </w:p>
    <w:p w14:paraId="34F25AAF" w14:textId="77777777" w:rsidR="00433919" w:rsidRDefault="00433919" w:rsidP="00433919">
      <w:pPr>
        <w:pStyle w:val="CodeBlock"/>
      </w:pPr>
      <w:r>
        <w:t xml:space="preserve">    </w:t>
      </w:r>
      <w:proofErr w:type="spellStart"/>
      <w:r>
        <w:t>num_of_selected_fields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selected_fields</w:t>
      </w:r>
      <w:proofErr w:type="spellEnd"/>
      <w:r>
        <w:t>)</w:t>
      </w:r>
    </w:p>
    <w:p w14:paraId="508DC9C2" w14:textId="77777777" w:rsidR="00433919" w:rsidRDefault="00433919" w:rsidP="00433919">
      <w:pPr>
        <w:pStyle w:val="CodeBlock"/>
      </w:pPr>
      <w:r>
        <w:t xml:space="preserve">    assert </w:t>
      </w:r>
      <w:proofErr w:type="spellStart"/>
      <w:r>
        <w:t>num_of_selected_fields</w:t>
      </w:r>
      <w:proofErr w:type="spellEnd"/>
      <w:r>
        <w:t xml:space="preserve"> &gt; 0, 'No fields for selection! Please pass at least one!'</w:t>
      </w:r>
    </w:p>
    <w:p w14:paraId="6A81FDAD" w14:textId="77777777" w:rsidR="00433919" w:rsidRDefault="00433919" w:rsidP="00433919">
      <w:pPr>
        <w:pStyle w:val="CodeBlock"/>
      </w:pPr>
      <w:r>
        <w:t xml:space="preserve">    if (</w:t>
      </w:r>
      <w:proofErr w:type="spellStart"/>
      <w:r>
        <w:t>num_of_selected_fields</w:t>
      </w:r>
      <w:proofErr w:type="spellEnd"/>
      <w:r>
        <w:t xml:space="preserve"> == 1):</w:t>
      </w:r>
    </w:p>
    <w:p w14:paraId="17EDCCC3" w14:textId="77777777" w:rsidR="00433919" w:rsidRDefault="00433919" w:rsidP="00433919">
      <w:pPr>
        <w:pStyle w:val="CodeBlock"/>
      </w:pPr>
      <w:r>
        <w:t xml:space="preserve">        return (</w:t>
      </w:r>
      <w:proofErr w:type="spellStart"/>
      <w:r>
        <w:t>item.get</w:t>
      </w:r>
      <w:proofErr w:type="spellEnd"/>
      <w:r>
        <w:t>(</w:t>
      </w:r>
      <w:proofErr w:type="spellStart"/>
      <w:r>
        <w:t>selected_</w:t>
      </w:r>
      <w:proofErr w:type="gramStart"/>
      <w:r>
        <w:t>fields</w:t>
      </w:r>
      <w:proofErr w:type="spellEnd"/>
      <w:r>
        <w:t>[</w:t>
      </w:r>
      <w:proofErr w:type="gramEnd"/>
      <w:r>
        <w:t>0]) for item in items</w:t>
      </w:r>
    </w:p>
    <w:p w14:paraId="18D5126F" w14:textId="77777777" w:rsidR="00433919" w:rsidRDefault="00433919" w:rsidP="00433919">
      <w:pPr>
        <w:pStyle w:val="CodeBlock"/>
      </w:pPr>
      <w:r>
        <w:t xml:space="preserve">                if </w:t>
      </w:r>
      <w:proofErr w:type="spellStart"/>
      <w:r>
        <w:t>item.get</w:t>
      </w:r>
      <w:proofErr w:type="spellEnd"/>
      <w:r>
        <w:t>(</w:t>
      </w:r>
      <w:proofErr w:type="spellStart"/>
      <w:r>
        <w:t>selected_</w:t>
      </w:r>
      <w:proofErr w:type="gramStart"/>
      <w:r>
        <w:t>fields</w:t>
      </w:r>
      <w:proofErr w:type="spellEnd"/>
      <w:r>
        <w:t>[</w:t>
      </w:r>
      <w:proofErr w:type="gramEnd"/>
      <w:r>
        <w:t>0]) != None)</w:t>
      </w:r>
    </w:p>
    <w:p w14:paraId="4130EBA4" w14:textId="77777777" w:rsidR="00433919" w:rsidRDefault="00433919" w:rsidP="00433919">
      <w:pPr>
        <w:pStyle w:val="CodeBlock"/>
      </w:pPr>
      <w:r>
        <w:t xml:space="preserve">            </w:t>
      </w:r>
    </w:p>
    <w:p w14:paraId="0CCCB8B7" w14:textId="77777777" w:rsidR="00433919" w:rsidRDefault="00433919" w:rsidP="00433919">
      <w:pPr>
        <w:pStyle w:val="CodeBlock"/>
      </w:pPr>
      <w:r>
        <w:t xml:space="preserve">    return (</w:t>
      </w:r>
    </w:p>
    <w:p w14:paraId="24D6F88F" w14:textId="77777777" w:rsidR="00433919" w:rsidRDefault="00433919" w:rsidP="00433919">
      <w:pPr>
        <w:pStyle w:val="CodeBlock"/>
      </w:pPr>
      <w:r>
        <w:t xml:space="preserve">        {</w:t>
      </w:r>
      <w:proofErr w:type="spellStart"/>
      <w:proofErr w:type="gramStart"/>
      <w:r>
        <w:t>sf:item.get</w:t>
      </w:r>
      <w:proofErr w:type="spellEnd"/>
      <w:proofErr w:type="gramEnd"/>
      <w:r>
        <w:t xml:space="preserve">(sf) for sf in </w:t>
      </w:r>
      <w:proofErr w:type="spellStart"/>
      <w:r>
        <w:t>selected_fields</w:t>
      </w:r>
      <w:proofErr w:type="spellEnd"/>
    </w:p>
    <w:p w14:paraId="660A42A4" w14:textId="77777777" w:rsidR="00433919" w:rsidRDefault="00433919" w:rsidP="00433919">
      <w:pPr>
        <w:pStyle w:val="CodeBlock"/>
      </w:pPr>
      <w:r>
        <w:t xml:space="preserve">            if </w:t>
      </w:r>
      <w:proofErr w:type="spellStart"/>
      <w:r>
        <w:t>item.get</w:t>
      </w:r>
      <w:proofErr w:type="spellEnd"/>
      <w:r>
        <w:t>(sf</w:t>
      </w:r>
      <w:proofErr w:type="gramStart"/>
      <w:r>
        <w:t>) !</w:t>
      </w:r>
      <w:proofErr w:type="gramEnd"/>
      <w:r>
        <w:t>= None}</w:t>
      </w:r>
    </w:p>
    <w:p w14:paraId="32AB6C5D" w14:textId="77777777" w:rsidR="00433919" w:rsidRDefault="00433919" w:rsidP="00433919">
      <w:pPr>
        <w:pStyle w:val="CodeBlock"/>
      </w:pPr>
      <w:r>
        <w:t xml:space="preserve">        for item in items</w:t>
      </w:r>
    </w:p>
    <w:p w14:paraId="3EC8B0F9" w14:textId="57BF0BAB" w:rsidR="00433919" w:rsidRPr="00433919" w:rsidRDefault="00433919" w:rsidP="00433919">
      <w:pPr>
        <w:pStyle w:val="CodeBlock"/>
      </w:pPr>
      <w:r>
        <w:t xml:space="preserve">    )</w:t>
      </w:r>
    </w:p>
    <w:p w14:paraId="29EA33DD" w14:textId="14A9665A" w:rsidR="00E53625" w:rsidRDefault="00E53625" w:rsidP="00E53625">
      <w:pPr>
        <w:pStyle w:val="Heading2"/>
        <w:rPr>
          <w:lang w:val="en-US" w:eastAsia="zh-CN"/>
        </w:rPr>
      </w:pPr>
      <w:bookmarkStart w:id="14" w:name="_Toc86613900"/>
      <w:r>
        <w:rPr>
          <w:lang w:eastAsia="zh-CN"/>
        </w:rPr>
        <w:lastRenderedPageBreak/>
        <w:t>Задание</w:t>
      </w:r>
      <w:r w:rsidRPr="00E53625">
        <w:rPr>
          <w:lang w:val="en-US" w:eastAsia="zh-CN"/>
        </w:rPr>
        <w:t xml:space="preserve"> 2 (</w:t>
      </w:r>
      <w:r>
        <w:rPr>
          <w:lang w:eastAsia="zh-CN"/>
        </w:rPr>
        <w:t>файл</w:t>
      </w:r>
      <w:r w:rsidRPr="00E53625">
        <w:rPr>
          <w:lang w:val="en-US" w:eastAsia="zh-CN"/>
        </w:rPr>
        <w:t xml:space="preserve"> </w:t>
      </w:r>
      <w:r w:rsidR="00760FC6">
        <w:rPr>
          <w:lang w:val="en-US" w:eastAsia="zh-CN"/>
        </w:rPr>
        <w:t>gen_random</w:t>
      </w:r>
      <w:r>
        <w:rPr>
          <w:lang w:val="en-US" w:eastAsia="zh-CN"/>
        </w:rPr>
        <w:t>.py)</w:t>
      </w:r>
      <w:bookmarkEnd w:id="14"/>
    </w:p>
    <w:p w14:paraId="3C79EF8C" w14:textId="77777777" w:rsidR="00BD08F0" w:rsidRDefault="00BD08F0" w:rsidP="00BD08F0">
      <w:pPr>
        <w:pStyle w:val="CodeBlock"/>
      </w:pPr>
      <w:r>
        <w:t xml:space="preserve">from random import </w:t>
      </w:r>
      <w:proofErr w:type="spellStart"/>
      <w:r>
        <w:t>randrange</w:t>
      </w:r>
      <w:proofErr w:type="spellEnd"/>
    </w:p>
    <w:p w14:paraId="2CE7B064" w14:textId="77777777" w:rsidR="00BD08F0" w:rsidRDefault="00BD08F0" w:rsidP="00BD08F0">
      <w:pPr>
        <w:pStyle w:val="CodeBlock"/>
      </w:pPr>
    </w:p>
    <w:p w14:paraId="4F66C0B2" w14:textId="77777777" w:rsidR="00BD08F0" w:rsidRDefault="00BD08F0" w:rsidP="00BD08F0">
      <w:pPr>
        <w:pStyle w:val="CodeBlock"/>
      </w:pPr>
      <w:r>
        <w:t xml:space="preserve">def </w:t>
      </w:r>
      <w:proofErr w:type="spellStart"/>
      <w:r>
        <w:t>gen_</w:t>
      </w:r>
      <w:proofErr w:type="gramStart"/>
      <w:r>
        <w:t>random</w:t>
      </w:r>
      <w:proofErr w:type="spellEnd"/>
      <w:r>
        <w:t>(</w:t>
      </w:r>
      <w:proofErr w:type="spellStart"/>
      <w:proofErr w:type="gramEnd"/>
      <w:r>
        <w:t>num_count</w:t>
      </w:r>
      <w:proofErr w:type="spellEnd"/>
      <w:r>
        <w:t>, begin, end):</w:t>
      </w:r>
    </w:p>
    <w:p w14:paraId="33FB5ABC" w14:textId="77777777" w:rsidR="00BD08F0" w:rsidRDefault="00BD08F0" w:rsidP="00BD08F0">
      <w:pPr>
        <w:pStyle w:val="CodeBlock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num_count</w:t>
      </w:r>
      <w:proofErr w:type="spellEnd"/>
      <w:r>
        <w:t>):</w:t>
      </w:r>
    </w:p>
    <w:p w14:paraId="4CD4B19E" w14:textId="77777777" w:rsidR="00BD08F0" w:rsidRDefault="00BD08F0" w:rsidP="00BD08F0">
      <w:pPr>
        <w:pStyle w:val="CodeBlock"/>
      </w:pPr>
      <w:r>
        <w:t xml:space="preserve">         # </w:t>
      </w:r>
      <w:proofErr w:type="spellStart"/>
      <w:r>
        <w:t>randrange</w:t>
      </w:r>
      <w:proofErr w:type="spellEnd"/>
      <w:r>
        <w:t xml:space="preserve"> works in [begin, end) diapason.</w:t>
      </w:r>
    </w:p>
    <w:p w14:paraId="41C84A62" w14:textId="0513BE25" w:rsidR="00BD08F0" w:rsidRPr="00BD08F0" w:rsidRDefault="00BD08F0" w:rsidP="00BD08F0">
      <w:pPr>
        <w:pStyle w:val="CodeBlock"/>
      </w:pPr>
      <w:r>
        <w:t xml:space="preserve">        yield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begin, end + 1)</w:t>
      </w:r>
    </w:p>
    <w:p w14:paraId="05A85065" w14:textId="116C4AAD" w:rsidR="00E53625" w:rsidRDefault="00E53625" w:rsidP="00E53625">
      <w:pPr>
        <w:pStyle w:val="Heading2"/>
        <w:rPr>
          <w:lang w:val="en-US" w:eastAsia="zh-CN"/>
        </w:rPr>
      </w:pPr>
      <w:bookmarkStart w:id="15" w:name="_Toc86613901"/>
      <w:r>
        <w:rPr>
          <w:lang w:eastAsia="zh-CN"/>
        </w:rPr>
        <w:t>Задание</w:t>
      </w:r>
      <w:r w:rsidRPr="00E53625">
        <w:rPr>
          <w:lang w:val="en-US" w:eastAsia="zh-CN"/>
        </w:rPr>
        <w:t xml:space="preserve"> 3 (</w:t>
      </w:r>
      <w:r>
        <w:rPr>
          <w:lang w:eastAsia="zh-CN"/>
        </w:rPr>
        <w:t>файл</w:t>
      </w:r>
      <w:r w:rsidRPr="00E53625">
        <w:rPr>
          <w:lang w:val="en-US" w:eastAsia="zh-CN"/>
        </w:rPr>
        <w:t xml:space="preserve"> </w:t>
      </w:r>
      <w:r w:rsidR="00760FC6">
        <w:rPr>
          <w:lang w:val="en-US" w:eastAsia="zh-CN"/>
        </w:rPr>
        <w:t>unique</w:t>
      </w:r>
      <w:r>
        <w:rPr>
          <w:lang w:val="en-US" w:eastAsia="zh-CN"/>
        </w:rPr>
        <w:t>.py)</w:t>
      </w:r>
      <w:bookmarkEnd w:id="15"/>
    </w:p>
    <w:p w14:paraId="50AA948F" w14:textId="77777777" w:rsidR="009156AE" w:rsidRDefault="009156AE" w:rsidP="009156AE">
      <w:pPr>
        <w:pStyle w:val="CodeBlock"/>
      </w:pPr>
      <w:r>
        <w:t># Iterating through unique values of a data.</w:t>
      </w:r>
    </w:p>
    <w:p w14:paraId="3B1214B5" w14:textId="77777777" w:rsidR="009156AE" w:rsidRDefault="009156AE" w:rsidP="009156AE">
      <w:pPr>
        <w:pStyle w:val="CodeBlock"/>
      </w:pPr>
      <w:r>
        <w:t>class Unique:</w:t>
      </w:r>
    </w:p>
    <w:p w14:paraId="3FB126AA" w14:textId="77777777" w:rsidR="009156AE" w:rsidRDefault="009156AE" w:rsidP="009156AE">
      <w:pPr>
        <w:pStyle w:val="CodeBlock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data, </w:t>
      </w:r>
      <w:proofErr w:type="spellStart"/>
      <w:r>
        <w:t>ignore_case</w:t>
      </w:r>
      <w:proofErr w:type="spellEnd"/>
      <w:r>
        <w:t>=False):</w:t>
      </w:r>
    </w:p>
    <w:p w14:paraId="0A252978" w14:textId="77777777" w:rsidR="009156AE" w:rsidRDefault="009156AE" w:rsidP="009156AE">
      <w:pPr>
        <w:pStyle w:val="CodeBlock"/>
      </w:pPr>
      <w:r>
        <w:t xml:space="preserve">       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 xml:space="preserve"> = set() </w:t>
      </w:r>
    </w:p>
    <w:p w14:paraId="4EB48EAD" w14:textId="77777777" w:rsidR="009156AE" w:rsidRDefault="009156AE" w:rsidP="009156AE">
      <w:pPr>
        <w:pStyle w:val="CodeBlock"/>
      </w:pPr>
      <w:r>
        <w:t xml:space="preserve">        </w:t>
      </w:r>
      <w:proofErr w:type="spellStart"/>
      <w:r>
        <w:t>self.data</w:t>
      </w:r>
      <w:proofErr w:type="spellEnd"/>
      <w:r>
        <w:t xml:space="preserve"> = list(data)</w:t>
      </w:r>
    </w:p>
    <w:p w14:paraId="7FD25185" w14:textId="77777777" w:rsidR="009156AE" w:rsidRDefault="009156AE" w:rsidP="009156AE">
      <w:pPr>
        <w:pStyle w:val="CodeBlock"/>
      </w:pPr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0</w:t>
      </w:r>
    </w:p>
    <w:p w14:paraId="428E50E1" w14:textId="77777777" w:rsidR="009156AE" w:rsidRDefault="009156AE" w:rsidP="009156AE">
      <w:pPr>
        <w:pStyle w:val="CodeBlock"/>
      </w:pPr>
      <w:r>
        <w:t xml:space="preserve">        </w:t>
      </w:r>
      <w:proofErr w:type="spellStart"/>
      <w:proofErr w:type="gramStart"/>
      <w:r>
        <w:t>self.ignore</w:t>
      </w:r>
      <w:proofErr w:type="gramEnd"/>
      <w:r>
        <w:t>_case</w:t>
      </w:r>
      <w:proofErr w:type="spellEnd"/>
      <w:r>
        <w:t xml:space="preserve"> = </w:t>
      </w:r>
      <w:proofErr w:type="spellStart"/>
      <w:r>
        <w:t>ignore_case</w:t>
      </w:r>
      <w:proofErr w:type="spellEnd"/>
    </w:p>
    <w:p w14:paraId="68C1A16D" w14:textId="77777777" w:rsidR="009156AE" w:rsidRDefault="009156AE" w:rsidP="009156AE">
      <w:pPr>
        <w:pStyle w:val="CodeBlock"/>
      </w:pPr>
    </w:p>
    <w:p w14:paraId="675ABCB2" w14:textId="77777777" w:rsidR="009156AE" w:rsidRDefault="009156AE" w:rsidP="009156AE">
      <w:pPr>
        <w:pStyle w:val="CodeBlock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1F05DA4C" w14:textId="77777777" w:rsidR="009156AE" w:rsidRDefault="009156AE" w:rsidP="009156AE">
      <w:pPr>
        <w:pStyle w:val="CodeBlock"/>
      </w:pPr>
      <w:r>
        <w:t xml:space="preserve">        return self</w:t>
      </w:r>
    </w:p>
    <w:p w14:paraId="3E946316" w14:textId="77777777" w:rsidR="009156AE" w:rsidRDefault="009156AE" w:rsidP="009156AE">
      <w:pPr>
        <w:pStyle w:val="CodeBlock"/>
      </w:pPr>
    </w:p>
    <w:p w14:paraId="5DAA15C9" w14:textId="77777777" w:rsidR="009156AE" w:rsidRDefault="009156AE" w:rsidP="009156AE">
      <w:pPr>
        <w:pStyle w:val="CodeBlock"/>
      </w:pPr>
      <w:r>
        <w:t xml:space="preserve">    def __next__(self):</w:t>
      </w:r>
    </w:p>
    <w:p w14:paraId="6112B535" w14:textId="77777777" w:rsidR="009156AE" w:rsidRDefault="009156AE" w:rsidP="009156AE">
      <w:pPr>
        <w:pStyle w:val="CodeBlock"/>
      </w:pPr>
      <w:r>
        <w:t xml:space="preserve">        while True:</w:t>
      </w:r>
    </w:p>
    <w:p w14:paraId="25BE8F64" w14:textId="77777777" w:rsidR="009156AE" w:rsidRDefault="009156AE" w:rsidP="009156AE">
      <w:pPr>
        <w:pStyle w:val="CodeBlock"/>
      </w:pPr>
      <w:r>
        <w:t xml:space="preserve">            if </w:t>
      </w:r>
      <w:proofErr w:type="spellStart"/>
      <w:proofErr w:type="gramStart"/>
      <w:r>
        <w:t>self.index</w:t>
      </w:r>
      <w:proofErr w:type="spellEnd"/>
      <w:proofErr w:type="gram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14:paraId="1A8FC0B4" w14:textId="77777777" w:rsidR="009156AE" w:rsidRDefault="009156AE" w:rsidP="009156AE">
      <w:pPr>
        <w:pStyle w:val="CodeBlock"/>
      </w:pPr>
      <w:r>
        <w:t xml:space="preserve">                raise </w:t>
      </w:r>
      <w:proofErr w:type="spellStart"/>
      <w:r>
        <w:t>StopIteration</w:t>
      </w:r>
      <w:proofErr w:type="spellEnd"/>
    </w:p>
    <w:p w14:paraId="17E076E9" w14:textId="77777777" w:rsidR="009156AE" w:rsidRDefault="009156AE" w:rsidP="009156AE">
      <w:pPr>
        <w:pStyle w:val="CodeBlock"/>
      </w:pPr>
      <w:r>
        <w:t xml:space="preserve">            else:</w:t>
      </w:r>
    </w:p>
    <w:p w14:paraId="193E80FE" w14:textId="77777777" w:rsidR="009156AE" w:rsidRDefault="009156AE" w:rsidP="009156AE">
      <w:pPr>
        <w:pStyle w:val="CodeBlock"/>
      </w:pPr>
      <w:r>
        <w:t xml:space="preserve">                current =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self.index</w:t>
      </w:r>
      <w:proofErr w:type="spellEnd"/>
      <w:proofErr w:type="gramEnd"/>
      <w:r>
        <w:t xml:space="preserve">]      </w:t>
      </w:r>
    </w:p>
    <w:p w14:paraId="0DE75A88" w14:textId="77777777" w:rsidR="009156AE" w:rsidRDefault="009156AE" w:rsidP="009156AE">
      <w:pPr>
        <w:pStyle w:val="CodeBlock"/>
      </w:pPr>
      <w:r>
        <w:t xml:space="preserve">        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</w:t>
      </w:r>
      <w:proofErr w:type="spellStart"/>
      <w:r>
        <w:t>self.index</w:t>
      </w:r>
      <w:proofErr w:type="spellEnd"/>
      <w:r>
        <w:t xml:space="preserve"> + 1</w:t>
      </w:r>
    </w:p>
    <w:p w14:paraId="7F88C71A" w14:textId="77777777" w:rsidR="009156AE" w:rsidRDefault="009156AE" w:rsidP="009156AE">
      <w:pPr>
        <w:pStyle w:val="CodeBlock"/>
      </w:pPr>
      <w:r>
        <w:t xml:space="preserve">                if (</w:t>
      </w:r>
      <w:proofErr w:type="spellStart"/>
      <w:proofErr w:type="gramStart"/>
      <w:r>
        <w:t>self.ignore</w:t>
      </w:r>
      <w:proofErr w:type="gramEnd"/>
      <w:r>
        <w:t>_case</w:t>
      </w:r>
      <w:proofErr w:type="spellEnd"/>
      <w:r>
        <w:t>):</w:t>
      </w:r>
    </w:p>
    <w:p w14:paraId="3D4B3D63" w14:textId="77777777" w:rsidR="009156AE" w:rsidRDefault="009156AE" w:rsidP="009156AE">
      <w:pPr>
        <w:pStyle w:val="CodeBlock"/>
      </w:pPr>
      <w:r>
        <w:t xml:space="preserve">                    </w:t>
      </w:r>
      <w:proofErr w:type="spellStart"/>
      <w:r>
        <w:t>current_lowered</w:t>
      </w:r>
      <w:proofErr w:type="spellEnd"/>
      <w:r>
        <w:t xml:space="preserve"> = </w:t>
      </w:r>
      <w:proofErr w:type="spellStart"/>
      <w:proofErr w:type="gramStart"/>
      <w:r>
        <w:t>current.lower</w:t>
      </w:r>
      <w:proofErr w:type="spellEnd"/>
      <w:proofErr w:type="gramEnd"/>
      <w:r>
        <w:t>()</w:t>
      </w:r>
    </w:p>
    <w:p w14:paraId="0A7ECC12" w14:textId="77777777" w:rsidR="009156AE" w:rsidRDefault="009156AE" w:rsidP="009156AE">
      <w:pPr>
        <w:pStyle w:val="CodeBlock"/>
      </w:pPr>
      <w:r>
        <w:t xml:space="preserve">                    if </w:t>
      </w:r>
      <w:proofErr w:type="spellStart"/>
      <w:r>
        <w:t>current_lowered</w:t>
      </w:r>
      <w:proofErr w:type="spellEnd"/>
      <w:r>
        <w:t xml:space="preserve"> not in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>:</w:t>
      </w:r>
    </w:p>
    <w:p w14:paraId="3D677E7E" w14:textId="77777777" w:rsidR="009156AE" w:rsidRDefault="009156AE" w:rsidP="009156AE">
      <w:pPr>
        <w:pStyle w:val="CodeBlock"/>
      </w:pPr>
      <w:r>
        <w:t xml:space="preserve">                        </w:t>
      </w:r>
      <w:proofErr w:type="spellStart"/>
      <w:r>
        <w:t>self.used_elements.add</w:t>
      </w:r>
      <w:proofErr w:type="spellEnd"/>
      <w:r>
        <w:t>(</w:t>
      </w:r>
      <w:proofErr w:type="spellStart"/>
      <w:r>
        <w:t>current_lowered</w:t>
      </w:r>
      <w:proofErr w:type="spellEnd"/>
      <w:r>
        <w:t>)</w:t>
      </w:r>
    </w:p>
    <w:p w14:paraId="466C8B34" w14:textId="77777777" w:rsidR="009156AE" w:rsidRDefault="009156AE" w:rsidP="009156AE">
      <w:pPr>
        <w:pStyle w:val="CodeBlock"/>
      </w:pPr>
      <w:r>
        <w:t xml:space="preserve">                        return current</w:t>
      </w:r>
    </w:p>
    <w:p w14:paraId="4D252527" w14:textId="77777777" w:rsidR="009156AE" w:rsidRDefault="009156AE" w:rsidP="009156AE">
      <w:pPr>
        <w:pStyle w:val="CodeBlock"/>
      </w:pPr>
      <w:r>
        <w:t xml:space="preserve">                else:</w:t>
      </w:r>
    </w:p>
    <w:p w14:paraId="250F2C26" w14:textId="77777777" w:rsidR="009156AE" w:rsidRDefault="009156AE" w:rsidP="009156AE">
      <w:pPr>
        <w:pStyle w:val="CodeBlock"/>
      </w:pPr>
      <w:r>
        <w:t xml:space="preserve">                    if current not in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>:</w:t>
      </w:r>
    </w:p>
    <w:p w14:paraId="521D859F" w14:textId="77777777" w:rsidR="009156AE" w:rsidRDefault="009156AE" w:rsidP="009156AE">
      <w:pPr>
        <w:pStyle w:val="CodeBlock"/>
      </w:pPr>
      <w:r>
        <w:t xml:space="preserve">                        </w:t>
      </w:r>
      <w:proofErr w:type="spellStart"/>
      <w:r>
        <w:t>self.used_elements.add</w:t>
      </w:r>
      <w:proofErr w:type="spellEnd"/>
      <w:r>
        <w:t>(current)</w:t>
      </w:r>
    </w:p>
    <w:p w14:paraId="0279974F" w14:textId="519BFA1B" w:rsidR="009156AE" w:rsidRPr="009156AE" w:rsidRDefault="009156AE" w:rsidP="009156AE">
      <w:pPr>
        <w:pStyle w:val="CodeBlock"/>
      </w:pPr>
      <w:r>
        <w:lastRenderedPageBreak/>
        <w:t xml:space="preserve">                        return current</w:t>
      </w:r>
    </w:p>
    <w:p w14:paraId="09BCDE0C" w14:textId="00F54850" w:rsidR="00760FC6" w:rsidRDefault="00760FC6" w:rsidP="00760FC6">
      <w:pPr>
        <w:pStyle w:val="Heading2"/>
        <w:rPr>
          <w:lang w:val="en-US" w:eastAsia="zh-CN"/>
        </w:rPr>
      </w:pPr>
      <w:bookmarkStart w:id="16" w:name="_Toc86613902"/>
      <w:r>
        <w:rPr>
          <w:lang w:eastAsia="zh-CN"/>
        </w:rPr>
        <w:t>Задание</w:t>
      </w:r>
      <w:r w:rsidRPr="00E53625">
        <w:rPr>
          <w:lang w:val="en-US" w:eastAsia="zh-CN"/>
        </w:rPr>
        <w:t xml:space="preserve"> </w:t>
      </w:r>
      <w:r>
        <w:rPr>
          <w:lang w:val="en-US" w:eastAsia="zh-CN"/>
        </w:rPr>
        <w:t>4</w:t>
      </w:r>
      <w:r w:rsidRPr="00E53625">
        <w:rPr>
          <w:lang w:val="en-US" w:eastAsia="zh-CN"/>
        </w:rPr>
        <w:t xml:space="preserve"> (</w:t>
      </w:r>
      <w:r>
        <w:rPr>
          <w:lang w:eastAsia="zh-CN"/>
        </w:rPr>
        <w:t>файл</w:t>
      </w:r>
      <w:r w:rsidRPr="00E53625">
        <w:rPr>
          <w:lang w:val="en-US" w:eastAsia="zh-CN"/>
        </w:rPr>
        <w:t xml:space="preserve"> </w:t>
      </w:r>
      <w:r>
        <w:rPr>
          <w:lang w:val="en-US" w:eastAsia="zh-CN"/>
        </w:rPr>
        <w:t>sort.py)</w:t>
      </w:r>
      <w:bookmarkEnd w:id="16"/>
    </w:p>
    <w:p w14:paraId="74C2FDEA" w14:textId="77777777" w:rsidR="00951FE6" w:rsidRDefault="00951FE6" w:rsidP="00951FE6">
      <w:pPr>
        <w:pStyle w:val="CodeBlock"/>
      </w:pPr>
      <w:r>
        <w:t># Iterating through unique values of a data.</w:t>
      </w:r>
    </w:p>
    <w:p w14:paraId="7793FAF5" w14:textId="77777777" w:rsidR="00951FE6" w:rsidRDefault="00951FE6" w:rsidP="00951FE6">
      <w:pPr>
        <w:pStyle w:val="CodeBlock"/>
      </w:pPr>
      <w:r>
        <w:t>class Unique:</w:t>
      </w:r>
    </w:p>
    <w:p w14:paraId="030F7A13" w14:textId="77777777" w:rsidR="00951FE6" w:rsidRDefault="00951FE6" w:rsidP="00951FE6">
      <w:pPr>
        <w:pStyle w:val="CodeBlock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data, </w:t>
      </w:r>
      <w:proofErr w:type="spellStart"/>
      <w:r>
        <w:t>ignore_case</w:t>
      </w:r>
      <w:proofErr w:type="spellEnd"/>
      <w:r>
        <w:t>=False):</w:t>
      </w:r>
    </w:p>
    <w:p w14:paraId="03CAE221" w14:textId="77777777" w:rsidR="00951FE6" w:rsidRDefault="00951FE6" w:rsidP="00951FE6">
      <w:pPr>
        <w:pStyle w:val="CodeBlock"/>
      </w:pPr>
      <w:r>
        <w:t xml:space="preserve">       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 xml:space="preserve"> = set() </w:t>
      </w:r>
    </w:p>
    <w:p w14:paraId="1951BA73" w14:textId="77777777" w:rsidR="00951FE6" w:rsidRDefault="00951FE6" w:rsidP="00951FE6">
      <w:pPr>
        <w:pStyle w:val="CodeBlock"/>
      </w:pPr>
      <w:r>
        <w:t xml:space="preserve">        </w:t>
      </w:r>
      <w:proofErr w:type="spellStart"/>
      <w:r>
        <w:t>self.data</w:t>
      </w:r>
      <w:proofErr w:type="spellEnd"/>
      <w:r>
        <w:t xml:space="preserve"> = list(data)</w:t>
      </w:r>
    </w:p>
    <w:p w14:paraId="6F6A898F" w14:textId="77777777" w:rsidR="00951FE6" w:rsidRDefault="00951FE6" w:rsidP="00951FE6">
      <w:pPr>
        <w:pStyle w:val="CodeBlock"/>
      </w:pPr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0</w:t>
      </w:r>
    </w:p>
    <w:p w14:paraId="652C21F4" w14:textId="77777777" w:rsidR="00951FE6" w:rsidRDefault="00951FE6" w:rsidP="00951FE6">
      <w:pPr>
        <w:pStyle w:val="CodeBlock"/>
      </w:pPr>
      <w:r>
        <w:t xml:space="preserve">        </w:t>
      </w:r>
      <w:proofErr w:type="spellStart"/>
      <w:proofErr w:type="gramStart"/>
      <w:r>
        <w:t>self.ignore</w:t>
      </w:r>
      <w:proofErr w:type="gramEnd"/>
      <w:r>
        <w:t>_case</w:t>
      </w:r>
      <w:proofErr w:type="spellEnd"/>
      <w:r>
        <w:t xml:space="preserve"> = </w:t>
      </w:r>
      <w:proofErr w:type="spellStart"/>
      <w:r>
        <w:t>ignore_case</w:t>
      </w:r>
      <w:proofErr w:type="spellEnd"/>
    </w:p>
    <w:p w14:paraId="691F7E8E" w14:textId="77777777" w:rsidR="00951FE6" w:rsidRDefault="00951FE6" w:rsidP="00951FE6">
      <w:pPr>
        <w:pStyle w:val="CodeBlock"/>
      </w:pPr>
    </w:p>
    <w:p w14:paraId="78470385" w14:textId="77777777" w:rsidR="00951FE6" w:rsidRDefault="00951FE6" w:rsidP="00951FE6">
      <w:pPr>
        <w:pStyle w:val="CodeBlock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575F01C5" w14:textId="77777777" w:rsidR="00951FE6" w:rsidRDefault="00951FE6" w:rsidP="00951FE6">
      <w:pPr>
        <w:pStyle w:val="CodeBlock"/>
      </w:pPr>
      <w:r>
        <w:t xml:space="preserve">        return self</w:t>
      </w:r>
    </w:p>
    <w:p w14:paraId="72D3D787" w14:textId="77777777" w:rsidR="00951FE6" w:rsidRDefault="00951FE6" w:rsidP="00951FE6">
      <w:pPr>
        <w:pStyle w:val="CodeBlock"/>
      </w:pPr>
    </w:p>
    <w:p w14:paraId="440044A3" w14:textId="77777777" w:rsidR="00951FE6" w:rsidRDefault="00951FE6" w:rsidP="00951FE6">
      <w:pPr>
        <w:pStyle w:val="CodeBlock"/>
      </w:pPr>
      <w:r>
        <w:t xml:space="preserve">    def __next__(self):</w:t>
      </w:r>
    </w:p>
    <w:p w14:paraId="5955FEF3" w14:textId="77777777" w:rsidR="00951FE6" w:rsidRDefault="00951FE6" w:rsidP="00951FE6">
      <w:pPr>
        <w:pStyle w:val="CodeBlock"/>
      </w:pPr>
      <w:r>
        <w:t xml:space="preserve">        while True:</w:t>
      </w:r>
    </w:p>
    <w:p w14:paraId="53229308" w14:textId="77777777" w:rsidR="00951FE6" w:rsidRDefault="00951FE6" w:rsidP="00951FE6">
      <w:pPr>
        <w:pStyle w:val="CodeBlock"/>
      </w:pPr>
      <w:r>
        <w:t xml:space="preserve">            if </w:t>
      </w:r>
      <w:proofErr w:type="spellStart"/>
      <w:proofErr w:type="gramStart"/>
      <w:r>
        <w:t>self.index</w:t>
      </w:r>
      <w:proofErr w:type="spellEnd"/>
      <w:proofErr w:type="gram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14:paraId="706F832E" w14:textId="77777777" w:rsidR="00951FE6" w:rsidRDefault="00951FE6" w:rsidP="00951FE6">
      <w:pPr>
        <w:pStyle w:val="CodeBlock"/>
      </w:pPr>
      <w:r>
        <w:t xml:space="preserve">                raise </w:t>
      </w:r>
      <w:proofErr w:type="spellStart"/>
      <w:r>
        <w:t>StopIteration</w:t>
      </w:r>
      <w:proofErr w:type="spellEnd"/>
    </w:p>
    <w:p w14:paraId="01085D6C" w14:textId="77777777" w:rsidR="00951FE6" w:rsidRDefault="00951FE6" w:rsidP="00951FE6">
      <w:pPr>
        <w:pStyle w:val="CodeBlock"/>
      </w:pPr>
      <w:r>
        <w:t xml:space="preserve">            else:</w:t>
      </w:r>
    </w:p>
    <w:p w14:paraId="38F4A651" w14:textId="77777777" w:rsidR="00951FE6" w:rsidRDefault="00951FE6" w:rsidP="00951FE6">
      <w:pPr>
        <w:pStyle w:val="CodeBlock"/>
      </w:pPr>
      <w:r>
        <w:t xml:space="preserve">                current =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self.index</w:t>
      </w:r>
      <w:proofErr w:type="spellEnd"/>
      <w:proofErr w:type="gramEnd"/>
      <w:r>
        <w:t xml:space="preserve">]      </w:t>
      </w:r>
    </w:p>
    <w:p w14:paraId="1C9D401B" w14:textId="77777777" w:rsidR="00951FE6" w:rsidRDefault="00951FE6" w:rsidP="00951FE6">
      <w:pPr>
        <w:pStyle w:val="CodeBlock"/>
      </w:pPr>
      <w:r>
        <w:t xml:space="preserve">        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</w:t>
      </w:r>
      <w:proofErr w:type="spellStart"/>
      <w:r>
        <w:t>self.index</w:t>
      </w:r>
      <w:proofErr w:type="spellEnd"/>
      <w:r>
        <w:t xml:space="preserve"> + 1</w:t>
      </w:r>
    </w:p>
    <w:p w14:paraId="57B1001C" w14:textId="77777777" w:rsidR="00951FE6" w:rsidRDefault="00951FE6" w:rsidP="00951FE6">
      <w:pPr>
        <w:pStyle w:val="CodeBlock"/>
      </w:pPr>
      <w:r>
        <w:t xml:space="preserve">                if (</w:t>
      </w:r>
      <w:proofErr w:type="spellStart"/>
      <w:proofErr w:type="gramStart"/>
      <w:r>
        <w:t>self.ignore</w:t>
      </w:r>
      <w:proofErr w:type="gramEnd"/>
      <w:r>
        <w:t>_case</w:t>
      </w:r>
      <w:proofErr w:type="spellEnd"/>
      <w:r>
        <w:t>):</w:t>
      </w:r>
    </w:p>
    <w:p w14:paraId="3C5E03C5" w14:textId="77777777" w:rsidR="00951FE6" w:rsidRDefault="00951FE6" w:rsidP="00951FE6">
      <w:pPr>
        <w:pStyle w:val="CodeBlock"/>
      </w:pPr>
      <w:r>
        <w:t xml:space="preserve">                    </w:t>
      </w:r>
      <w:proofErr w:type="spellStart"/>
      <w:r>
        <w:t>current_lowered</w:t>
      </w:r>
      <w:proofErr w:type="spellEnd"/>
      <w:r>
        <w:t xml:space="preserve"> = </w:t>
      </w:r>
      <w:proofErr w:type="spellStart"/>
      <w:proofErr w:type="gramStart"/>
      <w:r>
        <w:t>current.lower</w:t>
      </w:r>
      <w:proofErr w:type="spellEnd"/>
      <w:proofErr w:type="gramEnd"/>
      <w:r>
        <w:t>()</w:t>
      </w:r>
    </w:p>
    <w:p w14:paraId="7DC36EFC" w14:textId="77777777" w:rsidR="00951FE6" w:rsidRDefault="00951FE6" w:rsidP="00951FE6">
      <w:pPr>
        <w:pStyle w:val="CodeBlock"/>
      </w:pPr>
      <w:r>
        <w:t xml:space="preserve">                    if </w:t>
      </w:r>
      <w:proofErr w:type="spellStart"/>
      <w:r>
        <w:t>current_lowered</w:t>
      </w:r>
      <w:proofErr w:type="spellEnd"/>
      <w:r>
        <w:t xml:space="preserve"> not in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>:</w:t>
      </w:r>
    </w:p>
    <w:p w14:paraId="4D85B241" w14:textId="77777777" w:rsidR="00951FE6" w:rsidRDefault="00951FE6" w:rsidP="00951FE6">
      <w:pPr>
        <w:pStyle w:val="CodeBlock"/>
      </w:pPr>
      <w:r>
        <w:t xml:space="preserve">                        </w:t>
      </w:r>
      <w:proofErr w:type="spellStart"/>
      <w:r>
        <w:t>self.used_elements.add</w:t>
      </w:r>
      <w:proofErr w:type="spellEnd"/>
      <w:r>
        <w:t>(</w:t>
      </w:r>
      <w:proofErr w:type="spellStart"/>
      <w:r>
        <w:t>current_lowered</w:t>
      </w:r>
      <w:proofErr w:type="spellEnd"/>
      <w:r>
        <w:t>)</w:t>
      </w:r>
    </w:p>
    <w:p w14:paraId="1D14596F" w14:textId="77777777" w:rsidR="00951FE6" w:rsidRDefault="00951FE6" w:rsidP="00951FE6">
      <w:pPr>
        <w:pStyle w:val="CodeBlock"/>
      </w:pPr>
      <w:r>
        <w:t xml:space="preserve">                        return current</w:t>
      </w:r>
    </w:p>
    <w:p w14:paraId="30B7A76E" w14:textId="77777777" w:rsidR="00951FE6" w:rsidRDefault="00951FE6" w:rsidP="00951FE6">
      <w:pPr>
        <w:pStyle w:val="CodeBlock"/>
      </w:pPr>
      <w:r>
        <w:t xml:space="preserve">                else:</w:t>
      </w:r>
    </w:p>
    <w:p w14:paraId="109EF1F8" w14:textId="77777777" w:rsidR="00951FE6" w:rsidRDefault="00951FE6" w:rsidP="00951FE6">
      <w:pPr>
        <w:pStyle w:val="CodeBlock"/>
      </w:pPr>
      <w:r>
        <w:t xml:space="preserve">                    if current not in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>:</w:t>
      </w:r>
    </w:p>
    <w:p w14:paraId="3CB563C0" w14:textId="77777777" w:rsidR="00951FE6" w:rsidRDefault="00951FE6" w:rsidP="00951FE6">
      <w:pPr>
        <w:pStyle w:val="CodeBlock"/>
      </w:pPr>
      <w:r>
        <w:t xml:space="preserve">                        </w:t>
      </w:r>
      <w:proofErr w:type="spellStart"/>
      <w:r>
        <w:t>self.used_elements.add</w:t>
      </w:r>
      <w:proofErr w:type="spellEnd"/>
      <w:r>
        <w:t>(current)</w:t>
      </w:r>
    </w:p>
    <w:p w14:paraId="5CE3E786" w14:textId="15C0A07C" w:rsidR="00951FE6" w:rsidRPr="00951FE6" w:rsidRDefault="00951FE6" w:rsidP="00951FE6">
      <w:pPr>
        <w:pStyle w:val="CodeBlock"/>
      </w:pPr>
      <w:r>
        <w:t xml:space="preserve">                        return current</w:t>
      </w:r>
    </w:p>
    <w:p w14:paraId="698B70EA" w14:textId="0107C9F3" w:rsidR="00E53625" w:rsidRDefault="00E53625" w:rsidP="00E53625">
      <w:pPr>
        <w:pStyle w:val="Heading2"/>
        <w:rPr>
          <w:lang w:val="en-US" w:eastAsia="zh-CN"/>
        </w:rPr>
      </w:pPr>
      <w:bookmarkStart w:id="17" w:name="_Toc86613903"/>
      <w:r>
        <w:rPr>
          <w:lang w:eastAsia="zh-CN"/>
        </w:rPr>
        <w:t>Задание</w:t>
      </w:r>
      <w:r w:rsidRPr="00E53625">
        <w:rPr>
          <w:lang w:val="en-US" w:eastAsia="zh-CN"/>
        </w:rPr>
        <w:t xml:space="preserve"> 5 (</w:t>
      </w:r>
      <w:r>
        <w:rPr>
          <w:lang w:eastAsia="zh-CN"/>
        </w:rPr>
        <w:t>файл</w:t>
      </w:r>
      <w:r w:rsidRPr="00E53625">
        <w:rPr>
          <w:lang w:val="en-US" w:eastAsia="zh-CN"/>
        </w:rPr>
        <w:t xml:space="preserve"> </w:t>
      </w:r>
      <w:r w:rsidR="00760FC6">
        <w:rPr>
          <w:lang w:val="en-US" w:eastAsia="zh-CN"/>
        </w:rPr>
        <w:t>print_result</w:t>
      </w:r>
      <w:r>
        <w:rPr>
          <w:lang w:val="en-US" w:eastAsia="zh-CN"/>
        </w:rPr>
        <w:t>.py)</w:t>
      </w:r>
      <w:bookmarkEnd w:id="17"/>
    </w:p>
    <w:p w14:paraId="6CDFE7C6" w14:textId="77777777" w:rsidR="00BA1555" w:rsidRDefault="00BA1555" w:rsidP="00BA1555">
      <w:pPr>
        <w:pStyle w:val="CodeBlock"/>
      </w:pPr>
      <w:r>
        <w:t># Iterating through unique values of a data.</w:t>
      </w:r>
    </w:p>
    <w:p w14:paraId="64CB7C62" w14:textId="77777777" w:rsidR="00BA1555" w:rsidRDefault="00BA1555" w:rsidP="00BA1555">
      <w:pPr>
        <w:pStyle w:val="CodeBlock"/>
      </w:pPr>
      <w:r>
        <w:t>class Unique:</w:t>
      </w:r>
    </w:p>
    <w:p w14:paraId="6D6F9EBB" w14:textId="77777777" w:rsidR="00BA1555" w:rsidRDefault="00BA1555" w:rsidP="00BA1555">
      <w:pPr>
        <w:pStyle w:val="CodeBlock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data, </w:t>
      </w:r>
      <w:proofErr w:type="spellStart"/>
      <w:r>
        <w:t>ignore_case</w:t>
      </w:r>
      <w:proofErr w:type="spellEnd"/>
      <w:r>
        <w:t>=False):</w:t>
      </w:r>
    </w:p>
    <w:p w14:paraId="6E2951AF" w14:textId="77777777" w:rsidR="00BA1555" w:rsidRDefault="00BA1555" w:rsidP="00BA1555">
      <w:pPr>
        <w:pStyle w:val="CodeBlock"/>
      </w:pPr>
      <w:r>
        <w:t xml:space="preserve">       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 xml:space="preserve"> = set() </w:t>
      </w:r>
    </w:p>
    <w:p w14:paraId="422F9A30" w14:textId="77777777" w:rsidR="00BA1555" w:rsidRDefault="00BA1555" w:rsidP="00BA1555">
      <w:pPr>
        <w:pStyle w:val="CodeBlock"/>
      </w:pPr>
      <w:r>
        <w:lastRenderedPageBreak/>
        <w:t xml:space="preserve">        </w:t>
      </w:r>
      <w:proofErr w:type="spellStart"/>
      <w:r>
        <w:t>self.data</w:t>
      </w:r>
      <w:proofErr w:type="spellEnd"/>
      <w:r>
        <w:t xml:space="preserve"> = list(data)</w:t>
      </w:r>
    </w:p>
    <w:p w14:paraId="373B07C4" w14:textId="77777777" w:rsidR="00BA1555" w:rsidRDefault="00BA1555" w:rsidP="00BA1555">
      <w:pPr>
        <w:pStyle w:val="CodeBlock"/>
      </w:pPr>
      <w:r>
        <w:t xml:space="preserve">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0</w:t>
      </w:r>
    </w:p>
    <w:p w14:paraId="6EA5CC5B" w14:textId="77777777" w:rsidR="00BA1555" w:rsidRDefault="00BA1555" w:rsidP="00BA1555">
      <w:pPr>
        <w:pStyle w:val="CodeBlock"/>
      </w:pPr>
      <w:r>
        <w:t xml:space="preserve">        </w:t>
      </w:r>
      <w:proofErr w:type="spellStart"/>
      <w:proofErr w:type="gramStart"/>
      <w:r>
        <w:t>self.ignore</w:t>
      </w:r>
      <w:proofErr w:type="gramEnd"/>
      <w:r>
        <w:t>_case</w:t>
      </w:r>
      <w:proofErr w:type="spellEnd"/>
      <w:r>
        <w:t xml:space="preserve"> = </w:t>
      </w:r>
      <w:proofErr w:type="spellStart"/>
      <w:r>
        <w:t>ignore_case</w:t>
      </w:r>
      <w:proofErr w:type="spellEnd"/>
    </w:p>
    <w:p w14:paraId="699DBD50" w14:textId="77777777" w:rsidR="00BA1555" w:rsidRDefault="00BA1555" w:rsidP="00BA1555">
      <w:pPr>
        <w:pStyle w:val="CodeBlock"/>
      </w:pPr>
    </w:p>
    <w:p w14:paraId="63748272" w14:textId="77777777" w:rsidR="00BA1555" w:rsidRDefault="00BA1555" w:rsidP="00BA1555">
      <w:pPr>
        <w:pStyle w:val="CodeBlock"/>
      </w:pPr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07BD4E32" w14:textId="77777777" w:rsidR="00BA1555" w:rsidRDefault="00BA1555" w:rsidP="00BA1555">
      <w:pPr>
        <w:pStyle w:val="CodeBlock"/>
      </w:pPr>
      <w:r>
        <w:t xml:space="preserve">        return self</w:t>
      </w:r>
    </w:p>
    <w:p w14:paraId="046D9488" w14:textId="77777777" w:rsidR="00BA1555" w:rsidRDefault="00BA1555" w:rsidP="00BA1555">
      <w:pPr>
        <w:pStyle w:val="CodeBlock"/>
      </w:pPr>
    </w:p>
    <w:p w14:paraId="7AE7DA01" w14:textId="77777777" w:rsidR="00BA1555" w:rsidRDefault="00BA1555" w:rsidP="00BA1555">
      <w:pPr>
        <w:pStyle w:val="CodeBlock"/>
      </w:pPr>
      <w:r>
        <w:t xml:space="preserve">    def __next__(self):</w:t>
      </w:r>
    </w:p>
    <w:p w14:paraId="2BA345D6" w14:textId="77777777" w:rsidR="00BA1555" w:rsidRDefault="00BA1555" w:rsidP="00BA1555">
      <w:pPr>
        <w:pStyle w:val="CodeBlock"/>
      </w:pPr>
      <w:r>
        <w:t xml:space="preserve">        while True:</w:t>
      </w:r>
    </w:p>
    <w:p w14:paraId="31BAE4C1" w14:textId="77777777" w:rsidR="00BA1555" w:rsidRDefault="00BA1555" w:rsidP="00BA1555">
      <w:pPr>
        <w:pStyle w:val="CodeBlock"/>
      </w:pPr>
      <w:r>
        <w:t xml:space="preserve">            if </w:t>
      </w:r>
      <w:proofErr w:type="spellStart"/>
      <w:proofErr w:type="gramStart"/>
      <w:r>
        <w:t>self.index</w:t>
      </w:r>
      <w:proofErr w:type="spellEnd"/>
      <w:proofErr w:type="gramEnd"/>
      <w:r>
        <w:t xml:space="preserve"> &gt;= </w:t>
      </w:r>
      <w:proofErr w:type="spellStart"/>
      <w:r>
        <w:t>len</w:t>
      </w:r>
      <w:proofErr w:type="spellEnd"/>
      <w:r>
        <w:t>(</w:t>
      </w:r>
      <w:proofErr w:type="spellStart"/>
      <w:r>
        <w:t>self.data</w:t>
      </w:r>
      <w:proofErr w:type="spellEnd"/>
      <w:r>
        <w:t>):</w:t>
      </w:r>
    </w:p>
    <w:p w14:paraId="69E69AED" w14:textId="77777777" w:rsidR="00BA1555" w:rsidRDefault="00BA1555" w:rsidP="00BA1555">
      <w:pPr>
        <w:pStyle w:val="CodeBlock"/>
      </w:pPr>
      <w:r>
        <w:t xml:space="preserve">                raise </w:t>
      </w:r>
      <w:proofErr w:type="spellStart"/>
      <w:r>
        <w:t>StopIteration</w:t>
      </w:r>
      <w:proofErr w:type="spellEnd"/>
    </w:p>
    <w:p w14:paraId="4ED255A1" w14:textId="77777777" w:rsidR="00BA1555" w:rsidRDefault="00BA1555" w:rsidP="00BA1555">
      <w:pPr>
        <w:pStyle w:val="CodeBlock"/>
      </w:pPr>
      <w:r>
        <w:t xml:space="preserve">            else:</w:t>
      </w:r>
    </w:p>
    <w:p w14:paraId="762BF207" w14:textId="77777777" w:rsidR="00BA1555" w:rsidRDefault="00BA1555" w:rsidP="00BA1555">
      <w:pPr>
        <w:pStyle w:val="CodeBlock"/>
      </w:pPr>
      <w:r>
        <w:t xml:space="preserve">                current = </w:t>
      </w:r>
      <w:proofErr w:type="spellStart"/>
      <w:r>
        <w:t>self.data</w:t>
      </w:r>
      <w:proofErr w:type="spellEnd"/>
      <w:r>
        <w:t>[</w:t>
      </w:r>
      <w:proofErr w:type="spellStart"/>
      <w:proofErr w:type="gramStart"/>
      <w:r>
        <w:t>self.index</w:t>
      </w:r>
      <w:proofErr w:type="spellEnd"/>
      <w:proofErr w:type="gramEnd"/>
      <w:r>
        <w:t xml:space="preserve">]      </w:t>
      </w:r>
    </w:p>
    <w:p w14:paraId="0EF0F001" w14:textId="77777777" w:rsidR="00BA1555" w:rsidRDefault="00BA1555" w:rsidP="00BA1555">
      <w:pPr>
        <w:pStyle w:val="CodeBlock"/>
      </w:pPr>
      <w:r>
        <w:t xml:space="preserve">                </w:t>
      </w:r>
      <w:proofErr w:type="spellStart"/>
      <w:proofErr w:type="gramStart"/>
      <w:r>
        <w:t>self.index</w:t>
      </w:r>
      <w:proofErr w:type="spellEnd"/>
      <w:proofErr w:type="gramEnd"/>
      <w:r>
        <w:t xml:space="preserve"> = </w:t>
      </w:r>
      <w:proofErr w:type="spellStart"/>
      <w:r>
        <w:t>self.index</w:t>
      </w:r>
      <w:proofErr w:type="spellEnd"/>
      <w:r>
        <w:t xml:space="preserve"> + 1</w:t>
      </w:r>
    </w:p>
    <w:p w14:paraId="4C341AC6" w14:textId="77777777" w:rsidR="00BA1555" w:rsidRDefault="00BA1555" w:rsidP="00BA1555">
      <w:pPr>
        <w:pStyle w:val="CodeBlock"/>
      </w:pPr>
      <w:r>
        <w:t xml:space="preserve">                if (</w:t>
      </w:r>
      <w:proofErr w:type="spellStart"/>
      <w:proofErr w:type="gramStart"/>
      <w:r>
        <w:t>self.ignore</w:t>
      </w:r>
      <w:proofErr w:type="gramEnd"/>
      <w:r>
        <w:t>_case</w:t>
      </w:r>
      <w:proofErr w:type="spellEnd"/>
      <w:r>
        <w:t>):</w:t>
      </w:r>
    </w:p>
    <w:p w14:paraId="05F3F18E" w14:textId="77777777" w:rsidR="00BA1555" w:rsidRDefault="00BA1555" w:rsidP="00BA1555">
      <w:pPr>
        <w:pStyle w:val="CodeBlock"/>
      </w:pPr>
      <w:r>
        <w:t xml:space="preserve">                    </w:t>
      </w:r>
      <w:proofErr w:type="spellStart"/>
      <w:r>
        <w:t>current_lowered</w:t>
      </w:r>
      <w:proofErr w:type="spellEnd"/>
      <w:r>
        <w:t xml:space="preserve"> = </w:t>
      </w:r>
      <w:proofErr w:type="spellStart"/>
      <w:proofErr w:type="gramStart"/>
      <w:r>
        <w:t>current.lower</w:t>
      </w:r>
      <w:proofErr w:type="spellEnd"/>
      <w:proofErr w:type="gramEnd"/>
      <w:r>
        <w:t>()</w:t>
      </w:r>
    </w:p>
    <w:p w14:paraId="7A867CF8" w14:textId="77777777" w:rsidR="00BA1555" w:rsidRDefault="00BA1555" w:rsidP="00BA1555">
      <w:pPr>
        <w:pStyle w:val="CodeBlock"/>
      </w:pPr>
      <w:r>
        <w:t xml:space="preserve">                    if </w:t>
      </w:r>
      <w:proofErr w:type="spellStart"/>
      <w:r>
        <w:t>current_lowered</w:t>
      </w:r>
      <w:proofErr w:type="spellEnd"/>
      <w:r>
        <w:t xml:space="preserve"> not in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>:</w:t>
      </w:r>
    </w:p>
    <w:p w14:paraId="147532A1" w14:textId="77777777" w:rsidR="00BA1555" w:rsidRDefault="00BA1555" w:rsidP="00BA1555">
      <w:pPr>
        <w:pStyle w:val="CodeBlock"/>
      </w:pPr>
      <w:r>
        <w:t xml:space="preserve">                        </w:t>
      </w:r>
      <w:proofErr w:type="spellStart"/>
      <w:r>
        <w:t>self.used_elements.add</w:t>
      </w:r>
      <w:proofErr w:type="spellEnd"/>
      <w:r>
        <w:t>(</w:t>
      </w:r>
      <w:proofErr w:type="spellStart"/>
      <w:r>
        <w:t>current_lowered</w:t>
      </w:r>
      <w:proofErr w:type="spellEnd"/>
      <w:r>
        <w:t>)</w:t>
      </w:r>
    </w:p>
    <w:p w14:paraId="6F23F9C4" w14:textId="77777777" w:rsidR="00BA1555" w:rsidRDefault="00BA1555" w:rsidP="00BA1555">
      <w:pPr>
        <w:pStyle w:val="CodeBlock"/>
      </w:pPr>
      <w:r>
        <w:t xml:space="preserve">                        return current</w:t>
      </w:r>
    </w:p>
    <w:p w14:paraId="5231C5A5" w14:textId="77777777" w:rsidR="00BA1555" w:rsidRDefault="00BA1555" w:rsidP="00BA1555">
      <w:pPr>
        <w:pStyle w:val="CodeBlock"/>
      </w:pPr>
      <w:r>
        <w:t xml:space="preserve">                else:</w:t>
      </w:r>
    </w:p>
    <w:p w14:paraId="5A782514" w14:textId="77777777" w:rsidR="00BA1555" w:rsidRDefault="00BA1555" w:rsidP="00BA1555">
      <w:pPr>
        <w:pStyle w:val="CodeBlock"/>
      </w:pPr>
      <w:r>
        <w:t xml:space="preserve">                    if current not in </w:t>
      </w:r>
      <w:proofErr w:type="spellStart"/>
      <w:proofErr w:type="gramStart"/>
      <w:r>
        <w:t>self.used</w:t>
      </w:r>
      <w:proofErr w:type="gramEnd"/>
      <w:r>
        <w:t>_elements</w:t>
      </w:r>
      <w:proofErr w:type="spellEnd"/>
      <w:r>
        <w:t>:</w:t>
      </w:r>
    </w:p>
    <w:p w14:paraId="4E335DCF" w14:textId="77777777" w:rsidR="00BA1555" w:rsidRDefault="00BA1555" w:rsidP="00BA1555">
      <w:pPr>
        <w:pStyle w:val="CodeBlock"/>
      </w:pPr>
      <w:r>
        <w:t xml:space="preserve">                        </w:t>
      </w:r>
      <w:proofErr w:type="spellStart"/>
      <w:r>
        <w:t>self.used_elements.add</w:t>
      </w:r>
      <w:proofErr w:type="spellEnd"/>
      <w:r>
        <w:t>(current)</w:t>
      </w:r>
    </w:p>
    <w:p w14:paraId="22DB235B" w14:textId="23A2BD78" w:rsidR="00BA1555" w:rsidRPr="00BA1555" w:rsidRDefault="00BA1555" w:rsidP="00BA1555">
      <w:pPr>
        <w:pStyle w:val="CodeBlock"/>
      </w:pPr>
      <w:r>
        <w:t xml:space="preserve">                        return current</w:t>
      </w:r>
    </w:p>
    <w:p w14:paraId="18E3C5D6" w14:textId="5F2F4ED0" w:rsidR="00E53625" w:rsidRPr="009B0137" w:rsidRDefault="00E53625" w:rsidP="00E53625">
      <w:pPr>
        <w:pStyle w:val="Heading2"/>
        <w:rPr>
          <w:lang w:val="en-US" w:eastAsia="zh-CN"/>
        </w:rPr>
      </w:pPr>
      <w:bookmarkStart w:id="18" w:name="_Toc86613904"/>
      <w:r>
        <w:rPr>
          <w:lang w:eastAsia="zh-CN"/>
        </w:rPr>
        <w:t>Задание</w:t>
      </w:r>
      <w:r w:rsidRPr="009B0137">
        <w:rPr>
          <w:lang w:val="en-US" w:eastAsia="zh-CN"/>
        </w:rPr>
        <w:t xml:space="preserve"> 6 (</w:t>
      </w:r>
      <w:r>
        <w:rPr>
          <w:lang w:eastAsia="zh-CN"/>
        </w:rPr>
        <w:t>файл</w:t>
      </w:r>
      <w:r w:rsidRPr="009B0137">
        <w:rPr>
          <w:lang w:val="en-US" w:eastAsia="zh-CN"/>
        </w:rPr>
        <w:t xml:space="preserve"> </w:t>
      </w:r>
      <w:r w:rsidR="00760FC6">
        <w:rPr>
          <w:lang w:val="en-US" w:eastAsia="zh-CN"/>
        </w:rPr>
        <w:t>cm</w:t>
      </w:r>
      <w:r w:rsidR="00760FC6" w:rsidRPr="009B0137">
        <w:rPr>
          <w:lang w:val="en-US" w:eastAsia="zh-CN"/>
        </w:rPr>
        <w:t>_</w:t>
      </w:r>
      <w:r w:rsidR="00760FC6">
        <w:rPr>
          <w:lang w:val="en-US" w:eastAsia="zh-CN"/>
        </w:rPr>
        <w:t>timer</w:t>
      </w:r>
      <w:r w:rsidRPr="009B0137">
        <w:rPr>
          <w:lang w:val="en-US" w:eastAsia="zh-CN"/>
        </w:rPr>
        <w:t>.</w:t>
      </w:r>
      <w:r>
        <w:rPr>
          <w:lang w:val="en-US" w:eastAsia="zh-CN"/>
        </w:rPr>
        <w:t>py</w:t>
      </w:r>
      <w:r w:rsidRPr="009B0137">
        <w:rPr>
          <w:lang w:val="en-US" w:eastAsia="zh-CN"/>
        </w:rPr>
        <w:t>)</w:t>
      </w:r>
      <w:bookmarkEnd w:id="18"/>
    </w:p>
    <w:p w14:paraId="31740742" w14:textId="003F7357" w:rsidR="00461153" w:rsidRDefault="00461153" w:rsidP="00461153">
      <w:pPr>
        <w:pStyle w:val="CodeBlock"/>
      </w:pPr>
      <w:r>
        <w:t>from time import time</w:t>
      </w:r>
      <w:r w:rsidR="00F870CA">
        <w:br/>
        <w:t xml:space="preserve">from </w:t>
      </w:r>
      <w:proofErr w:type="spellStart"/>
      <w:r w:rsidR="00F870CA">
        <w:t>contextlib</w:t>
      </w:r>
      <w:proofErr w:type="spellEnd"/>
      <w:r w:rsidR="00F870CA">
        <w:t xml:space="preserve"> import </w:t>
      </w:r>
      <w:proofErr w:type="spellStart"/>
      <w:r w:rsidR="00F870CA">
        <w:t>contextmanager</w:t>
      </w:r>
      <w:proofErr w:type="spellEnd"/>
    </w:p>
    <w:p w14:paraId="4B473290" w14:textId="77777777" w:rsidR="00461153" w:rsidRDefault="00461153" w:rsidP="00461153">
      <w:pPr>
        <w:pStyle w:val="CodeBlock"/>
      </w:pPr>
    </w:p>
    <w:p w14:paraId="056B9203" w14:textId="77777777" w:rsidR="00461153" w:rsidRDefault="00461153" w:rsidP="00461153">
      <w:pPr>
        <w:pStyle w:val="CodeBlock"/>
      </w:pPr>
      <w:r>
        <w:t xml:space="preserve">class </w:t>
      </w:r>
      <w:proofErr w:type="spellStart"/>
      <w:r>
        <w:t>CmTimer</w:t>
      </w:r>
      <w:proofErr w:type="spellEnd"/>
      <w:r>
        <w:t>:</w:t>
      </w:r>
    </w:p>
    <w:p w14:paraId="0ACD2C73" w14:textId="77777777" w:rsidR="00461153" w:rsidRDefault="00461153" w:rsidP="00461153">
      <w:pPr>
        <w:pStyle w:val="CodeBlock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7C2EE375" w14:textId="77777777" w:rsidR="00461153" w:rsidRDefault="00461153" w:rsidP="00461153">
      <w:pPr>
        <w:pStyle w:val="CodeBlock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start_time</w:t>
      </w:r>
      <w:proofErr w:type="spellEnd"/>
      <w:r>
        <w:t xml:space="preserve"> = None</w:t>
      </w:r>
    </w:p>
    <w:p w14:paraId="2DD8FBBD" w14:textId="77777777" w:rsidR="00461153" w:rsidRDefault="00461153" w:rsidP="00461153">
      <w:pPr>
        <w:pStyle w:val="CodeBlock"/>
      </w:pPr>
    </w:p>
    <w:p w14:paraId="783E3B6D" w14:textId="77777777" w:rsidR="00461153" w:rsidRDefault="00461153" w:rsidP="00461153">
      <w:pPr>
        <w:pStyle w:val="CodeBlock"/>
      </w:pPr>
      <w:r>
        <w:t xml:space="preserve">    def __enter__(self):</w:t>
      </w:r>
    </w:p>
    <w:p w14:paraId="067AC687" w14:textId="77777777" w:rsidR="00461153" w:rsidRDefault="00461153" w:rsidP="00461153">
      <w:pPr>
        <w:pStyle w:val="CodeBlock"/>
      </w:pPr>
      <w:r>
        <w:t xml:space="preserve">        </w:t>
      </w:r>
      <w:proofErr w:type="gramStart"/>
      <w:r>
        <w:t>self._</w:t>
      </w:r>
      <w:proofErr w:type="spellStart"/>
      <w:proofErr w:type="gramEnd"/>
      <w:r>
        <w:t>start_time</w:t>
      </w:r>
      <w:proofErr w:type="spellEnd"/>
      <w:r>
        <w:t xml:space="preserve"> = time()</w:t>
      </w:r>
    </w:p>
    <w:p w14:paraId="2F1EDB52" w14:textId="77777777" w:rsidR="00461153" w:rsidRDefault="00461153" w:rsidP="00461153">
      <w:pPr>
        <w:pStyle w:val="CodeBlock"/>
      </w:pPr>
      <w:r>
        <w:t xml:space="preserve">        return</w:t>
      </w:r>
    </w:p>
    <w:p w14:paraId="4DD0AE0F" w14:textId="77777777" w:rsidR="00461153" w:rsidRDefault="00461153" w:rsidP="00461153">
      <w:pPr>
        <w:pStyle w:val="CodeBlock"/>
      </w:pPr>
      <w:r>
        <w:t xml:space="preserve">        </w:t>
      </w:r>
    </w:p>
    <w:p w14:paraId="59B2440C" w14:textId="77777777" w:rsidR="00461153" w:rsidRDefault="00461153" w:rsidP="00461153">
      <w:pPr>
        <w:pStyle w:val="CodeBlock"/>
      </w:pPr>
      <w:r>
        <w:t xml:space="preserve">    def __exit_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exp_type</w:t>
      </w:r>
      <w:proofErr w:type="spellEnd"/>
      <w:r>
        <w:t xml:space="preserve">, </w:t>
      </w:r>
      <w:proofErr w:type="spellStart"/>
      <w:r>
        <w:t>exp_value</w:t>
      </w:r>
      <w:proofErr w:type="spellEnd"/>
      <w:r>
        <w:t>, traceback):</w:t>
      </w:r>
    </w:p>
    <w:p w14:paraId="26E96EF5" w14:textId="77777777" w:rsidR="00461153" w:rsidRDefault="00461153" w:rsidP="00461153">
      <w:pPr>
        <w:pStyle w:val="CodeBlock"/>
      </w:pPr>
      <w:r>
        <w:t xml:space="preserve">        if </w:t>
      </w:r>
      <w:proofErr w:type="spellStart"/>
      <w:r>
        <w:t>exp_type</w:t>
      </w:r>
      <w:proofErr w:type="spellEnd"/>
      <w:r>
        <w:t xml:space="preserve"> is not None:</w:t>
      </w:r>
    </w:p>
    <w:p w14:paraId="64526460" w14:textId="77777777" w:rsidR="00461153" w:rsidRDefault="00461153" w:rsidP="00461153">
      <w:pPr>
        <w:pStyle w:val="CodeBlock"/>
      </w:pPr>
      <w:r>
        <w:lastRenderedPageBreak/>
        <w:t xml:space="preserve">            </w:t>
      </w:r>
      <w:proofErr w:type="gramStart"/>
      <w:r>
        <w:t>print(</w:t>
      </w:r>
      <w:proofErr w:type="spellStart"/>
      <w:proofErr w:type="gramEnd"/>
      <w:r>
        <w:t>exp_type</w:t>
      </w:r>
      <w:proofErr w:type="spellEnd"/>
      <w:r>
        <w:t xml:space="preserve">, </w:t>
      </w:r>
      <w:proofErr w:type="spellStart"/>
      <w:r>
        <w:t>exp_value</w:t>
      </w:r>
      <w:proofErr w:type="spellEnd"/>
      <w:r>
        <w:t>, traceback)</w:t>
      </w:r>
    </w:p>
    <w:p w14:paraId="47E199A1" w14:textId="77777777" w:rsidR="00461153" w:rsidRDefault="00461153" w:rsidP="00461153">
      <w:pPr>
        <w:pStyle w:val="CodeBlock"/>
      </w:pPr>
      <w:r>
        <w:t xml:space="preserve">        else:</w:t>
      </w:r>
    </w:p>
    <w:p w14:paraId="34CF9EC3" w14:textId="77777777" w:rsidR="00461153" w:rsidRDefault="00461153" w:rsidP="00461153">
      <w:pPr>
        <w:pStyle w:val="CodeBlock"/>
      </w:pPr>
      <w:r>
        <w:t xml:space="preserve">            </w:t>
      </w:r>
      <w:proofErr w:type="gramStart"/>
      <w:r>
        <w:t>print(</w:t>
      </w:r>
      <w:proofErr w:type="gramEnd"/>
      <w:r>
        <w:t>'-------------------')</w:t>
      </w:r>
    </w:p>
    <w:p w14:paraId="1C0A808D" w14:textId="77777777" w:rsidR="00461153" w:rsidRDefault="00461153" w:rsidP="00461153">
      <w:pPr>
        <w:pStyle w:val="CodeBlock"/>
      </w:pPr>
      <w:r>
        <w:t xml:space="preserve">            print(</w:t>
      </w:r>
      <w:proofErr w:type="gramStart"/>
      <w:r>
        <w:t>time(</w:t>
      </w:r>
      <w:proofErr w:type="gramEnd"/>
      <w:r>
        <w:t>) - self._</w:t>
      </w:r>
      <w:proofErr w:type="spellStart"/>
      <w:r>
        <w:t>start_time</w:t>
      </w:r>
      <w:proofErr w:type="spellEnd"/>
      <w:r>
        <w:t>)</w:t>
      </w:r>
    </w:p>
    <w:p w14:paraId="44B7BC9C" w14:textId="038F3C0A" w:rsidR="00C2715F" w:rsidRPr="00C2715F" w:rsidRDefault="00461153" w:rsidP="00DF1F7D">
      <w:pPr>
        <w:pStyle w:val="CodeBlock"/>
      </w:pPr>
      <w:r>
        <w:t xml:space="preserve">            </w:t>
      </w:r>
      <w:proofErr w:type="gramStart"/>
      <w:r>
        <w:t>print(</w:t>
      </w:r>
      <w:proofErr w:type="gramEnd"/>
      <w:r>
        <w:t>'-------------------')</w:t>
      </w:r>
      <w:r w:rsidR="00DF1F7D">
        <w:br/>
      </w:r>
      <w:r w:rsidR="00DF1F7D">
        <w:br/>
      </w:r>
    </w:p>
    <w:p w14:paraId="6693ADAF" w14:textId="77777777" w:rsidR="00F870CA" w:rsidRDefault="00F870CA" w:rsidP="00F870CA">
      <w:pPr>
        <w:pStyle w:val="CodeBlock"/>
      </w:pPr>
      <w:r>
        <w:t>@</w:t>
      </w:r>
      <w:proofErr w:type="spellStart"/>
      <w:r>
        <w:t>contextmanager</w:t>
      </w:r>
      <w:proofErr w:type="spellEnd"/>
    </w:p>
    <w:p w14:paraId="4A7AF51B" w14:textId="77777777" w:rsidR="00F870CA" w:rsidRDefault="00F870CA" w:rsidP="00F870CA">
      <w:pPr>
        <w:pStyle w:val="CodeBlock"/>
      </w:pPr>
      <w:r>
        <w:t>def cm_timer2():</w:t>
      </w:r>
    </w:p>
    <w:p w14:paraId="6A19E12D" w14:textId="77777777" w:rsidR="00F870CA" w:rsidRDefault="00F870CA" w:rsidP="00F870CA">
      <w:pPr>
        <w:pStyle w:val="CodeBlock"/>
      </w:pPr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gramStart"/>
      <w:r>
        <w:t>time(</w:t>
      </w:r>
      <w:proofErr w:type="gramEnd"/>
      <w:r>
        <w:t>)</w:t>
      </w:r>
    </w:p>
    <w:p w14:paraId="7DE0696A" w14:textId="77777777" w:rsidR="00F870CA" w:rsidRDefault="00F870CA" w:rsidP="00F870CA">
      <w:pPr>
        <w:pStyle w:val="CodeBlock"/>
      </w:pPr>
      <w:r>
        <w:t xml:space="preserve">    yield</w:t>
      </w:r>
    </w:p>
    <w:p w14:paraId="25390131" w14:textId="77777777" w:rsidR="00F870CA" w:rsidRDefault="00F870CA" w:rsidP="00F870CA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'-------------------')</w:t>
      </w:r>
    </w:p>
    <w:p w14:paraId="16EF8E0B" w14:textId="77777777" w:rsidR="00F870CA" w:rsidRDefault="00F870CA" w:rsidP="00F870CA">
      <w:pPr>
        <w:pStyle w:val="CodeBlock"/>
      </w:pPr>
      <w:r>
        <w:t xml:space="preserve">    print(</w:t>
      </w:r>
      <w:proofErr w:type="gramStart"/>
      <w:r>
        <w:t>time(</w:t>
      </w:r>
      <w:proofErr w:type="gramEnd"/>
      <w:r>
        <w:t xml:space="preserve">) - </w:t>
      </w:r>
      <w:proofErr w:type="spellStart"/>
      <w:r>
        <w:t>start_time</w:t>
      </w:r>
      <w:proofErr w:type="spellEnd"/>
      <w:r>
        <w:t>)</w:t>
      </w:r>
    </w:p>
    <w:p w14:paraId="0A606C4B" w14:textId="45AA72D9" w:rsidR="00461153" w:rsidRPr="00461153" w:rsidRDefault="00F870CA" w:rsidP="001E3E89">
      <w:pPr>
        <w:pStyle w:val="CodeBlock"/>
      </w:pPr>
      <w:r>
        <w:t xml:space="preserve">    </w:t>
      </w:r>
      <w:proofErr w:type="gramStart"/>
      <w:r>
        <w:t>print(</w:t>
      </w:r>
      <w:proofErr w:type="gramEnd"/>
      <w:r>
        <w:t>'-------------------')</w:t>
      </w:r>
    </w:p>
    <w:p w14:paraId="17B0F184" w14:textId="44534EDB" w:rsidR="00E53625" w:rsidRDefault="00E53625" w:rsidP="00E53625">
      <w:pPr>
        <w:pStyle w:val="Heading2"/>
        <w:rPr>
          <w:lang w:val="en-US" w:eastAsia="zh-CN"/>
        </w:rPr>
      </w:pPr>
      <w:bookmarkStart w:id="19" w:name="_Toc86613905"/>
      <w:r>
        <w:rPr>
          <w:lang w:eastAsia="zh-CN"/>
        </w:rPr>
        <w:t>Задание</w:t>
      </w:r>
      <w:r w:rsidRPr="00E53625">
        <w:rPr>
          <w:lang w:val="en-US" w:eastAsia="zh-CN"/>
        </w:rPr>
        <w:t xml:space="preserve"> </w:t>
      </w:r>
      <w:r w:rsidRPr="00433919">
        <w:rPr>
          <w:lang w:val="en-US" w:eastAsia="zh-CN"/>
        </w:rPr>
        <w:t>7</w:t>
      </w:r>
      <w:r w:rsidRPr="00E53625">
        <w:rPr>
          <w:lang w:val="en-US" w:eastAsia="zh-CN"/>
        </w:rPr>
        <w:t xml:space="preserve"> (</w:t>
      </w:r>
      <w:r>
        <w:rPr>
          <w:lang w:eastAsia="zh-CN"/>
        </w:rPr>
        <w:t>файл</w:t>
      </w:r>
      <w:r w:rsidRPr="00E53625">
        <w:rPr>
          <w:lang w:val="en-US" w:eastAsia="zh-CN"/>
        </w:rPr>
        <w:t xml:space="preserve"> </w:t>
      </w:r>
      <w:r w:rsidR="00D44DF1">
        <w:rPr>
          <w:lang w:val="en-US" w:eastAsia="zh-CN"/>
        </w:rPr>
        <w:t>process_data</w:t>
      </w:r>
      <w:r>
        <w:rPr>
          <w:lang w:val="en-US" w:eastAsia="zh-CN"/>
        </w:rPr>
        <w:t>.py)</w:t>
      </w:r>
      <w:bookmarkEnd w:id="19"/>
    </w:p>
    <w:p w14:paraId="333495B7" w14:textId="77777777" w:rsidR="001C71FD" w:rsidRDefault="001C71FD" w:rsidP="001C71FD">
      <w:pPr>
        <w:pStyle w:val="CodeBlock"/>
      </w:pPr>
      <w:r>
        <w:t>from json import load</w:t>
      </w:r>
    </w:p>
    <w:p w14:paraId="03604D79" w14:textId="77777777" w:rsidR="001C71FD" w:rsidRDefault="001C71FD" w:rsidP="001C71FD">
      <w:pPr>
        <w:pStyle w:val="CodeBlock"/>
      </w:pPr>
      <w:r>
        <w:t xml:space="preserve">from </w:t>
      </w:r>
      <w:proofErr w:type="spellStart"/>
      <w:r>
        <w:t>lab_python_fp.print_result</w:t>
      </w:r>
      <w:proofErr w:type="spellEnd"/>
      <w:r>
        <w:t xml:space="preserve"> import </w:t>
      </w:r>
      <w:proofErr w:type="spellStart"/>
      <w:r>
        <w:t>print_result</w:t>
      </w:r>
      <w:proofErr w:type="spellEnd"/>
    </w:p>
    <w:p w14:paraId="2088D315" w14:textId="77777777" w:rsidR="001C71FD" w:rsidRDefault="001C71FD" w:rsidP="001C71FD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fp.unique</w:t>
      </w:r>
      <w:proofErr w:type="spellEnd"/>
      <w:proofErr w:type="gramEnd"/>
      <w:r>
        <w:t xml:space="preserve"> import Unique</w:t>
      </w:r>
    </w:p>
    <w:p w14:paraId="3C1681FA" w14:textId="77777777" w:rsidR="001C71FD" w:rsidRDefault="001C71FD" w:rsidP="001C71FD">
      <w:pPr>
        <w:pStyle w:val="CodeBlock"/>
      </w:pPr>
      <w:r>
        <w:t xml:space="preserve">from </w:t>
      </w:r>
      <w:proofErr w:type="spellStart"/>
      <w:r>
        <w:t>lab_python_</w:t>
      </w:r>
      <w:proofErr w:type="gramStart"/>
      <w:r>
        <w:t>fp.field</w:t>
      </w:r>
      <w:proofErr w:type="spellEnd"/>
      <w:proofErr w:type="gramEnd"/>
      <w:r>
        <w:t xml:space="preserve"> import field</w:t>
      </w:r>
    </w:p>
    <w:p w14:paraId="46853A3F" w14:textId="77777777" w:rsidR="001C71FD" w:rsidRDefault="001C71FD" w:rsidP="001C71FD">
      <w:pPr>
        <w:pStyle w:val="CodeBlock"/>
      </w:pPr>
      <w:r>
        <w:t>from lab_python_fp.cm_timer2 import cm_timer2</w:t>
      </w:r>
    </w:p>
    <w:p w14:paraId="00186858" w14:textId="77777777" w:rsidR="001C71FD" w:rsidRDefault="001C71FD" w:rsidP="001C71FD">
      <w:pPr>
        <w:pStyle w:val="CodeBlock"/>
      </w:pPr>
      <w:r>
        <w:t xml:space="preserve">from </w:t>
      </w:r>
      <w:proofErr w:type="spellStart"/>
      <w:r>
        <w:t>lab_python_fp.gen_random</w:t>
      </w:r>
      <w:proofErr w:type="spellEnd"/>
      <w:r>
        <w:t xml:space="preserve"> import </w:t>
      </w:r>
      <w:proofErr w:type="spellStart"/>
      <w:r>
        <w:t>gen_random</w:t>
      </w:r>
      <w:proofErr w:type="spellEnd"/>
    </w:p>
    <w:p w14:paraId="4367A932" w14:textId="77777777" w:rsidR="001C71FD" w:rsidRDefault="001C71FD" w:rsidP="001C71FD">
      <w:pPr>
        <w:pStyle w:val="CodeBlock"/>
      </w:pPr>
    </w:p>
    <w:p w14:paraId="7AD2C9F7" w14:textId="77777777" w:rsidR="001C71FD" w:rsidRDefault="001C71FD" w:rsidP="001C71FD">
      <w:pPr>
        <w:pStyle w:val="CodeBlock"/>
      </w:pPr>
      <w:r>
        <w:t>@</w:t>
      </w:r>
      <w:proofErr w:type="spellStart"/>
      <w:r>
        <w:t>print_result</w:t>
      </w:r>
      <w:proofErr w:type="spellEnd"/>
    </w:p>
    <w:p w14:paraId="039AF84D" w14:textId="77777777" w:rsidR="001C71FD" w:rsidRDefault="001C71FD" w:rsidP="001C71FD">
      <w:pPr>
        <w:pStyle w:val="CodeBlock"/>
      </w:pPr>
      <w:r>
        <w:t>def f1(data):</w:t>
      </w:r>
    </w:p>
    <w:p w14:paraId="6B346747" w14:textId="77777777" w:rsidR="001C71FD" w:rsidRDefault="001C71FD" w:rsidP="001C71FD">
      <w:pPr>
        <w:pStyle w:val="CodeBlock"/>
      </w:pPr>
      <w:r>
        <w:t xml:space="preserve">    return </w:t>
      </w:r>
      <w:proofErr w:type="gramStart"/>
      <w:r>
        <w:t>sorted(</w:t>
      </w:r>
      <w:proofErr w:type="gramEnd"/>
      <w:r>
        <w:t>Unique(field(data, 'job-name'), True), key=</w:t>
      </w:r>
      <w:proofErr w:type="spellStart"/>
      <w:r>
        <w:t>str.lower</w:t>
      </w:r>
      <w:proofErr w:type="spellEnd"/>
      <w:r>
        <w:t>)</w:t>
      </w:r>
    </w:p>
    <w:p w14:paraId="546B0FAB" w14:textId="77777777" w:rsidR="001C71FD" w:rsidRDefault="001C71FD" w:rsidP="001C71FD">
      <w:pPr>
        <w:pStyle w:val="CodeBlock"/>
      </w:pPr>
    </w:p>
    <w:p w14:paraId="2A44FD25" w14:textId="77777777" w:rsidR="001C71FD" w:rsidRDefault="001C71FD" w:rsidP="001C71FD">
      <w:pPr>
        <w:pStyle w:val="CodeBlock"/>
      </w:pPr>
    </w:p>
    <w:p w14:paraId="33B04F1B" w14:textId="77777777" w:rsidR="001C71FD" w:rsidRDefault="001C71FD" w:rsidP="001C71FD">
      <w:pPr>
        <w:pStyle w:val="CodeBlock"/>
      </w:pPr>
      <w:r>
        <w:t>@</w:t>
      </w:r>
      <w:proofErr w:type="spellStart"/>
      <w:r>
        <w:t>print_result</w:t>
      </w:r>
      <w:proofErr w:type="spellEnd"/>
    </w:p>
    <w:p w14:paraId="0DD79069" w14:textId="77777777" w:rsidR="001C71FD" w:rsidRDefault="001C71FD" w:rsidP="001C71FD">
      <w:pPr>
        <w:pStyle w:val="CodeBlock"/>
      </w:pPr>
      <w:r>
        <w:t>def f2(vacancies):</w:t>
      </w:r>
    </w:p>
    <w:p w14:paraId="21CBB834" w14:textId="77777777" w:rsidR="001C71FD" w:rsidRDefault="001C71FD" w:rsidP="001C71FD">
      <w:pPr>
        <w:pStyle w:val="CodeBlock"/>
      </w:pPr>
      <w:r>
        <w:t xml:space="preserve">    return </w:t>
      </w:r>
      <w:proofErr w:type="gramStart"/>
      <w:r>
        <w:t>list(</w:t>
      </w:r>
      <w:proofErr w:type="gramEnd"/>
      <w:r>
        <w:t xml:space="preserve">filter(lambda v: </w:t>
      </w:r>
      <w:proofErr w:type="spellStart"/>
      <w:r>
        <w:t>v.lower</w:t>
      </w:r>
      <w:proofErr w:type="spellEnd"/>
      <w:r>
        <w:t>().</w:t>
      </w:r>
      <w:proofErr w:type="spellStart"/>
      <w:r>
        <w:t>startswith</w:t>
      </w:r>
      <w:proofErr w:type="spellEnd"/>
      <w:r>
        <w:t>('</w:t>
      </w:r>
      <w:proofErr w:type="spellStart"/>
      <w:r>
        <w:t>программист</w:t>
      </w:r>
      <w:proofErr w:type="spellEnd"/>
      <w:r>
        <w:t>'), vacancies))</w:t>
      </w:r>
    </w:p>
    <w:p w14:paraId="1F66753D" w14:textId="77777777" w:rsidR="001C71FD" w:rsidRDefault="001C71FD" w:rsidP="001C71FD">
      <w:pPr>
        <w:pStyle w:val="CodeBlock"/>
      </w:pPr>
    </w:p>
    <w:p w14:paraId="38AC708A" w14:textId="77777777" w:rsidR="001C71FD" w:rsidRDefault="001C71FD" w:rsidP="001C71FD">
      <w:pPr>
        <w:pStyle w:val="CodeBlock"/>
      </w:pPr>
      <w:r>
        <w:t>@</w:t>
      </w:r>
      <w:proofErr w:type="spellStart"/>
      <w:r>
        <w:t>print_result</w:t>
      </w:r>
      <w:proofErr w:type="spellEnd"/>
    </w:p>
    <w:p w14:paraId="4A662DA2" w14:textId="77777777" w:rsidR="001C71FD" w:rsidRDefault="001C71FD" w:rsidP="001C71FD">
      <w:pPr>
        <w:pStyle w:val="CodeBlock"/>
      </w:pPr>
      <w:r>
        <w:t>def f3(programmers):</w:t>
      </w:r>
    </w:p>
    <w:p w14:paraId="4CF16EFA" w14:textId="77777777" w:rsidR="001C71FD" w:rsidRDefault="001C71FD" w:rsidP="001C71FD">
      <w:pPr>
        <w:pStyle w:val="CodeBlock"/>
      </w:pPr>
      <w:r>
        <w:t xml:space="preserve">    return </w:t>
      </w:r>
      <w:proofErr w:type="gramStart"/>
      <w:r>
        <w:t>list(</w:t>
      </w:r>
      <w:proofErr w:type="gramEnd"/>
      <w:r>
        <w:t xml:space="preserve">map(lambda programmer: f'{programmer} с </w:t>
      </w:r>
      <w:proofErr w:type="spellStart"/>
      <w:r>
        <w:t>опытом</w:t>
      </w:r>
      <w:proofErr w:type="spellEnd"/>
      <w:r>
        <w:t xml:space="preserve"> Python', programmers))</w:t>
      </w:r>
    </w:p>
    <w:p w14:paraId="653B3F77" w14:textId="77777777" w:rsidR="001C71FD" w:rsidRDefault="001C71FD" w:rsidP="001C71FD">
      <w:pPr>
        <w:pStyle w:val="CodeBlock"/>
      </w:pPr>
    </w:p>
    <w:p w14:paraId="2CFE9F7C" w14:textId="77777777" w:rsidR="001C71FD" w:rsidRDefault="001C71FD" w:rsidP="001C71FD">
      <w:pPr>
        <w:pStyle w:val="CodeBlock"/>
      </w:pPr>
      <w:r>
        <w:lastRenderedPageBreak/>
        <w:t>@</w:t>
      </w:r>
      <w:proofErr w:type="spellStart"/>
      <w:r>
        <w:t>print_result</w:t>
      </w:r>
      <w:proofErr w:type="spellEnd"/>
    </w:p>
    <w:p w14:paraId="3F391710" w14:textId="77777777" w:rsidR="001C71FD" w:rsidRDefault="001C71FD" w:rsidP="001C71FD">
      <w:pPr>
        <w:pStyle w:val="CodeBlock"/>
      </w:pPr>
      <w:r>
        <w:t>def f4(vacancies):</w:t>
      </w:r>
    </w:p>
    <w:p w14:paraId="0C369170" w14:textId="77777777" w:rsidR="001C71FD" w:rsidRDefault="001C71FD" w:rsidP="001C71FD">
      <w:pPr>
        <w:pStyle w:val="CodeBlock"/>
      </w:pPr>
      <w:r>
        <w:t xml:space="preserve">    salaries = list(</w:t>
      </w:r>
      <w:proofErr w:type="spellStart"/>
      <w:r>
        <w:t>gen_random</w:t>
      </w:r>
      <w:proofErr w:type="spellEnd"/>
      <w:r>
        <w:t>(</w:t>
      </w:r>
      <w:proofErr w:type="spellStart"/>
      <w:r>
        <w:t>len</w:t>
      </w:r>
      <w:proofErr w:type="spellEnd"/>
      <w:r>
        <w:t>(vacancies), 100_000, 200_000))</w:t>
      </w:r>
    </w:p>
    <w:p w14:paraId="24763A40" w14:textId="77777777" w:rsidR="001C71FD" w:rsidRDefault="001C71FD" w:rsidP="001C71FD">
      <w:pPr>
        <w:pStyle w:val="CodeBlock"/>
      </w:pPr>
      <w:r>
        <w:t xml:space="preserve">    return </w:t>
      </w:r>
      <w:proofErr w:type="gramStart"/>
      <w:r>
        <w:t>list(</w:t>
      </w:r>
      <w:proofErr w:type="gramEnd"/>
      <w:r>
        <w:t xml:space="preserve">map(lambda v: f'{v[0]}, </w:t>
      </w:r>
      <w:proofErr w:type="spellStart"/>
      <w:r>
        <w:t>запрлата</w:t>
      </w:r>
      <w:proofErr w:type="spellEnd"/>
      <w:r>
        <w:t xml:space="preserve"> {v[1]} </w:t>
      </w:r>
      <w:proofErr w:type="spellStart"/>
      <w:r>
        <w:t>руб</w:t>
      </w:r>
      <w:proofErr w:type="spellEnd"/>
      <w:r>
        <w:t>.', zip(vacancies, salaries)))</w:t>
      </w:r>
    </w:p>
    <w:p w14:paraId="66A56471" w14:textId="77777777" w:rsidR="001C71FD" w:rsidRDefault="001C71FD" w:rsidP="001C71FD">
      <w:pPr>
        <w:pStyle w:val="CodeBlock"/>
      </w:pPr>
    </w:p>
    <w:p w14:paraId="720B2FEB" w14:textId="77777777" w:rsidR="001C71FD" w:rsidRDefault="001C71FD" w:rsidP="001C71FD">
      <w:pPr>
        <w:pStyle w:val="CodeBlock"/>
      </w:pPr>
      <w:r>
        <w:t xml:space="preserve">def </w:t>
      </w:r>
      <w:proofErr w:type="spellStart"/>
      <w:r>
        <w:t>process_data</w:t>
      </w:r>
      <w:proofErr w:type="spellEnd"/>
      <w:r>
        <w:t>(path) -&gt; None:</w:t>
      </w:r>
    </w:p>
    <w:p w14:paraId="323A47A7" w14:textId="77777777" w:rsidR="001C71FD" w:rsidRDefault="001C71FD" w:rsidP="001C71FD">
      <w:pPr>
        <w:pStyle w:val="CodeBlock"/>
      </w:pPr>
      <w:r>
        <w:t xml:space="preserve">    with </w:t>
      </w:r>
      <w:proofErr w:type="gramStart"/>
      <w:r>
        <w:t>open(</w:t>
      </w:r>
      <w:proofErr w:type="gramEnd"/>
      <w:r>
        <w:t>path, encoding='utf8') as f:</w:t>
      </w:r>
    </w:p>
    <w:p w14:paraId="00DBA01F" w14:textId="1602FD28" w:rsidR="001C71FD" w:rsidRDefault="001C71FD" w:rsidP="001C71FD">
      <w:pPr>
        <w:pStyle w:val="CodeBlock"/>
      </w:pPr>
      <w:r>
        <w:t xml:space="preserve">        data = load(f)</w:t>
      </w:r>
      <w:r w:rsidR="00AF7C64">
        <w:br/>
      </w:r>
    </w:p>
    <w:p w14:paraId="049A7F8F" w14:textId="77777777" w:rsidR="001C71FD" w:rsidRDefault="001C71FD" w:rsidP="001C71FD">
      <w:pPr>
        <w:pStyle w:val="CodeBlock"/>
      </w:pPr>
      <w:r>
        <w:t xml:space="preserve">    with cm_timer2() as </w:t>
      </w:r>
      <w:proofErr w:type="spellStart"/>
      <w:r>
        <w:t>process_data_timer</w:t>
      </w:r>
      <w:proofErr w:type="spellEnd"/>
      <w:r>
        <w:t>:</w:t>
      </w:r>
    </w:p>
    <w:p w14:paraId="79F9EFCF" w14:textId="0464C9A9" w:rsidR="002C5C86" w:rsidRPr="009B0137" w:rsidRDefault="001C71FD" w:rsidP="00146F3D">
      <w:pPr>
        <w:pStyle w:val="CodeBlock"/>
        <w:rPr>
          <w:lang w:val="ru-RU"/>
        </w:rPr>
      </w:pPr>
      <w:r>
        <w:t xml:space="preserve">        f</w:t>
      </w:r>
      <w:r w:rsidRPr="009B0137">
        <w:rPr>
          <w:lang w:val="ru-RU"/>
        </w:rPr>
        <w:t>4(</w:t>
      </w:r>
      <w:r>
        <w:t>f</w:t>
      </w:r>
      <w:r w:rsidRPr="009B0137">
        <w:rPr>
          <w:lang w:val="ru-RU"/>
        </w:rPr>
        <w:t>3(</w:t>
      </w:r>
      <w:r>
        <w:t>f</w:t>
      </w:r>
      <w:r w:rsidRPr="009B0137">
        <w:rPr>
          <w:lang w:val="ru-RU"/>
        </w:rPr>
        <w:t>2(</w:t>
      </w:r>
      <w:r>
        <w:t>f</w:t>
      </w:r>
      <w:r w:rsidRPr="009B0137">
        <w:rPr>
          <w:lang w:val="ru-RU"/>
        </w:rPr>
        <w:t>1(</w:t>
      </w:r>
      <w:r>
        <w:t>data</w:t>
      </w:r>
      <w:r w:rsidRPr="009B0137">
        <w:rPr>
          <w:lang w:val="ru-RU"/>
        </w:rPr>
        <w:t>))))</w:t>
      </w:r>
    </w:p>
    <w:p w14:paraId="080243C9" w14:textId="05F0AAE9" w:rsidR="00350C51" w:rsidRDefault="006F2FA0" w:rsidP="00931CA1">
      <w:pPr>
        <w:pStyle w:val="Heading2"/>
        <w:ind w:firstLine="0"/>
        <w:rPr>
          <w:lang w:eastAsia="zh-CN"/>
        </w:rPr>
      </w:pPr>
      <w:bookmarkStart w:id="20" w:name="_Toc86613906"/>
      <w:r>
        <w:rPr>
          <w:lang w:eastAsia="zh-CN"/>
        </w:rPr>
        <w:lastRenderedPageBreak/>
        <w:t>Результаты выполнения</w:t>
      </w:r>
      <w:bookmarkEnd w:id="20"/>
    </w:p>
    <w:p w14:paraId="18068873" w14:textId="77777777" w:rsidR="009B0137" w:rsidRDefault="009B0137" w:rsidP="009B0137">
      <w:pPr>
        <w:keepNext/>
        <w:ind w:firstLine="0"/>
      </w:pPr>
      <w:r>
        <w:rPr>
          <w:noProof/>
        </w:rPr>
        <w:drawing>
          <wp:inline distT="0" distB="0" distL="0" distR="0" wp14:anchorId="10FB6F8B" wp14:editId="0E499A0D">
            <wp:extent cx="5940425" cy="7670800"/>
            <wp:effectExtent l="0" t="0" r="317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E6B8" w14:textId="3224AE13" w:rsidR="00E74BA1" w:rsidRDefault="009B0137" w:rsidP="009B0137">
      <w:pPr>
        <w:pStyle w:val="Caption"/>
      </w:pPr>
      <w:r>
        <w:t xml:space="preserve">рис.  </w:t>
      </w:r>
      <w:fldSimple w:instr=" SEQ рис._ \* ARABIC ">
        <w:r w:rsidR="0049287D">
          <w:rPr>
            <w:noProof/>
          </w:rPr>
          <w:t>1</w:t>
        </w:r>
      </w:fldSimple>
      <w:r>
        <w:t xml:space="preserve"> результат выполнения заданий 1-6</w:t>
      </w:r>
    </w:p>
    <w:p w14:paraId="2ED0A2CC" w14:textId="77777777" w:rsidR="00254D5C" w:rsidRDefault="00254D5C" w:rsidP="00254D5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8F1713" wp14:editId="15D97B32">
            <wp:extent cx="5940425" cy="58712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C185" w14:textId="1EE19C91" w:rsidR="00254D5C" w:rsidRDefault="00254D5C" w:rsidP="00254D5C">
      <w:pPr>
        <w:pStyle w:val="Caption"/>
      </w:pPr>
      <w:r>
        <w:t xml:space="preserve">рис.  </w:t>
      </w:r>
      <w:fldSimple w:instr=" SEQ рис._ \* ARABIC ">
        <w:r w:rsidR="0049287D">
          <w:rPr>
            <w:noProof/>
          </w:rPr>
          <w:t>2</w:t>
        </w:r>
      </w:fldSimple>
      <w:r>
        <w:t xml:space="preserve"> начало результата выполнения функции </w:t>
      </w:r>
      <w:r>
        <w:rPr>
          <w:lang w:val="en-US"/>
        </w:rPr>
        <w:t>f</w:t>
      </w:r>
      <w:r w:rsidRPr="00254D5C">
        <w:t xml:space="preserve">1 </w:t>
      </w:r>
      <w:r>
        <w:t>задания 7</w:t>
      </w:r>
    </w:p>
    <w:p w14:paraId="3EC970B7" w14:textId="77777777" w:rsidR="00254D5C" w:rsidRDefault="00254D5C" w:rsidP="00254D5C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309A329F" wp14:editId="05C8A0E2">
            <wp:extent cx="5940425" cy="77546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B1AA" w14:textId="2A516A46" w:rsidR="00254D5C" w:rsidRPr="00254D5C" w:rsidRDefault="00254D5C" w:rsidP="00254D5C">
      <w:pPr>
        <w:pStyle w:val="Caption"/>
      </w:pPr>
      <w:r>
        <w:t xml:space="preserve">рис.  </w:t>
      </w:r>
      <w:fldSimple w:instr=" SEQ рис._ \* ARABIC ">
        <w:r w:rsidR="0049287D">
          <w:rPr>
            <w:noProof/>
          </w:rPr>
          <w:t>3</w:t>
        </w:r>
      </w:fldSimple>
      <w:r>
        <w:t xml:space="preserve"> конец результата выполнения функции </w:t>
      </w:r>
      <w:r>
        <w:rPr>
          <w:lang w:val="en-US"/>
        </w:rPr>
        <w:t>f</w:t>
      </w:r>
      <w:r w:rsidRPr="00254D5C">
        <w:t>1</w:t>
      </w:r>
      <w:r>
        <w:t xml:space="preserve">, а также результат выполнения функций </w:t>
      </w:r>
      <w:r>
        <w:rPr>
          <w:lang w:val="en-US"/>
        </w:rPr>
        <w:t>f</w:t>
      </w:r>
      <w:r w:rsidRPr="00254D5C">
        <w:t>2-</w:t>
      </w:r>
      <w:r>
        <w:rPr>
          <w:lang w:val="en-US"/>
        </w:rPr>
        <w:t>f</w:t>
      </w:r>
      <w:r w:rsidRPr="00254D5C">
        <w:t>4</w:t>
      </w:r>
      <w:r w:rsidR="0002676F">
        <w:t xml:space="preserve"> задания 7</w:t>
      </w:r>
    </w:p>
    <w:p w14:paraId="2FFE921B" w14:textId="77777777" w:rsidR="00263A7E" w:rsidRPr="00976AA6" w:rsidRDefault="00480ED0" w:rsidP="00480ED0">
      <w:pPr>
        <w:pStyle w:val="Heading1"/>
      </w:pPr>
      <w:bookmarkStart w:id="21" w:name="_Toc86613907"/>
      <w:r>
        <w:lastRenderedPageBreak/>
        <w:t>Вывод</w:t>
      </w:r>
      <w:bookmarkEnd w:id="21"/>
    </w:p>
    <w:p w14:paraId="1D93F4DA" w14:textId="3094154F" w:rsidR="00D3183B" w:rsidRDefault="00D3183B" w:rsidP="00D3183B">
      <w:pPr>
        <w:pStyle w:val="Heading1"/>
        <w:jc w:val="left"/>
        <w:rPr>
          <w:rFonts w:eastAsia="MS Mincho" w:cstheme="minorBidi"/>
          <w:b w:val="0"/>
          <w:sz w:val="28"/>
          <w:szCs w:val="22"/>
        </w:rPr>
      </w:pPr>
      <w:bookmarkStart w:id="22" w:name="_Toc86613908"/>
      <w:r>
        <w:rPr>
          <w:rFonts w:eastAsia="MS Mincho" w:cstheme="minorBidi"/>
          <w:b w:val="0"/>
          <w:sz w:val="28"/>
          <w:szCs w:val="22"/>
        </w:rPr>
        <w:t>На данной лабораторной работе я и</w:t>
      </w:r>
      <w:r w:rsidRPr="00773602">
        <w:rPr>
          <w:rFonts w:eastAsia="MS Mincho" w:cstheme="minorBidi"/>
          <w:b w:val="0"/>
          <w:sz w:val="28"/>
          <w:szCs w:val="22"/>
        </w:rPr>
        <w:t>зуч</w:t>
      </w:r>
      <w:r>
        <w:rPr>
          <w:rFonts w:eastAsia="MS Mincho" w:cstheme="minorBidi"/>
          <w:b w:val="0"/>
          <w:sz w:val="28"/>
          <w:szCs w:val="22"/>
        </w:rPr>
        <w:t xml:space="preserve">ил </w:t>
      </w:r>
      <w:r w:rsidRPr="00773602">
        <w:rPr>
          <w:rFonts w:eastAsia="MS Mincho" w:cstheme="minorBidi"/>
          <w:b w:val="0"/>
          <w:sz w:val="28"/>
          <w:szCs w:val="22"/>
        </w:rPr>
        <w:t>возможнос</w:t>
      </w:r>
      <w:r>
        <w:rPr>
          <w:rFonts w:eastAsia="MS Mincho" w:cstheme="minorBidi"/>
          <w:b w:val="0"/>
          <w:sz w:val="28"/>
          <w:szCs w:val="22"/>
        </w:rPr>
        <w:t>ти</w:t>
      </w:r>
      <w:r w:rsidR="00685F04">
        <w:rPr>
          <w:rFonts w:eastAsia="MS Mincho" w:cstheme="minorBidi"/>
          <w:b w:val="0"/>
          <w:sz w:val="28"/>
          <w:szCs w:val="22"/>
        </w:rPr>
        <w:t xml:space="preserve"> </w:t>
      </w:r>
      <w:r w:rsidRPr="00773602">
        <w:rPr>
          <w:rFonts w:eastAsia="MS Mincho" w:cstheme="minorBidi"/>
          <w:b w:val="0"/>
          <w:sz w:val="28"/>
          <w:szCs w:val="22"/>
        </w:rPr>
        <w:t>функционального программирования в языке</w:t>
      </w:r>
      <w:r>
        <w:rPr>
          <w:rFonts w:eastAsia="MS Mincho" w:cstheme="minorBidi"/>
          <w:b w:val="0"/>
          <w:sz w:val="28"/>
          <w:szCs w:val="22"/>
        </w:rPr>
        <w:t xml:space="preserve"> </w:t>
      </w:r>
      <w:r w:rsidRPr="00773602">
        <w:rPr>
          <w:rFonts w:eastAsia="MS Mincho" w:cstheme="minorBidi"/>
          <w:b w:val="0"/>
          <w:sz w:val="28"/>
          <w:szCs w:val="22"/>
        </w:rPr>
        <w:t>Python.</w:t>
      </w:r>
      <w:bookmarkEnd w:id="22"/>
    </w:p>
    <w:p w14:paraId="3B0D3294" w14:textId="704837DC" w:rsidR="008E2CBE" w:rsidRPr="009C3D4C" w:rsidRDefault="008E2CBE" w:rsidP="00D3183B"/>
    <w:sectPr w:rsidR="008E2CBE" w:rsidRPr="009C3D4C" w:rsidSect="0033655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8B69F" w14:textId="77777777" w:rsidR="00E034AB" w:rsidRDefault="00E034AB" w:rsidP="00244EAE">
      <w:pPr>
        <w:spacing w:before="0" w:after="0" w:line="240" w:lineRule="auto"/>
      </w:pPr>
      <w:r>
        <w:separator/>
      </w:r>
    </w:p>
    <w:p w14:paraId="5B02CCE0" w14:textId="77777777" w:rsidR="00E034AB" w:rsidRDefault="00E034AB"/>
    <w:p w14:paraId="157A826C" w14:textId="77777777" w:rsidR="00E034AB" w:rsidRDefault="00E034AB" w:rsidP="003F6779"/>
  </w:endnote>
  <w:endnote w:type="continuationSeparator" w:id="0">
    <w:p w14:paraId="0C4AD90F" w14:textId="77777777" w:rsidR="00E034AB" w:rsidRDefault="00E034AB" w:rsidP="00244EAE">
      <w:pPr>
        <w:spacing w:before="0" w:after="0" w:line="240" w:lineRule="auto"/>
      </w:pPr>
      <w:r>
        <w:continuationSeparator/>
      </w:r>
    </w:p>
    <w:p w14:paraId="2E75CAB3" w14:textId="77777777" w:rsidR="00E034AB" w:rsidRDefault="00E034AB"/>
    <w:p w14:paraId="77EDFBFB" w14:textId="77777777" w:rsidR="00E034AB" w:rsidRDefault="00E034AB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2B27E" w14:textId="77777777" w:rsidR="00DE013E" w:rsidRDefault="00DE0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20B68" w14:textId="77777777" w:rsidR="00E034AB" w:rsidRDefault="00E034AB" w:rsidP="00244EAE">
      <w:pPr>
        <w:spacing w:before="0" w:after="0" w:line="240" w:lineRule="auto"/>
      </w:pPr>
      <w:r>
        <w:separator/>
      </w:r>
    </w:p>
    <w:p w14:paraId="6FBC6135" w14:textId="77777777" w:rsidR="00E034AB" w:rsidRDefault="00E034AB"/>
    <w:p w14:paraId="28EA1296" w14:textId="77777777" w:rsidR="00E034AB" w:rsidRDefault="00E034AB" w:rsidP="003F6779"/>
  </w:footnote>
  <w:footnote w:type="continuationSeparator" w:id="0">
    <w:p w14:paraId="0DFB6849" w14:textId="77777777" w:rsidR="00E034AB" w:rsidRDefault="00E034AB" w:rsidP="00244EAE">
      <w:pPr>
        <w:spacing w:before="0" w:after="0" w:line="240" w:lineRule="auto"/>
      </w:pPr>
      <w:r>
        <w:continuationSeparator/>
      </w:r>
    </w:p>
    <w:p w14:paraId="00DC6A5A" w14:textId="77777777" w:rsidR="00E034AB" w:rsidRDefault="00E034AB"/>
    <w:p w14:paraId="22E8AA28" w14:textId="77777777" w:rsidR="00E034AB" w:rsidRDefault="00E034AB" w:rsidP="003F67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463B4" w14:textId="77777777" w:rsidR="00DE013E" w:rsidRDefault="00DE0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BADD3" w14:textId="77777777" w:rsidR="00DE013E" w:rsidRDefault="00DE01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47D96" w14:textId="77777777" w:rsidR="00DE013E" w:rsidRDefault="00DE0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5973"/>
    <w:rsid w:val="000222CD"/>
    <w:rsid w:val="0002676F"/>
    <w:rsid w:val="00086B42"/>
    <w:rsid w:val="00094A1D"/>
    <w:rsid w:val="000B44E1"/>
    <w:rsid w:val="000B7969"/>
    <w:rsid w:val="000D050B"/>
    <w:rsid w:val="000D1522"/>
    <w:rsid w:val="000F408A"/>
    <w:rsid w:val="001111B0"/>
    <w:rsid w:val="0011350A"/>
    <w:rsid w:val="001223BE"/>
    <w:rsid w:val="00141A32"/>
    <w:rsid w:val="00146F3D"/>
    <w:rsid w:val="0016020F"/>
    <w:rsid w:val="001A0BFB"/>
    <w:rsid w:val="001A53FA"/>
    <w:rsid w:val="001B419C"/>
    <w:rsid w:val="001B7CFC"/>
    <w:rsid w:val="001C4DF5"/>
    <w:rsid w:val="001C71FD"/>
    <w:rsid w:val="001E3E89"/>
    <w:rsid w:val="002036F4"/>
    <w:rsid w:val="00210A9A"/>
    <w:rsid w:val="00214C94"/>
    <w:rsid w:val="00230578"/>
    <w:rsid w:val="00244EAE"/>
    <w:rsid w:val="00252FBE"/>
    <w:rsid w:val="00254D5C"/>
    <w:rsid w:val="00260A0C"/>
    <w:rsid w:val="00261642"/>
    <w:rsid w:val="00263A7E"/>
    <w:rsid w:val="002909E3"/>
    <w:rsid w:val="002A1ED0"/>
    <w:rsid w:val="002A418E"/>
    <w:rsid w:val="002A6EB6"/>
    <w:rsid w:val="002C5AC1"/>
    <w:rsid w:val="002C5C86"/>
    <w:rsid w:val="002D0B9B"/>
    <w:rsid w:val="002D2966"/>
    <w:rsid w:val="00336554"/>
    <w:rsid w:val="00350C51"/>
    <w:rsid w:val="00363F6D"/>
    <w:rsid w:val="003764C9"/>
    <w:rsid w:val="00397E7D"/>
    <w:rsid w:val="003A153D"/>
    <w:rsid w:val="003D33E9"/>
    <w:rsid w:val="003E100D"/>
    <w:rsid w:val="003F544A"/>
    <w:rsid w:val="003F6779"/>
    <w:rsid w:val="004000B3"/>
    <w:rsid w:val="00406E86"/>
    <w:rsid w:val="004073A1"/>
    <w:rsid w:val="00415EA9"/>
    <w:rsid w:val="00432FB3"/>
    <w:rsid w:val="00433919"/>
    <w:rsid w:val="00444915"/>
    <w:rsid w:val="00461153"/>
    <w:rsid w:val="00461AF1"/>
    <w:rsid w:val="00480ED0"/>
    <w:rsid w:val="0049287D"/>
    <w:rsid w:val="004A597A"/>
    <w:rsid w:val="004C0A31"/>
    <w:rsid w:val="004D26BD"/>
    <w:rsid w:val="00537368"/>
    <w:rsid w:val="005504E1"/>
    <w:rsid w:val="0055093A"/>
    <w:rsid w:val="00575FDA"/>
    <w:rsid w:val="00576712"/>
    <w:rsid w:val="00594AB9"/>
    <w:rsid w:val="005A25DD"/>
    <w:rsid w:val="005A71C0"/>
    <w:rsid w:val="005B1DD8"/>
    <w:rsid w:val="005D19D4"/>
    <w:rsid w:val="005F462D"/>
    <w:rsid w:val="005F6DD0"/>
    <w:rsid w:val="00610635"/>
    <w:rsid w:val="006231BB"/>
    <w:rsid w:val="0062526F"/>
    <w:rsid w:val="00636EF8"/>
    <w:rsid w:val="00685F04"/>
    <w:rsid w:val="0068762B"/>
    <w:rsid w:val="00691BFF"/>
    <w:rsid w:val="006C7C0E"/>
    <w:rsid w:val="006E465F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814A4"/>
    <w:rsid w:val="0079550B"/>
    <w:rsid w:val="007A3B44"/>
    <w:rsid w:val="007B183F"/>
    <w:rsid w:val="007C564E"/>
    <w:rsid w:val="007C5E15"/>
    <w:rsid w:val="007C74D1"/>
    <w:rsid w:val="007E0BA0"/>
    <w:rsid w:val="00801E40"/>
    <w:rsid w:val="0082407E"/>
    <w:rsid w:val="0085224B"/>
    <w:rsid w:val="008A16D0"/>
    <w:rsid w:val="008C3830"/>
    <w:rsid w:val="008C6E1E"/>
    <w:rsid w:val="008D3F16"/>
    <w:rsid w:val="008E2CBE"/>
    <w:rsid w:val="008F43AD"/>
    <w:rsid w:val="008F46A4"/>
    <w:rsid w:val="00904EF7"/>
    <w:rsid w:val="009112BD"/>
    <w:rsid w:val="009123B2"/>
    <w:rsid w:val="009156AE"/>
    <w:rsid w:val="00920E9D"/>
    <w:rsid w:val="00931CA1"/>
    <w:rsid w:val="00937308"/>
    <w:rsid w:val="00946270"/>
    <w:rsid w:val="00951FE6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E3DA9"/>
    <w:rsid w:val="00A00313"/>
    <w:rsid w:val="00A13F01"/>
    <w:rsid w:val="00A341CC"/>
    <w:rsid w:val="00A46B44"/>
    <w:rsid w:val="00A53D18"/>
    <w:rsid w:val="00A77A0C"/>
    <w:rsid w:val="00A80489"/>
    <w:rsid w:val="00AD5C46"/>
    <w:rsid w:val="00AD651A"/>
    <w:rsid w:val="00AF151B"/>
    <w:rsid w:val="00AF1EB4"/>
    <w:rsid w:val="00AF31FD"/>
    <w:rsid w:val="00AF6680"/>
    <w:rsid w:val="00AF7C64"/>
    <w:rsid w:val="00B2126C"/>
    <w:rsid w:val="00B66E25"/>
    <w:rsid w:val="00B77C8E"/>
    <w:rsid w:val="00B90BB1"/>
    <w:rsid w:val="00B91B30"/>
    <w:rsid w:val="00BA1555"/>
    <w:rsid w:val="00BD08F0"/>
    <w:rsid w:val="00C03E95"/>
    <w:rsid w:val="00C1048C"/>
    <w:rsid w:val="00C2715F"/>
    <w:rsid w:val="00C31C8D"/>
    <w:rsid w:val="00C40E6A"/>
    <w:rsid w:val="00C8651F"/>
    <w:rsid w:val="00C86EF3"/>
    <w:rsid w:val="00CA7C36"/>
    <w:rsid w:val="00CD424A"/>
    <w:rsid w:val="00CE0775"/>
    <w:rsid w:val="00CE27BB"/>
    <w:rsid w:val="00D03C71"/>
    <w:rsid w:val="00D04537"/>
    <w:rsid w:val="00D11F69"/>
    <w:rsid w:val="00D146D4"/>
    <w:rsid w:val="00D3183B"/>
    <w:rsid w:val="00D33D01"/>
    <w:rsid w:val="00D43B24"/>
    <w:rsid w:val="00D44DF1"/>
    <w:rsid w:val="00D60A36"/>
    <w:rsid w:val="00D64064"/>
    <w:rsid w:val="00D64F10"/>
    <w:rsid w:val="00D665D0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3625"/>
    <w:rsid w:val="00E67B6D"/>
    <w:rsid w:val="00E73732"/>
    <w:rsid w:val="00E73F76"/>
    <w:rsid w:val="00E74BA1"/>
    <w:rsid w:val="00E87DFE"/>
    <w:rsid w:val="00E91258"/>
    <w:rsid w:val="00E97468"/>
    <w:rsid w:val="00EA00E1"/>
    <w:rsid w:val="00ED0029"/>
    <w:rsid w:val="00EE713E"/>
    <w:rsid w:val="00F2650F"/>
    <w:rsid w:val="00F27CF2"/>
    <w:rsid w:val="00F27E9C"/>
    <w:rsid w:val="00F64409"/>
    <w:rsid w:val="00F870CA"/>
    <w:rsid w:val="00FA04AE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B1C39A72-C435-4514-B253-036ECCA0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BD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0BF3CDE6-C689-4F73-89F2-7197E1669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548</TotalTime>
  <Pages>1</Pages>
  <Words>2169</Words>
  <Characters>12369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35</cp:revision>
  <cp:lastPrinted>2021-10-31T20:05:00Z</cp:lastPrinted>
  <dcterms:created xsi:type="dcterms:W3CDTF">2021-10-24T13:29:00Z</dcterms:created>
  <dcterms:modified xsi:type="dcterms:W3CDTF">2021-10-31T20:05:00Z</dcterms:modified>
</cp:coreProperties>
</file>
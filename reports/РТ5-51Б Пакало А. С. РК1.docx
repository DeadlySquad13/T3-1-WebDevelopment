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2D54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tbl>
      <w:tblPr>
        <w:tblW w:w="10344" w:type="dxa"/>
        <w:tblInd w:w="-782" w:type="dxa"/>
        <w:tblLayout w:type="fixed"/>
        <w:tblLook w:val="0000" w:firstRow="0" w:lastRow="0" w:firstColumn="0" w:lastColumn="0" w:noHBand="0" w:noVBand="0"/>
      </w:tblPr>
      <w:tblGrid>
        <w:gridCol w:w="1495"/>
        <w:gridCol w:w="8849"/>
      </w:tblGrid>
      <w:tr w:rsidR="00985E6E" w:rsidRPr="00985E6E" w14:paraId="1411677D" w14:textId="77777777" w:rsidTr="004F124F">
        <w:trPr>
          <w:trHeight w:val="1994"/>
        </w:trPr>
        <w:tc>
          <w:tcPr>
            <w:tcW w:w="1495" w:type="dxa"/>
          </w:tcPr>
          <w:p w14:paraId="104D018D" w14:textId="77777777" w:rsidR="00985E6E" w:rsidRPr="00985E6E" w:rsidRDefault="00985E6E" w:rsidP="00985E6E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" w:eastAsia="ru-RU"/>
              </w:rPr>
            </w:pPr>
            <w:r w:rsidRPr="00985E6E">
              <w:rPr>
                <w:rFonts w:eastAsia="Arial"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9264" behindDoc="0" locked="0" layoutInCell="1" hidden="0" allowOverlap="1" wp14:anchorId="045A1908" wp14:editId="0F7F0367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9" w:type="dxa"/>
          </w:tcPr>
          <w:p w14:paraId="75414242" w14:textId="77777777" w:rsidR="00985E6E" w:rsidRPr="00985E6E" w:rsidRDefault="00985E6E" w:rsidP="003F6779">
            <w:pPr>
              <w:pStyle w:val="NoSpacing"/>
            </w:pPr>
            <w:r w:rsidRPr="00985E6E">
              <w:t>Министерство науки и высшего образования Российской Федерации</w:t>
            </w:r>
          </w:p>
          <w:p w14:paraId="6397CC1F" w14:textId="77777777" w:rsidR="00985E6E" w:rsidRPr="00985E6E" w:rsidRDefault="00985E6E" w:rsidP="003F6779">
            <w:pPr>
              <w:pStyle w:val="NoSpacing"/>
            </w:pPr>
            <w:r w:rsidRPr="00985E6E">
              <w:t>Федеральное государственное бюджетное образовательное учреждение</w:t>
            </w:r>
          </w:p>
          <w:p w14:paraId="517E9BB3" w14:textId="77777777" w:rsidR="00985E6E" w:rsidRPr="00985E6E" w:rsidRDefault="00985E6E" w:rsidP="003F6779">
            <w:pPr>
              <w:pStyle w:val="NoSpacing"/>
            </w:pPr>
            <w:r w:rsidRPr="00985E6E">
              <w:t>высшего образования</w:t>
            </w:r>
          </w:p>
          <w:p w14:paraId="01280516" w14:textId="77777777" w:rsidR="00985E6E" w:rsidRPr="00985E6E" w:rsidRDefault="00985E6E" w:rsidP="003F6779">
            <w:pPr>
              <w:pStyle w:val="NoSpacing"/>
            </w:pPr>
            <w:r w:rsidRPr="00985E6E">
              <w:t>«Московский государственный технический университет</w:t>
            </w:r>
          </w:p>
          <w:p w14:paraId="7757D569" w14:textId="77777777" w:rsidR="00985E6E" w:rsidRPr="00985E6E" w:rsidRDefault="00985E6E" w:rsidP="003F6779">
            <w:pPr>
              <w:pStyle w:val="NoSpacing"/>
            </w:pPr>
            <w:r w:rsidRPr="00985E6E">
              <w:t>имени Н.Э. Баумана</w:t>
            </w:r>
          </w:p>
          <w:p w14:paraId="7FA314BA" w14:textId="77777777" w:rsidR="00985E6E" w:rsidRPr="00985E6E" w:rsidRDefault="00985E6E" w:rsidP="003F6779">
            <w:pPr>
              <w:pStyle w:val="NoSpacing"/>
            </w:pPr>
            <w:r w:rsidRPr="00985E6E">
              <w:t>(национальный исследовательский университет)»</w:t>
            </w:r>
          </w:p>
          <w:p w14:paraId="2E5F2B6B" w14:textId="77777777" w:rsidR="00985E6E" w:rsidRPr="00985E6E" w:rsidRDefault="00985E6E" w:rsidP="003F6779">
            <w:pPr>
              <w:pStyle w:val="NoSpacing"/>
            </w:pPr>
            <w:r w:rsidRPr="00985E6E">
              <w:t>(МГТУ им. Н.Э. Баумана)</w:t>
            </w:r>
          </w:p>
        </w:tc>
      </w:tr>
    </w:tbl>
    <w:p w14:paraId="7ABBE20D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14DBFD0B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56874D43" w14:textId="77777777" w:rsidR="00985E6E" w:rsidRPr="00985E6E" w:rsidRDefault="00985E6E" w:rsidP="00A13F01">
      <w:pPr>
        <w:pStyle w:val="NoSpacing"/>
        <w:spacing w:line="360" w:lineRule="auto"/>
      </w:pPr>
      <w:r w:rsidRPr="00985E6E">
        <w:t>Факультет «Радиотехнический»</w:t>
      </w:r>
    </w:p>
    <w:p w14:paraId="1FABDB02" w14:textId="77777777" w:rsidR="00985E6E" w:rsidRPr="00985E6E" w:rsidRDefault="00985E6E" w:rsidP="00A13F01">
      <w:pPr>
        <w:pStyle w:val="NoSpacing"/>
        <w:spacing w:line="360" w:lineRule="auto"/>
      </w:pPr>
      <w:r w:rsidRPr="00985E6E">
        <w:t>Кафедра «Системы обработки информации и управления»</w:t>
      </w:r>
    </w:p>
    <w:p w14:paraId="1EFDA323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03682D2A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rPr>
          <w:rFonts w:eastAsia="Calibri" w:cs="Times New Roman"/>
          <w:sz w:val="24"/>
          <w:szCs w:val="24"/>
          <w:lang w:val="ru" w:eastAsia="ru-RU"/>
        </w:rPr>
      </w:pPr>
    </w:p>
    <w:p w14:paraId="4E99679E" w14:textId="77777777" w:rsidR="00985E6E" w:rsidRPr="00985E6E" w:rsidRDefault="00985E6E" w:rsidP="00A13F01">
      <w:pPr>
        <w:ind w:firstLine="0"/>
        <w:jc w:val="center"/>
        <w:rPr>
          <w:lang w:val="ru" w:eastAsia="ru-RU"/>
        </w:rPr>
      </w:pPr>
    </w:p>
    <w:p w14:paraId="6E28FD8D" w14:textId="61A5863B" w:rsidR="00985E6E" w:rsidRPr="00985E6E" w:rsidRDefault="00FE4E85" w:rsidP="00A13F01">
      <w:pPr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ru" w:eastAsia="ru-RU"/>
        </w:rPr>
        <w:t>Рубежный контроль №</w:t>
      </w:r>
      <w:r w:rsidR="00C31C8D">
        <w:rPr>
          <w:rFonts w:eastAsia="Times New Roman"/>
          <w:szCs w:val="28"/>
          <w:lang w:val="ru" w:eastAsia="ru-RU"/>
        </w:rPr>
        <w:t xml:space="preserve"> </w:t>
      </w:r>
      <w:r>
        <w:rPr>
          <w:rFonts w:eastAsia="Times New Roman"/>
          <w:szCs w:val="28"/>
          <w:lang w:val="ru" w:eastAsia="ru-RU"/>
        </w:rPr>
        <w:t>1</w:t>
      </w:r>
    </w:p>
    <w:p w14:paraId="3593EC4E" w14:textId="7606AA1F" w:rsidR="00985E6E" w:rsidRDefault="00985E6E" w:rsidP="00FE4E85">
      <w:pPr>
        <w:ind w:firstLine="0"/>
        <w:jc w:val="center"/>
        <w:rPr>
          <w:rFonts w:eastAsia="Times New Roman"/>
          <w:szCs w:val="28"/>
          <w:lang w:val="ru" w:eastAsia="ru-RU"/>
        </w:rPr>
      </w:pPr>
      <w:r w:rsidRPr="00985E6E">
        <w:rPr>
          <w:rFonts w:eastAsia="Times New Roman"/>
          <w:szCs w:val="28"/>
          <w:lang w:val="ru" w:eastAsia="ru-RU"/>
        </w:rPr>
        <w:t>по дисциплине «</w:t>
      </w:r>
      <w:r w:rsidR="00FE4E85">
        <w:rPr>
          <w:rFonts w:eastAsia="Times New Roman"/>
          <w:szCs w:val="28"/>
          <w:lang w:eastAsia="ru-RU"/>
        </w:rPr>
        <w:t>Разработка интернет-приложений</w:t>
      </w:r>
      <w:r w:rsidRPr="00985E6E">
        <w:rPr>
          <w:rFonts w:eastAsia="Times New Roman"/>
          <w:szCs w:val="28"/>
          <w:lang w:val="ru" w:eastAsia="ru-RU"/>
        </w:rPr>
        <w:t>»</w:t>
      </w:r>
      <w:r w:rsidR="00FE4E85">
        <w:rPr>
          <w:rFonts w:eastAsia="Times New Roman"/>
          <w:szCs w:val="28"/>
          <w:lang w:val="ru" w:eastAsia="ru-RU"/>
        </w:rPr>
        <w:t>.</w:t>
      </w:r>
    </w:p>
    <w:p w14:paraId="78B95661" w14:textId="53CB8A61" w:rsidR="00C31C8D" w:rsidRPr="00985E6E" w:rsidRDefault="00C31C8D" w:rsidP="00FE4E85">
      <w:pPr>
        <w:ind w:firstLine="0"/>
        <w:jc w:val="center"/>
        <w:rPr>
          <w:rFonts w:eastAsia="Times New Roman"/>
          <w:szCs w:val="28"/>
          <w:lang w:val="ru" w:eastAsia="ru-RU"/>
        </w:rPr>
      </w:pPr>
      <w:r>
        <w:rPr>
          <w:rFonts w:eastAsia="Times New Roman"/>
          <w:szCs w:val="28"/>
          <w:lang w:val="ru" w:eastAsia="ru-RU"/>
        </w:rPr>
        <w:t xml:space="preserve">Вариант </w:t>
      </w:r>
      <w:r w:rsidR="00397E7D" w:rsidRPr="00397E7D">
        <w:rPr>
          <w:rFonts w:eastAsia="Times New Roman"/>
          <w:b/>
          <w:szCs w:val="28"/>
          <w:lang w:val="ru" w:eastAsia="ru-RU"/>
        </w:rPr>
        <w:t>Е</w:t>
      </w:r>
      <w:r w:rsidRPr="00397E7D">
        <w:rPr>
          <w:rFonts w:eastAsia="Times New Roman"/>
          <w:b/>
          <w:szCs w:val="28"/>
          <w:lang w:val="ru" w:eastAsia="ru-RU"/>
        </w:rPr>
        <w:t>12</w:t>
      </w:r>
    </w:p>
    <w:p w14:paraId="06DD3D56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val="ru" w:eastAsia="ru-RU"/>
        </w:rPr>
      </w:pPr>
    </w:p>
    <w:p w14:paraId="7086CD47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E7E101B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453CCAA1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8364ED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Выполнил:</w:t>
      </w:r>
    </w:p>
    <w:p w14:paraId="667B6B7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студент(ка) группы № РТ5</w:t>
      </w:r>
      <w:r w:rsidR="00AF1EB4">
        <w:rPr>
          <w:b w:val="0"/>
          <w:sz w:val="28"/>
          <w:szCs w:val="28"/>
          <w:lang w:val="ru-RU"/>
        </w:rPr>
        <w:t>-5</w:t>
      </w:r>
      <w:r w:rsidRPr="00594AB9">
        <w:rPr>
          <w:b w:val="0"/>
          <w:sz w:val="28"/>
          <w:szCs w:val="28"/>
        </w:rPr>
        <w:t>1Б</w:t>
      </w:r>
    </w:p>
    <w:p w14:paraId="27D69A82" w14:textId="77777777" w:rsidR="00985E6E" w:rsidRPr="00594AB9" w:rsidRDefault="008A16D0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А. С. Пакало</w:t>
      </w:r>
    </w:p>
    <w:p w14:paraId="6EF244BE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подпись, дата   </w:t>
      </w:r>
    </w:p>
    <w:p w14:paraId="5F440CDB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50AE13AF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1361084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Проверил: </w:t>
      </w:r>
    </w:p>
    <w:p w14:paraId="52248007" w14:textId="77777777" w:rsidR="00937308" w:rsidRPr="00594AB9" w:rsidRDefault="00937308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преподаватель</w:t>
      </w:r>
    </w:p>
    <w:p w14:paraId="5D5071D8" w14:textId="77777777" w:rsidR="00985E6E" w:rsidRPr="00594AB9" w:rsidRDefault="0068762B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ru-RU"/>
        </w:rPr>
        <w:t>Ю. Е. Гапанюк</w:t>
      </w:r>
      <w:r w:rsidR="00985E6E" w:rsidRPr="00594AB9">
        <w:rPr>
          <w:b w:val="0"/>
          <w:sz w:val="28"/>
          <w:szCs w:val="28"/>
        </w:rPr>
        <w:t xml:space="preserve"> </w:t>
      </w:r>
      <w:r w:rsidR="00985E6E" w:rsidRPr="00594AB9">
        <w:rPr>
          <w:b w:val="0"/>
          <w:sz w:val="28"/>
          <w:szCs w:val="28"/>
        </w:rPr>
        <w:br/>
        <w:t xml:space="preserve">подпись, дата    </w:t>
      </w:r>
    </w:p>
    <w:p w14:paraId="722C5B7C" w14:textId="77777777" w:rsidR="00985E6E" w:rsidRPr="00985E6E" w:rsidRDefault="00985E6E" w:rsidP="0082407E">
      <w:pPr>
        <w:spacing w:before="0" w:after="0" w:line="240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2ABE9318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C1DBAAF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4B8FC9E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641865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7ACBDF9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4DAD32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0FA556C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EE1AA64" w14:textId="77777777" w:rsidR="00E73F76" w:rsidRDefault="00E73F76">
      <w:pPr>
        <w:spacing w:before="0" w:line="259" w:lineRule="auto"/>
        <w:ind w:firstLine="0"/>
        <w:rPr>
          <w:rFonts w:eastAsiaTheme="majorEastAsia" w:cstheme="majorBidi"/>
          <w:b/>
          <w:sz w:val="44"/>
          <w:szCs w:val="32"/>
        </w:rPr>
      </w:pPr>
    </w:p>
    <w:sdt>
      <w:sdtPr>
        <w:rPr>
          <w:rFonts w:eastAsiaTheme="minorHAnsi" w:cstheme="minorBidi"/>
          <w:sz w:val="28"/>
          <w:szCs w:val="22"/>
          <w:lang w:val="ru-RU"/>
        </w:rPr>
        <w:id w:val="210869253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4252A50E" w14:textId="77777777" w:rsidR="00E73F76" w:rsidRPr="00E73F76" w:rsidRDefault="00E73F76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6643A09" w14:textId="21754B13" w:rsidR="00E67B6D" w:rsidRDefault="00E73F7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24402" w:history="1">
            <w:r w:rsidR="00E67B6D" w:rsidRPr="008E58D4">
              <w:rPr>
                <w:rStyle w:val="Hyperlink"/>
                <w:noProof/>
              </w:rPr>
              <w:t>Цель работы</w:t>
            </w:r>
            <w:r w:rsidR="00E67B6D">
              <w:rPr>
                <w:noProof/>
                <w:webHidden/>
              </w:rPr>
              <w:tab/>
            </w:r>
            <w:r w:rsidR="00E67B6D">
              <w:rPr>
                <w:noProof/>
                <w:webHidden/>
              </w:rPr>
              <w:fldChar w:fldCharType="begin"/>
            </w:r>
            <w:r w:rsidR="00E67B6D">
              <w:rPr>
                <w:noProof/>
                <w:webHidden/>
              </w:rPr>
              <w:instrText xml:space="preserve"> PAGEREF _Toc86024402 \h </w:instrText>
            </w:r>
            <w:r w:rsidR="00E67B6D">
              <w:rPr>
                <w:noProof/>
                <w:webHidden/>
              </w:rPr>
            </w:r>
            <w:r w:rsidR="00E67B6D">
              <w:rPr>
                <w:noProof/>
                <w:webHidden/>
              </w:rPr>
              <w:fldChar w:fldCharType="separate"/>
            </w:r>
            <w:r w:rsidR="00AD5C46">
              <w:rPr>
                <w:noProof/>
                <w:webHidden/>
              </w:rPr>
              <w:t>3</w:t>
            </w:r>
            <w:r w:rsidR="00E67B6D">
              <w:rPr>
                <w:noProof/>
                <w:webHidden/>
              </w:rPr>
              <w:fldChar w:fldCharType="end"/>
            </w:r>
          </w:hyperlink>
        </w:p>
        <w:p w14:paraId="6E133436" w14:textId="14B7BC7B" w:rsidR="00E67B6D" w:rsidRDefault="00E67B6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024403" w:history="1">
            <w:r w:rsidRPr="008E58D4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_Toc86024403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C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6E201" w14:textId="4587E985" w:rsidR="00E67B6D" w:rsidRDefault="00E67B6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024404" w:history="1">
            <w:r w:rsidRPr="008E58D4">
              <w:rPr>
                <w:rStyle w:val="Hyperlink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_Toc86024404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C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35A0" w14:textId="18B1515A" w:rsidR="00E67B6D" w:rsidRDefault="00E67B6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024405" w:history="1">
            <w:r w:rsidRPr="008E58D4">
              <w:rPr>
                <w:rStyle w:val="Hyperlink"/>
                <w:noProof/>
                <w:lang w:val="en-US"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_Toc86024405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C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B1F4E" w14:textId="1614E09C" w:rsidR="00E67B6D" w:rsidRDefault="00E67B6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024406" w:history="1">
            <w:r w:rsidRPr="008E58D4">
              <w:rPr>
                <w:rStyle w:val="Hyperlink"/>
                <w:noProof/>
                <w:lang w:val="en-US"/>
              </w:rPr>
              <w:t>data.py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_Toc86024406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C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CC7A1" w14:textId="344DEBEE" w:rsidR="00E67B6D" w:rsidRDefault="00E67B6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024407" w:history="1">
            <w:r w:rsidRPr="008E58D4">
              <w:rPr>
                <w:rStyle w:val="Hyperlink"/>
                <w:noProof/>
                <w:lang w:val="en-US"/>
              </w:rPr>
              <w:t>mode</w:t>
            </w:r>
            <w:r w:rsidRPr="008E58D4">
              <w:rPr>
                <w:rStyle w:val="Hyperlink"/>
                <w:rFonts w:ascii="Yu Mincho" w:eastAsia="Yu Mincho" w:hAnsi="Yu Mincho"/>
                <w:noProof/>
                <w:lang w:val="en-US" w:eastAsia="ja-JP"/>
              </w:rPr>
              <w:t>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_Toc86024407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C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35296" w14:textId="1C9AEB89" w:rsidR="00E67B6D" w:rsidRDefault="00E67B6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024408" w:history="1">
            <w:r w:rsidRPr="008E58D4">
              <w:rPr>
                <w:rStyle w:val="Hyperlink"/>
                <w:rFonts w:eastAsia="Yu Mincho" w:cs="Times New Roman"/>
                <w:noProof/>
                <w:lang w:val="en-US" w:eastAsia="ja-JP"/>
              </w:rPr>
              <w:t>task_decorator.py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_Toc86024408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C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4424C" w14:textId="0F820F42" w:rsidR="00E67B6D" w:rsidRDefault="00E67B6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024409" w:history="1">
            <w:r w:rsidRPr="008E58D4">
              <w:rPr>
                <w:rStyle w:val="Hyperlink"/>
                <w:noProof/>
                <w:lang w:val="en-US"/>
              </w:rPr>
              <w:t>_</w:t>
            </w:r>
            <w:r w:rsidRPr="008E58D4">
              <w:rPr>
                <w:rStyle w:val="Hyperlink"/>
                <w:noProof/>
              </w:rPr>
              <w:t>utilities</w:t>
            </w:r>
            <w:r w:rsidRPr="008E58D4">
              <w:rPr>
                <w:rStyle w:val="Hyperlink"/>
                <w:noProof/>
                <w:lang w:val="en-US"/>
              </w:rPr>
              <w:t>.</w:t>
            </w:r>
            <w:r w:rsidRPr="008E58D4">
              <w:rPr>
                <w:rStyle w:val="Hyperlink"/>
                <w:noProof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_Toc86024409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C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0368C" w14:textId="334C2F04" w:rsidR="00E67B6D" w:rsidRDefault="00E67B6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024410" w:history="1">
            <w:r w:rsidRPr="008E58D4">
              <w:rPr>
                <w:rStyle w:val="Hyperlink"/>
                <w:noProof/>
                <w:lang w:eastAsia="zh-CN"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_Toc86024410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C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98A00" w14:textId="03320CB3" w:rsidR="00E67B6D" w:rsidRDefault="00E67B6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024411" w:history="1">
            <w:r w:rsidRPr="008E58D4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_Toc86024411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C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679A" w14:textId="0A06151A" w:rsidR="00E73F76" w:rsidRPr="00E73F76" w:rsidRDefault="00E73F76" w:rsidP="00E73F76">
          <w:r>
            <w:rPr>
              <w:b/>
              <w:bCs/>
              <w:noProof/>
            </w:rPr>
            <w:fldChar w:fldCharType="end"/>
          </w:r>
        </w:p>
      </w:sdtContent>
    </w:sdt>
    <w:p w14:paraId="6AA74B98" w14:textId="77777777" w:rsidR="00E73F76" w:rsidRDefault="00E73F76">
      <w:pPr>
        <w:spacing w:before="0" w:line="259" w:lineRule="auto"/>
        <w:ind w:firstLine="0"/>
        <w:rPr>
          <w:rFonts w:eastAsiaTheme="majorEastAsia" w:cstheme="majorBidi"/>
          <w:b/>
          <w:sz w:val="44"/>
          <w:szCs w:val="32"/>
        </w:rPr>
      </w:pPr>
      <w:r>
        <w:br w:type="page"/>
      </w:r>
      <w:bookmarkStart w:id="0" w:name="_GoBack"/>
      <w:bookmarkEnd w:id="0"/>
    </w:p>
    <w:p w14:paraId="2F0BFF74" w14:textId="77777777" w:rsidR="00D64F10" w:rsidRPr="00210A9A" w:rsidRDefault="00480ED0" w:rsidP="00C40E6A">
      <w:pPr>
        <w:pStyle w:val="Heading1"/>
      </w:pPr>
      <w:bookmarkStart w:id="1" w:name="_Toc86024402"/>
      <w:r>
        <w:lastRenderedPageBreak/>
        <w:t>Цель</w:t>
      </w:r>
      <w:r w:rsidR="00210A9A" w:rsidRPr="00C86EF3">
        <w:t xml:space="preserve"> </w:t>
      </w:r>
      <w:r w:rsidR="00210A9A">
        <w:t>работы</w:t>
      </w:r>
      <w:bookmarkEnd w:id="1"/>
    </w:p>
    <w:p w14:paraId="7A53DAEE" w14:textId="0349B37C" w:rsidR="00A80489" w:rsidRPr="00C86EF3" w:rsidRDefault="004A597A" w:rsidP="009112BD">
      <w:r w:rsidRPr="004A597A">
        <w:t>Работа с классами в Python, организация и реализация запросов.</w:t>
      </w:r>
    </w:p>
    <w:p w14:paraId="7E02DBD6" w14:textId="14918F02" w:rsidR="00260A0C" w:rsidRDefault="00480ED0" w:rsidP="000222CD">
      <w:pPr>
        <w:pStyle w:val="Heading1"/>
      </w:pPr>
      <w:bookmarkStart w:id="2" w:name="_Toc86024403"/>
      <w:r>
        <w:t>Задание</w:t>
      </w:r>
      <w:bookmarkEnd w:id="2"/>
    </w:p>
    <w:p w14:paraId="38688389" w14:textId="77777777" w:rsidR="006231BB" w:rsidRPr="006231BB" w:rsidRDefault="006231BB" w:rsidP="006231BB">
      <w:r w:rsidRPr="006231BB">
        <w:t xml:space="preserve">Рубежный контроль представляет собой разработку программы на языке </w:t>
      </w:r>
      <w:r w:rsidRPr="006231BB">
        <w:rPr>
          <w:lang w:val="en-US"/>
        </w:rPr>
        <w:t>Python</w:t>
      </w:r>
      <w:r w:rsidRPr="006231BB">
        <w:t>, которая выполняет следующие действия:</w:t>
      </w:r>
    </w:p>
    <w:p w14:paraId="2F20F7B2" w14:textId="3AD79F4B" w:rsidR="00397E7D" w:rsidRPr="00E0514C" w:rsidRDefault="006231BB" w:rsidP="00397E7D">
      <w:r w:rsidRPr="006231BB">
        <w:t>1) 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  <w:r w:rsidR="00397E7D">
        <w:br/>
      </w:r>
      <w:r w:rsidR="00397E7D" w:rsidRPr="00E0514C">
        <w:rPr>
          <w:b/>
          <w:bCs/>
        </w:rPr>
        <w:t>Вариант Е.</w:t>
      </w:r>
    </w:p>
    <w:p w14:paraId="1ECB2E06" w14:textId="77777777" w:rsidR="00397E7D" w:rsidRPr="00397E7D" w:rsidRDefault="00397E7D" w:rsidP="00397E7D">
      <w:pPr>
        <w:numPr>
          <w:ilvl w:val="0"/>
          <w:numId w:val="4"/>
        </w:numPr>
      </w:pPr>
      <w:r w:rsidRPr="00397E7D">
        <w:t>«Отдел» и «Сотрудник» связаны соотношением один-ко-многим. Выведите список всех отделов, у которых в названии присутствует слово «отдел», и список работающих в них сотрудников.</w:t>
      </w:r>
    </w:p>
    <w:p w14:paraId="73B16528" w14:textId="7B87C24B" w:rsidR="00397E7D" w:rsidRDefault="00397E7D" w:rsidP="00397E7D">
      <w:pPr>
        <w:numPr>
          <w:ilvl w:val="0"/>
          <w:numId w:val="4"/>
        </w:numPr>
        <w:rPr>
          <w:lang w:val="en-US"/>
        </w:rPr>
      </w:pPr>
      <w:r w:rsidRPr="00397E7D">
        <w:t>«Отдел» и «Сотрудник» связаны соотношением один-ко-многим. Выведите список отделов со средней зарплатой сотрудников в каждом отделе, отсортированный по средней зарплате. Средняя зарплата должна быть округлена до 2 знака после запятой (</w:t>
      </w:r>
      <w:r w:rsidRPr="00397E7D">
        <w:rPr>
          <w:i/>
          <w:iCs/>
        </w:rPr>
        <w:t xml:space="preserve">отдельной функции вычисления среднего значения в </w:t>
      </w:r>
      <w:r w:rsidRPr="00397E7D">
        <w:rPr>
          <w:i/>
          <w:iCs/>
          <w:lang w:val="en-US"/>
        </w:rPr>
        <w:t>Python</w:t>
      </w:r>
      <w:r w:rsidRPr="00397E7D">
        <w:rPr>
          <w:i/>
          <w:iCs/>
        </w:rPr>
        <w:t xml:space="preserve"> нет, нужно использовать комбинацию функций вычисления суммы и количества значений; для округления необходимо использовать функцию </w:t>
      </w:r>
      <w:hyperlink r:id="rId9" w:anchor="round" w:history="1">
        <w:r w:rsidRPr="00397E7D">
          <w:rPr>
            <w:rStyle w:val="Hyperlink"/>
            <w:i/>
            <w:iCs/>
            <w:lang w:val="en-US"/>
          </w:rPr>
          <w:t>https://docs.python.org/3/library/functions.html#round</w:t>
        </w:r>
      </w:hyperlink>
      <w:r w:rsidRPr="00397E7D">
        <w:rPr>
          <w:lang w:val="en-US"/>
        </w:rPr>
        <w:t>).</w:t>
      </w:r>
    </w:p>
    <w:p w14:paraId="2235BC52" w14:textId="493DF998" w:rsidR="007814A4" w:rsidRPr="00397E7D" w:rsidRDefault="007814A4" w:rsidP="00397E7D">
      <w:pPr>
        <w:numPr>
          <w:ilvl w:val="0"/>
          <w:numId w:val="4"/>
        </w:numPr>
      </w:pPr>
      <w:r w:rsidRPr="007814A4">
        <w:t>«Отдел» и «Сотрудник» связаны соотношением многие-ко-многим. Выведите список всех сотрудников, у которых фамилия начинается с буквы «А», и названия их отделов. </w:t>
      </w:r>
    </w:p>
    <w:p w14:paraId="1C8AF6D0" w14:textId="51C097CA" w:rsidR="006231BB" w:rsidRPr="006231BB" w:rsidRDefault="006231BB" w:rsidP="006231BB"/>
    <w:p w14:paraId="66A3C5C0" w14:textId="77777777" w:rsidR="006231BB" w:rsidRPr="006231BB" w:rsidRDefault="006231BB" w:rsidP="006231BB">
      <w:r w:rsidRPr="006231BB">
        <w:lastRenderedPageBreak/>
        <w:t>2) 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33E64E69" w14:textId="77777777" w:rsidR="006231BB" w:rsidRPr="006231BB" w:rsidRDefault="006231BB" w:rsidP="006231BB">
      <w:r w:rsidRPr="006231BB">
        <w:t xml:space="preserve">3) 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</w:t>
      </w:r>
      <w:r w:rsidRPr="006231BB">
        <w:rPr>
          <w:lang w:val="en-US"/>
        </w:rPr>
        <w:t>Python</w:t>
      </w:r>
      <w:r w:rsidRPr="006231BB">
        <w:t xml:space="preserve"> (</w:t>
      </w:r>
      <w:r w:rsidRPr="006231BB">
        <w:rPr>
          <w:lang w:val="en-US"/>
        </w:rPr>
        <w:t>list</w:t>
      </w:r>
      <w:r w:rsidRPr="006231BB">
        <w:t>/</w:t>
      </w:r>
      <w:r w:rsidRPr="006231BB">
        <w:rPr>
          <w:lang w:val="en-US"/>
        </w:rPr>
        <w:t>dict</w:t>
      </w:r>
      <w:r w:rsidRPr="006231BB">
        <w:t xml:space="preserve"> </w:t>
      </w:r>
      <w:r w:rsidRPr="006231BB">
        <w:rPr>
          <w:lang w:val="en-US"/>
        </w:rPr>
        <w:t>comprehensions</w:t>
      </w:r>
      <w:r w:rsidRPr="006231BB">
        <w:t>, функции высших порядков).</w:t>
      </w:r>
    </w:p>
    <w:p w14:paraId="255AEF0F" w14:textId="1BED4EEB" w:rsidR="006231BB" w:rsidRPr="006231BB" w:rsidRDefault="006231BB" w:rsidP="006231BB">
      <w:r w:rsidRPr="006231BB">
        <w:t>Для реализации запроса №2 введите в класс, находящийся на стороне связи «много</w:t>
      </w:r>
      <w:proofErr w:type="gramStart"/>
      <w:r w:rsidRPr="006231BB">
        <w:t>»,</w:t>
      </w:r>
      <w:r w:rsidR="00946270">
        <w:t>о</w:t>
      </w:r>
      <w:proofErr w:type="gramEnd"/>
      <w:r w:rsidRPr="006231BB">
        <w:t xml:space="preserve"> произвольный количественный признак, например, «зарплата сотрудника».</w:t>
      </w:r>
    </w:p>
    <w:p w14:paraId="2F27E92A" w14:textId="3E3C2851" w:rsidR="00D04537" w:rsidRPr="00D04537" w:rsidRDefault="006231BB" w:rsidP="0085224B">
      <w:r w:rsidRPr="006231BB">
        <w:t xml:space="preserve">Результатом рубежного контроля является документ в формате </w:t>
      </w:r>
      <w:r w:rsidRPr="006231BB">
        <w:rPr>
          <w:lang w:val="en-US"/>
        </w:rPr>
        <w:t>PDF</w:t>
      </w:r>
      <w:r w:rsidRPr="006231BB">
        <w:t>, который содержит текст программы и результаты ее выполнения.</w:t>
      </w:r>
    </w:p>
    <w:p w14:paraId="4EB898DA" w14:textId="7BFB5C58" w:rsidR="00480ED0" w:rsidRDefault="00480ED0" w:rsidP="00480ED0">
      <w:pPr>
        <w:pStyle w:val="Heading1"/>
      </w:pPr>
      <w:bookmarkStart w:id="3" w:name="_Toc86024404"/>
      <w:r>
        <w:lastRenderedPageBreak/>
        <w:t>Выполнение</w:t>
      </w:r>
      <w:bookmarkEnd w:id="3"/>
    </w:p>
    <w:p w14:paraId="75128D55" w14:textId="501ACD34" w:rsidR="00931CA1" w:rsidRDefault="00931CA1" w:rsidP="00931CA1">
      <w:pPr>
        <w:pStyle w:val="Heading2"/>
        <w:rPr>
          <w:lang w:val="en-US"/>
        </w:rPr>
      </w:pPr>
      <w:bookmarkStart w:id="4" w:name="_Toc86024405"/>
      <w:r>
        <w:rPr>
          <w:lang w:val="en-US"/>
        </w:rPr>
        <w:t>main.py</w:t>
      </w:r>
      <w:bookmarkEnd w:id="4"/>
    </w:p>
    <w:bookmarkStart w:id="5" w:name="_MON_1696636488"/>
    <w:bookmarkEnd w:id="5"/>
    <w:p w14:paraId="2F3F22C0" w14:textId="0D5736C5" w:rsidR="00931CA1" w:rsidRDefault="002C5C86" w:rsidP="00931CA1">
      <w:pPr>
        <w:ind w:firstLine="0"/>
        <w:rPr>
          <w:lang w:val="en-US"/>
        </w:rPr>
      </w:pPr>
      <w:r>
        <w:rPr>
          <w:lang w:val="en-US"/>
        </w:rPr>
        <w:object w:dxaOrig="9689" w:dyaOrig="12405" w14:anchorId="7D0FB7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6pt;height:611.7pt" o:ole="">
            <v:imagedata r:id="rId10" o:title=""/>
          </v:shape>
          <o:OLEObject Type="Embed" ProgID="Word.OpenDocumentText.12" ShapeID="_x0000_i1025" DrawAspect="Content" ObjectID="_1696637189" r:id="rId11"/>
        </w:object>
      </w:r>
    </w:p>
    <w:bookmarkStart w:id="6" w:name="_MON_1696636686"/>
    <w:bookmarkEnd w:id="6"/>
    <w:p w14:paraId="3CBE5538" w14:textId="35C855D1" w:rsidR="00931CA1" w:rsidRDefault="00931CA1" w:rsidP="00931CA1">
      <w:pPr>
        <w:ind w:firstLine="0"/>
        <w:rPr>
          <w:lang w:val="en-US"/>
        </w:rPr>
      </w:pPr>
      <w:r>
        <w:rPr>
          <w:lang w:val="en-US"/>
        </w:rPr>
        <w:object w:dxaOrig="9689" w:dyaOrig="8580" w14:anchorId="7819CA4D">
          <v:shape id="_x0000_i1026" type="#_x0000_t75" style="width:484.6pt;height:428.85pt" o:ole="">
            <v:imagedata r:id="rId12" o:title=""/>
          </v:shape>
          <o:OLEObject Type="Embed" ProgID="Word.OpenDocumentText.12" ShapeID="_x0000_i1026" DrawAspect="Content" ObjectID="_1696637190" r:id="rId13"/>
        </w:object>
      </w:r>
    </w:p>
    <w:p w14:paraId="79F9EFCF" w14:textId="77777777" w:rsidR="002C5C86" w:rsidRDefault="002C5C86" w:rsidP="00931CA1">
      <w:pPr>
        <w:ind w:firstLine="0"/>
        <w:rPr>
          <w:lang w:val="en-US"/>
        </w:rPr>
      </w:pPr>
    </w:p>
    <w:p w14:paraId="206662E8" w14:textId="58EC2599" w:rsidR="002C5C86" w:rsidRDefault="002C5C86" w:rsidP="002C5C86">
      <w:pPr>
        <w:pStyle w:val="Heading2"/>
        <w:rPr>
          <w:lang w:val="en-US"/>
        </w:rPr>
      </w:pPr>
      <w:bookmarkStart w:id="7" w:name="_Toc86024406"/>
      <w:r>
        <w:rPr>
          <w:lang w:val="en-US"/>
        </w:rPr>
        <w:lastRenderedPageBreak/>
        <w:t>data.py</w:t>
      </w:r>
      <w:bookmarkEnd w:id="7"/>
    </w:p>
    <w:bookmarkStart w:id="8" w:name="_MON_1696636766"/>
    <w:bookmarkEnd w:id="8"/>
    <w:p w14:paraId="6190F263" w14:textId="12ED185B" w:rsidR="00FB7648" w:rsidRDefault="00FB7648" w:rsidP="00931CA1">
      <w:pPr>
        <w:ind w:firstLine="0"/>
        <w:rPr>
          <w:lang w:val="en-US"/>
        </w:rPr>
      </w:pPr>
      <w:r>
        <w:rPr>
          <w:lang w:val="en-US"/>
        </w:rPr>
        <w:object w:dxaOrig="9689" w:dyaOrig="8430" w14:anchorId="052BC117">
          <v:shape id="_x0000_i1027" type="#_x0000_t75" style="width:484.6pt;height:421.35pt" o:ole="">
            <v:imagedata r:id="rId14" o:title=""/>
          </v:shape>
          <o:OLEObject Type="Embed" ProgID="Word.OpenDocumentText.12" ShapeID="_x0000_i1027" DrawAspect="Content" ObjectID="_1696637191" r:id="rId15"/>
        </w:object>
      </w:r>
    </w:p>
    <w:bookmarkStart w:id="9" w:name="_MON_1696636828"/>
    <w:bookmarkEnd w:id="9"/>
    <w:p w14:paraId="6555C019" w14:textId="53372F1C" w:rsidR="00FB7648" w:rsidRDefault="00FB7648" w:rsidP="00931CA1">
      <w:pPr>
        <w:ind w:firstLine="0"/>
        <w:rPr>
          <w:lang w:val="en-US"/>
        </w:rPr>
      </w:pPr>
      <w:r>
        <w:rPr>
          <w:lang w:val="en-US"/>
        </w:rPr>
        <w:object w:dxaOrig="9689" w:dyaOrig="10710" w14:anchorId="1A741EB7">
          <v:shape id="_x0000_i1028" type="#_x0000_t75" style="width:484.6pt;height:535.3pt" o:ole="">
            <v:imagedata r:id="rId16" o:title=""/>
          </v:shape>
          <o:OLEObject Type="Embed" ProgID="Word.OpenDocumentText.12" ShapeID="_x0000_i1028" DrawAspect="Content" ObjectID="_1696637192" r:id="rId17"/>
        </w:object>
      </w:r>
    </w:p>
    <w:p w14:paraId="07171DE4" w14:textId="2DB165FB" w:rsidR="00FB7648" w:rsidRDefault="00FB7648" w:rsidP="00FB7648">
      <w:pPr>
        <w:pStyle w:val="Heading2"/>
        <w:rPr>
          <w:rFonts w:ascii="Yu Mincho" w:eastAsia="Yu Mincho" w:hAnsi="Yu Mincho"/>
          <w:lang w:val="en-US" w:eastAsia="ja-JP"/>
        </w:rPr>
      </w:pPr>
      <w:bookmarkStart w:id="10" w:name="_Toc86024407"/>
      <w:r>
        <w:rPr>
          <w:lang w:val="en-US"/>
        </w:rPr>
        <w:lastRenderedPageBreak/>
        <w:t>mode</w:t>
      </w:r>
      <w:r>
        <w:rPr>
          <w:rFonts w:ascii="Yu Mincho" w:eastAsia="Yu Mincho" w:hAnsi="Yu Mincho"/>
          <w:lang w:val="en-US" w:eastAsia="ja-JP"/>
        </w:rPr>
        <w:t>ls.py</w:t>
      </w:r>
      <w:bookmarkEnd w:id="10"/>
    </w:p>
    <w:bookmarkStart w:id="11" w:name="_MON_1696636894"/>
    <w:bookmarkEnd w:id="11"/>
    <w:p w14:paraId="09A22913" w14:textId="028F84A3" w:rsidR="00FB7648" w:rsidRDefault="00FB7648" w:rsidP="002C5AC1">
      <w:pPr>
        <w:ind w:firstLine="0"/>
        <w:jc w:val="center"/>
        <w:rPr>
          <w:lang w:val="en-US" w:eastAsia="ja-JP"/>
        </w:rPr>
      </w:pPr>
      <w:r>
        <w:rPr>
          <w:lang w:val="en-US" w:eastAsia="ja-JP"/>
        </w:rPr>
        <w:object w:dxaOrig="9689" w:dyaOrig="8145" w14:anchorId="41885143">
          <v:shape id="_x0000_i1029" type="#_x0000_t75" style="width:484.6pt;height:406.95pt" o:ole="">
            <v:imagedata r:id="rId18" o:title=""/>
          </v:shape>
          <o:OLEObject Type="Embed" ProgID="Word.OpenDocumentText.12" ShapeID="_x0000_i1029" DrawAspect="Content" ObjectID="_1696637193" r:id="rId19"/>
        </w:object>
      </w:r>
    </w:p>
    <w:p w14:paraId="56E009FA" w14:textId="06921555" w:rsidR="00FB7648" w:rsidRDefault="002C5AC1" w:rsidP="002C5AC1">
      <w:pPr>
        <w:pStyle w:val="Heading2"/>
        <w:rPr>
          <w:rFonts w:eastAsia="Yu Mincho" w:cs="Times New Roman"/>
          <w:lang w:val="en-US" w:eastAsia="ja-JP"/>
        </w:rPr>
      </w:pPr>
      <w:bookmarkStart w:id="12" w:name="_Toc86024408"/>
      <w:r w:rsidRPr="002C5AC1">
        <w:rPr>
          <w:rFonts w:eastAsia="Yu Mincho" w:cs="Times New Roman"/>
          <w:lang w:val="en-US" w:eastAsia="ja-JP"/>
        </w:rPr>
        <w:lastRenderedPageBreak/>
        <w:t>task_decorator.py</w:t>
      </w:r>
      <w:bookmarkEnd w:id="12"/>
    </w:p>
    <w:bookmarkStart w:id="13" w:name="_MON_1696636971"/>
    <w:bookmarkEnd w:id="13"/>
    <w:p w14:paraId="29461B03" w14:textId="77777777" w:rsidR="002C5AC1" w:rsidRDefault="002C5AC1" w:rsidP="002C5AC1">
      <w:pPr>
        <w:ind w:firstLine="0"/>
        <w:rPr>
          <w:lang w:val="en-US" w:eastAsia="ja-JP"/>
        </w:rPr>
      </w:pPr>
      <w:r>
        <w:rPr>
          <w:lang w:val="en-US" w:eastAsia="ja-JP"/>
        </w:rPr>
        <w:object w:dxaOrig="9689" w:dyaOrig="4725" w14:anchorId="62A2660F">
          <v:shape id="_x0000_i1030" type="#_x0000_t75" style="width:484.6pt;height:236.05pt" o:ole="">
            <v:imagedata r:id="rId20" o:title=""/>
          </v:shape>
          <o:OLEObject Type="Embed" ProgID="Word.OpenDocumentText.12" ShapeID="_x0000_i1030" DrawAspect="Content" ObjectID="_1696637194" r:id="rId21"/>
        </w:object>
      </w:r>
    </w:p>
    <w:p w14:paraId="2C82869F" w14:textId="417B10F3" w:rsidR="009C0E20" w:rsidRPr="002C5AC1" w:rsidRDefault="00931CA1" w:rsidP="002C5AC1">
      <w:pPr>
        <w:rPr>
          <w:lang w:val="en-US"/>
        </w:rPr>
      </w:pPr>
      <w:bookmarkStart w:id="14" w:name="_Toc86024409"/>
      <w:r w:rsidRPr="002C5AC1">
        <w:rPr>
          <w:rStyle w:val="Heading2Char"/>
          <w:lang w:val="en-US"/>
        </w:rPr>
        <w:t>_</w:t>
      </w:r>
      <w:r w:rsidRPr="002C5AC1">
        <w:rPr>
          <w:rStyle w:val="Heading2Char"/>
        </w:rPr>
        <w:t>utilities</w:t>
      </w:r>
      <w:r w:rsidRPr="002C5AC1">
        <w:rPr>
          <w:rStyle w:val="Heading2Char"/>
          <w:lang w:val="en-US"/>
        </w:rPr>
        <w:t>.</w:t>
      </w:r>
      <w:r w:rsidRPr="002C5AC1">
        <w:rPr>
          <w:rStyle w:val="Heading2Char"/>
        </w:rPr>
        <w:t>py</w:t>
      </w:r>
      <w:bookmarkEnd w:id="14"/>
      <w:r w:rsidRPr="002C5AC1">
        <w:rPr>
          <w:lang w:val="en-US"/>
        </w:rPr>
        <w:br/>
      </w:r>
      <w:bookmarkStart w:id="15" w:name="_MON_1696636144"/>
      <w:bookmarkEnd w:id="15"/>
      <w:r>
        <w:object w:dxaOrig="9689" w:dyaOrig="3660" w14:anchorId="3B64390E">
          <v:shape id="_x0000_i1031" type="#_x0000_t75" style="width:460.8pt;height:182.8pt" o:ole="">
            <v:imagedata r:id="rId22" o:title=""/>
          </v:shape>
          <o:OLEObject Type="Embed" ProgID="Word.OpenDocumentText.12" ShapeID="_x0000_i1031" DrawAspect="Content" ObjectID="_1696637195" r:id="rId23"/>
        </w:object>
      </w:r>
    </w:p>
    <w:p w14:paraId="080243C9" w14:textId="05F0AAE9" w:rsidR="00350C51" w:rsidRDefault="006F2FA0" w:rsidP="00931CA1">
      <w:pPr>
        <w:pStyle w:val="Heading2"/>
        <w:ind w:firstLine="0"/>
        <w:rPr>
          <w:lang w:eastAsia="zh-CN"/>
        </w:rPr>
      </w:pPr>
      <w:bookmarkStart w:id="16" w:name="_Toc86024410"/>
      <w:r>
        <w:rPr>
          <w:lang w:eastAsia="zh-CN"/>
        </w:rPr>
        <w:lastRenderedPageBreak/>
        <w:t>Результаты выполнения</w:t>
      </w:r>
      <w:bookmarkEnd w:id="16"/>
    </w:p>
    <w:p w14:paraId="0F7FE6B8" w14:textId="77777777" w:rsidR="00E74BA1" w:rsidRDefault="00E74BA1" w:rsidP="00E74BA1">
      <w:pPr>
        <w:keepNext/>
      </w:pPr>
      <w:r>
        <w:rPr>
          <w:noProof/>
        </w:rPr>
        <w:drawing>
          <wp:inline distT="0" distB="0" distL="0" distR="0" wp14:anchorId="26CF8506" wp14:editId="022F0C87">
            <wp:extent cx="481965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750B" w14:textId="58F1839B" w:rsidR="005B1DD8" w:rsidRPr="005B1DD8" w:rsidRDefault="00E74BA1" w:rsidP="00E74BA1">
      <w:pPr>
        <w:pStyle w:val="Caption"/>
        <w:rPr>
          <w:lang w:eastAsia="zh-CN"/>
        </w:rPr>
      </w:pPr>
      <w:r>
        <w:t xml:space="preserve">Рис.  </w:t>
      </w:r>
      <w:r w:rsidR="00920E9D">
        <w:rPr>
          <w:noProof/>
        </w:rPr>
        <w:fldChar w:fldCharType="begin"/>
      </w:r>
      <w:r w:rsidR="00920E9D">
        <w:rPr>
          <w:noProof/>
        </w:rPr>
        <w:instrText xml:space="preserve"> SEQ Рис._ \* ARABIC </w:instrText>
      </w:r>
      <w:r w:rsidR="00920E9D">
        <w:rPr>
          <w:noProof/>
        </w:rPr>
        <w:fldChar w:fldCharType="separate"/>
      </w:r>
      <w:r w:rsidR="00AD5C46">
        <w:rPr>
          <w:noProof/>
        </w:rPr>
        <w:t>1</w:t>
      </w:r>
      <w:r w:rsidR="00920E9D">
        <w:rPr>
          <w:noProof/>
        </w:rPr>
        <w:fldChar w:fldCharType="end"/>
      </w:r>
      <w:r>
        <w:t>. Р</w:t>
      </w:r>
      <w:r w:rsidR="000D050B">
        <w:t>езультат исполнения программы.</w:t>
      </w:r>
    </w:p>
    <w:p w14:paraId="2FFE921B" w14:textId="77777777" w:rsidR="00263A7E" w:rsidRPr="00976AA6" w:rsidRDefault="00480ED0" w:rsidP="00480ED0">
      <w:pPr>
        <w:pStyle w:val="Heading1"/>
      </w:pPr>
      <w:bookmarkStart w:id="17" w:name="_Toc86024411"/>
      <w:r>
        <w:t>Вывод</w:t>
      </w:r>
      <w:bookmarkEnd w:id="17"/>
    </w:p>
    <w:p w14:paraId="3B0D3294" w14:textId="770CB79C" w:rsidR="008E2CBE" w:rsidRPr="009C3D4C" w:rsidRDefault="00976AA6" w:rsidP="00C03E95">
      <w:r w:rsidRPr="00976AA6">
        <w:t xml:space="preserve">Продемонстрированы </w:t>
      </w:r>
      <w:r w:rsidR="009C3D4C">
        <w:t xml:space="preserve">навыки </w:t>
      </w:r>
      <w:r w:rsidRPr="00976AA6">
        <w:t xml:space="preserve">работы с классами в </w:t>
      </w:r>
      <w:r w:rsidRPr="00976AA6">
        <w:rPr>
          <w:lang w:val="en-US"/>
        </w:rPr>
        <w:t>Python</w:t>
      </w:r>
      <w:r w:rsidRPr="00976AA6">
        <w:t>, организации и реализации запросов</w:t>
      </w:r>
      <w:r w:rsidR="009C3D4C">
        <w:t xml:space="preserve">, а также работы с </w:t>
      </w:r>
      <w:r w:rsidR="009C3D4C">
        <w:rPr>
          <w:lang w:val="en-US"/>
        </w:rPr>
        <w:t>reduce</w:t>
      </w:r>
      <w:r w:rsidR="009C3D4C" w:rsidRPr="009C3D4C">
        <w:t xml:space="preserve"> </w:t>
      </w:r>
      <w:r w:rsidR="009C3D4C">
        <w:t>функцией, генераторами, декораторами и а</w:t>
      </w:r>
      <w:r w:rsidR="0062526F">
        <w:t>н</w:t>
      </w:r>
      <w:r w:rsidR="009C3D4C">
        <w:t>нотациями типов.</w:t>
      </w:r>
    </w:p>
    <w:sectPr w:rsidR="008E2CBE" w:rsidRPr="009C3D4C" w:rsidSect="0033655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828" w:right="1133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F3D35" w14:textId="77777777" w:rsidR="00A46B44" w:rsidRDefault="00A46B44" w:rsidP="00244EAE">
      <w:pPr>
        <w:spacing w:before="0" w:after="0" w:line="240" w:lineRule="auto"/>
      </w:pPr>
      <w:r>
        <w:separator/>
      </w:r>
    </w:p>
    <w:p w14:paraId="5D4BC3FD" w14:textId="77777777" w:rsidR="00A46B44" w:rsidRDefault="00A46B44"/>
    <w:p w14:paraId="3EAAA16B" w14:textId="77777777" w:rsidR="00A46B44" w:rsidRDefault="00A46B44" w:rsidP="003F6779"/>
  </w:endnote>
  <w:endnote w:type="continuationSeparator" w:id="0">
    <w:p w14:paraId="09C29DE5" w14:textId="77777777" w:rsidR="00A46B44" w:rsidRDefault="00A46B44" w:rsidP="00244EAE">
      <w:pPr>
        <w:spacing w:before="0" w:after="0" w:line="240" w:lineRule="auto"/>
      </w:pPr>
      <w:r>
        <w:continuationSeparator/>
      </w:r>
    </w:p>
    <w:p w14:paraId="0A302366" w14:textId="77777777" w:rsidR="00A46B44" w:rsidRDefault="00A46B44"/>
    <w:p w14:paraId="73CAC549" w14:textId="77777777" w:rsidR="00A46B44" w:rsidRDefault="00A46B44" w:rsidP="003F6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2B27E" w14:textId="77777777" w:rsidR="00DE013E" w:rsidRDefault="00DE0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E04BD" w14:textId="77777777" w:rsidR="00EA00E1" w:rsidRPr="00D33D01" w:rsidRDefault="00244EAE" w:rsidP="00D33D01">
    <w:pPr>
      <w:pStyle w:val="Footer"/>
      <w:rPr>
        <w:lang w:val="en-US"/>
      </w:rPr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6BE55" w14:textId="77777777" w:rsidR="00244EAE" w:rsidRPr="00DE013E" w:rsidRDefault="00D60A36" w:rsidP="00244EAE">
    <w:pPr>
      <w:pStyle w:val="Footer"/>
      <w:jc w:val="center"/>
    </w:pPr>
    <w:r>
      <w:t xml:space="preserve">Москва, </w:t>
    </w:r>
    <w:r w:rsidR="00DE013E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E0658" w14:textId="77777777" w:rsidR="00A46B44" w:rsidRDefault="00A46B44" w:rsidP="00244EAE">
      <w:pPr>
        <w:spacing w:before="0" w:after="0" w:line="240" w:lineRule="auto"/>
      </w:pPr>
      <w:r>
        <w:separator/>
      </w:r>
    </w:p>
    <w:p w14:paraId="652630EA" w14:textId="77777777" w:rsidR="00A46B44" w:rsidRDefault="00A46B44"/>
    <w:p w14:paraId="052F5DC6" w14:textId="77777777" w:rsidR="00A46B44" w:rsidRDefault="00A46B44" w:rsidP="003F6779"/>
  </w:footnote>
  <w:footnote w:type="continuationSeparator" w:id="0">
    <w:p w14:paraId="2FB637FD" w14:textId="77777777" w:rsidR="00A46B44" w:rsidRDefault="00A46B44" w:rsidP="00244EAE">
      <w:pPr>
        <w:spacing w:before="0" w:after="0" w:line="240" w:lineRule="auto"/>
      </w:pPr>
      <w:r>
        <w:continuationSeparator/>
      </w:r>
    </w:p>
    <w:p w14:paraId="7C8EC1BE" w14:textId="77777777" w:rsidR="00A46B44" w:rsidRDefault="00A46B44"/>
    <w:p w14:paraId="0BAB9841" w14:textId="77777777" w:rsidR="00A46B44" w:rsidRDefault="00A46B44" w:rsidP="003F67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463B4" w14:textId="77777777" w:rsidR="00DE013E" w:rsidRDefault="00DE0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BADD3" w14:textId="77777777" w:rsidR="00DE013E" w:rsidRDefault="00DE0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47D96" w14:textId="77777777" w:rsidR="00DE013E" w:rsidRDefault="00DE0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B3E"/>
    <w:multiLevelType w:val="multilevel"/>
    <w:tmpl w:val="39EA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0351F"/>
    <w:multiLevelType w:val="multilevel"/>
    <w:tmpl w:val="32C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468C0"/>
    <w:multiLevelType w:val="hybridMultilevel"/>
    <w:tmpl w:val="E3B8C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85"/>
    <w:rsid w:val="000222CD"/>
    <w:rsid w:val="00086B42"/>
    <w:rsid w:val="00094A1D"/>
    <w:rsid w:val="000B7969"/>
    <w:rsid w:val="000D050B"/>
    <w:rsid w:val="000D1522"/>
    <w:rsid w:val="000F408A"/>
    <w:rsid w:val="001111B0"/>
    <w:rsid w:val="0016020F"/>
    <w:rsid w:val="001A0BFB"/>
    <w:rsid w:val="001B419C"/>
    <w:rsid w:val="001B7CFC"/>
    <w:rsid w:val="00210A9A"/>
    <w:rsid w:val="00214C94"/>
    <w:rsid w:val="00244EAE"/>
    <w:rsid w:val="00252FBE"/>
    <w:rsid w:val="00260A0C"/>
    <w:rsid w:val="00261642"/>
    <w:rsid w:val="00263A7E"/>
    <w:rsid w:val="002909E3"/>
    <w:rsid w:val="002A1ED0"/>
    <w:rsid w:val="002A418E"/>
    <w:rsid w:val="002A6EB6"/>
    <w:rsid w:val="002C5AC1"/>
    <w:rsid w:val="002C5C86"/>
    <w:rsid w:val="002D0B9B"/>
    <w:rsid w:val="00336554"/>
    <w:rsid w:val="00350C51"/>
    <w:rsid w:val="00363F6D"/>
    <w:rsid w:val="00397E7D"/>
    <w:rsid w:val="003A153D"/>
    <w:rsid w:val="003F6779"/>
    <w:rsid w:val="004000B3"/>
    <w:rsid w:val="00406E86"/>
    <w:rsid w:val="004073A1"/>
    <w:rsid w:val="00444915"/>
    <w:rsid w:val="00461AF1"/>
    <w:rsid w:val="00480ED0"/>
    <w:rsid w:val="004A597A"/>
    <w:rsid w:val="004C0A31"/>
    <w:rsid w:val="004D26BD"/>
    <w:rsid w:val="0055093A"/>
    <w:rsid w:val="00594AB9"/>
    <w:rsid w:val="005A25DD"/>
    <w:rsid w:val="005A71C0"/>
    <w:rsid w:val="005B1DD8"/>
    <w:rsid w:val="005F462D"/>
    <w:rsid w:val="005F6DD0"/>
    <w:rsid w:val="00610635"/>
    <w:rsid w:val="006231BB"/>
    <w:rsid w:val="0062526F"/>
    <w:rsid w:val="00636EF8"/>
    <w:rsid w:val="0068762B"/>
    <w:rsid w:val="006C7C0E"/>
    <w:rsid w:val="006E465F"/>
    <w:rsid w:val="006F2FA0"/>
    <w:rsid w:val="0070309E"/>
    <w:rsid w:val="007124A6"/>
    <w:rsid w:val="00753119"/>
    <w:rsid w:val="00760B1D"/>
    <w:rsid w:val="00764971"/>
    <w:rsid w:val="0076602D"/>
    <w:rsid w:val="007670CD"/>
    <w:rsid w:val="007814A4"/>
    <w:rsid w:val="0079550B"/>
    <w:rsid w:val="007A3B44"/>
    <w:rsid w:val="007C564E"/>
    <w:rsid w:val="007C5E15"/>
    <w:rsid w:val="00801E40"/>
    <w:rsid w:val="0082407E"/>
    <w:rsid w:val="0085224B"/>
    <w:rsid w:val="008A16D0"/>
    <w:rsid w:val="008C3830"/>
    <w:rsid w:val="008D3F16"/>
    <w:rsid w:val="008E2CBE"/>
    <w:rsid w:val="008F43AD"/>
    <w:rsid w:val="008F46A4"/>
    <w:rsid w:val="009112BD"/>
    <w:rsid w:val="00920E9D"/>
    <w:rsid w:val="00931CA1"/>
    <w:rsid w:val="00937308"/>
    <w:rsid w:val="00946270"/>
    <w:rsid w:val="00976AA6"/>
    <w:rsid w:val="00981CA5"/>
    <w:rsid w:val="00985E6E"/>
    <w:rsid w:val="009A2EE4"/>
    <w:rsid w:val="009B6562"/>
    <w:rsid w:val="009C0E20"/>
    <w:rsid w:val="009C36F1"/>
    <w:rsid w:val="009C3D4C"/>
    <w:rsid w:val="00A13F01"/>
    <w:rsid w:val="00A341CC"/>
    <w:rsid w:val="00A46B44"/>
    <w:rsid w:val="00A53D18"/>
    <w:rsid w:val="00A80489"/>
    <w:rsid w:val="00AD5C46"/>
    <w:rsid w:val="00AF151B"/>
    <w:rsid w:val="00AF1EB4"/>
    <w:rsid w:val="00B2126C"/>
    <w:rsid w:val="00B66E25"/>
    <w:rsid w:val="00B90BB1"/>
    <w:rsid w:val="00B91B30"/>
    <w:rsid w:val="00C03E95"/>
    <w:rsid w:val="00C1048C"/>
    <w:rsid w:val="00C31C8D"/>
    <w:rsid w:val="00C40E6A"/>
    <w:rsid w:val="00C86EF3"/>
    <w:rsid w:val="00CD424A"/>
    <w:rsid w:val="00CE0775"/>
    <w:rsid w:val="00CE27BB"/>
    <w:rsid w:val="00D03C71"/>
    <w:rsid w:val="00D04537"/>
    <w:rsid w:val="00D11F69"/>
    <w:rsid w:val="00D146D4"/>
    <w:rsid w:val="00D33D01"/>
    <w:rsid w:val="00D43B24"/>
    <w:rsid w:val="00D60A36"/>
    <w:rsid w:val="00D64F10"/>
    <w:rsid w:val="00D665D0"/>
    <w:rsid w:val="00DB13A7"/>
    <w:rsid w:val="00DC5BDE"/>
    <w:rsid w:val="00DE013E"/>
    <w:rsid w:val="00E0334B"/>
    <w:rsid w:val="00E0514C"/>
    <w:rsid w:val="00E3247F"/>
    <w:rsid w:val="00E50BCB"/>
    <w:rsid w:val="00E51305"/>
    <w:rsid w:val="00E67B6D"/>
    <w:rsid w:val="00E73732"/>
    <w:rsid w:val="00E73F76"/>
    <w:rsid w:val="00E74BA1"/>
    <w:rsid w:val="00E87DFE"/>
    <w:rsid w:val="00E91258"/>
    <w:rsid w:val="00E97468"/>
    <w:rsid w:val="00EA00E1"/>
    <w:rsid w:val="00ED0029"/>
    <w:rsid w:val="00F2650F"/>
    <w:rsid w:val="00FB7648"/>
    <w:rsid w:val="00FE4E85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A9F9B"/>
  <w15:docId w15:val="{565373C5-02E3-4CFC-BEF0-45CEB988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2BD"/>
    <w:pPr>
      <w:spacing w:before="12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E6A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A7E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A7E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152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0D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CB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3F6779"/>
    <w:pPr>
      <w:spacing w:before="0" w:after="0" w:line="240" w:lineRule="auto"/>
      <w:ind w:firstLine="0"/>
      <w:jc w:val="center"/>
    </w:pPr>
    <w:rPr>
      <w:rFonts w:eastAsia="Times New Roman" w:cs="Times New Roman"/>
      <w:b/>
      <w:sz w:val="24"/>
      <w:szCs w:val="24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40E6A"/>
    <w:rPr>
      <w:rFonts w:ascii="Times New Roman" w:eastAsiaTheme="majorEastAsia" w:hAnsi="Times New Roman" w:cstheme="majorBidi"/>
      <w:b/>
      <w:sz w:val="44"/>
      <w:szCs w:val="32"/>
    </w:rPr>
  </w:style>
  <w:style w:type="paragraph" w:styleId="Header">
    <w:name w:val="header"/>
    <w:basedOn w:val="Normal"/>
    <w:link w:val="Head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E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EAE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0489"/>
    <w:pPr>
      <w:spacing w:before="240" w:after="0" w:line="259" w:lineRule="auto"/>
      <w:ind w:firstLine="0"/>
      <w:outlineLvl w:val="9"/>
    </w:pPr>
    <w:rPr>
      <w:b w:val="0"/>
      <w:sz w:val="4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3F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3F7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63A7E"/>
  </w:style>
  <w:style w:type="character" w:customStyle="1" w:styleId="Heading2Char">
    <w:name w:val="Heading 2 Char"/>
    <w:basedOn w:val="DefaultParagraphFont"/>
    <w:link w:val="Heading2"/>
    <w:uiPriority w:val="9"/>
    <w:rsid w:val="00263A7E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A7E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BlockCode">
    <w:name w:val="BlockCode"/>
    <w:basedOn w:val="Normal"/>
    <w:link w:val="BlockCodeChar"/>
    <w:qFormat/>
    <w:rsid w:val="007C564E"/>
    <w:rPr>
      <w:rFonts w:ascii="Fira Code" w:hAnsi="Fira Code"/>
    </w:rPr>
  </w:style>
  <w:style w:type="paragraph" w:customStyle="1" w:styleId="CodeBlock">
    <w:name w:val="CodeBlock"/>
    <w:basedOn w:val="Normal"/>
    <w:next w:val="Normal"/>
    <w:link w:val="CodeBlockChar"/>
    <w:qFormat/>
    <w:rsid w:val="00336554"/>
    <w:pPr>
      <w:pBdr>
        <w:top w:val="single" w:sz="6" w:space="12" w:color="EAECF0"/>
        <w:left w:val="single" w:sz="6" w:space="12" w:color="EAECF0"/>
        <w:bottom w:val="single" w:sz="6" w:space="12" w:color="EAECF0"/>
        <w:right w:val="single" w:sz="6" w:space="12" w:color="EAECF0"/>
      </w:pBd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47"/>
        <w:tab w:val="left" w:pos="9214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120" w:line="240" w:lineRule="auto"/>
      <w:ind w:right="423" w:firstLine="0"/>
    </w:pPr>
    <w:rPr>
      <w:rFonts w:ascii="Fira Code" w:eastAsia="Times New Roman" w:hAnsi="Fira Code" w:cs="Courier New"/>
      <w:color w:val="404040" w:themeColor="text1" w:themeTint="BF"/>
      <w:sz w:val="21"/>
      <w:szCs w:val="21"/>
      <w:lang w:val="en-US" w:eastAsia="zh-CN"/>
    </w:rPr>
  </w:style>
  <w:style w:type="character" w:customStyle="1" w:styleId="BlockCodeChar">
    <w:name w:val="BlockCode Char"/>
    <w:basedOn w:val="DefaultParagraphFont"/>
    <w:link w:val="BlockCode"/>
    <w:rsid w:val="007C564E"/>
    <w:rPr>
      <w:rFonts w:ascii="Fira Code" w:hAnsi="Fira Code"/>
      <w:sz w:val="28"/>
    </w:rPr>
  </w:style>
  <w:style w:type="character" w:customStyle="1" w:styleId="CodeBlockChar">
    <w:name w:val="CodeBlock Char"/>
    <w:basedOn w:val="DefaultParagraphFont"/>
    <w:link w:val="CodeBlock"/>
    <w:rsid w:val="00336554"/>
    <w:rPr>
      <w:rFonts w:ascii="Fira Code" w:eastAsia="Times New Roman" w:hAnsi="Fira Code" w:cs="Courier New"/>
      <w:color w:val="404040" w:themeColor="text1" w:themeTint="BF"/>
      <w:sz w:val="21"/>
      <w:szCs w:val="21"/>
      <w:shd w:val="clear" w:color="auto" w:fill="F8F9FA"/>
      <w:lang w:val="en-US" w:eastAsia="zh-CN"/>
    </w:rPr>
  </w:style>
  <w:style w:type="paragraph" w:customStyle="1" w:styleId="CodeInline">
    <w:name w:val="CodeInline"/>
    <w:basedOn w:val="Normal"/>
    <w:next w:val="Normal"/>
    <w:link w:val="CodeInlineChar"/>
    <w:qFormat/>
    <w:rsid w:val="004D26BD"/>
    <w:pPr>
      <w:shd w:val="clear" w:color="auto" w:fill="F2F2F2" w:themeFill="background1" w:themeFillShade="F2"/>
      <w:spacing w:before="80"/>
    </w:pPr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8F9FA"/>
    </w:rPr>
  </w:style>
  <w:style w:type="character" w:customStyle="1" w:styleId="CodeInlineChar">
    <w:name w:val="CodeInline Char"/>
    <w:basedOn w:val="DefaultParagraphFont"/>
    <w:link w:val="CodeInline"/>
    <w:rsid w:val="004D26BD"/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2F2F2" w:themeFill="background1" w:themeFillShade="F2"/>
    </w:rPr>
  </w:style>
  <w:style w:type="paragraph" w:styleId="TOC2">
    <w:name w:val="toc 2"/>
    <w:basedOn w:val="Normal"/>
    <w:next w:val="Normal"/>
    <w:autoRedefine/>
    <w:uiPriority w:val="39"/>
    <w:unhideWhenUsed/>
    <w:rsid w:val="00461AF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61AF1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E74BA1"/>
    <w:pPr>
      <w:spacing w:before="0" w:after="200" w:line="240" w:lineRule="auto"/>
      <w:jc w:val="center"/>
    </w:pPr>
    <w:rPr>
      <w:i/>
      <w:iCs/>
      <w:color w:val="404040" w:themeColor="text1" w:themeTint="BF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AA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97E7D"/>
    <w:rPr>
      <w:rFonts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ocuments\Custom%20Office%20Templates\Bmstu\Bmstu__Universa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Ирт12</b:Tag>
    <b:SourceType>Book</b:SourceType>
    <b:Guid>{2EA6C00E-F547-4C66-B5FF-32B24189FA74}</b:Guid>
    <b:Author>
      <b:Author>
        <b:NameList>
          <b:Person>
            <b:Last>Иртегов</b:Last>
            <b:First>Д.</b:First>
          </b:Person>
        </b:NameList>
      </b:Author>
    </b:Author>
    <b:Title>Введение в операционные системы. Серия : Учебное пособие СПБ</b:Title>
    <b:Year>2012</b:Year>
    <b:Publisher>БХВ-Петербург</b:Publisher>
    <b:Pages>72-78</b:Pages>
    <b:LCID>ru-RU</b:LCID>
    <b:RefOrder>1</b:RefOrder>
  </b:Source>
</b:Sources>
</file>

<file path=customXml/itemProps1.xml><?xml version="1.0" encoding="utf-8"?>
<ds:datastoreItem xmlns:ds="http://schemas.openxmlformats.org/officeDocument/2006/customXml" ds:itemID="{2AA57265-F389-4C51-9C91-8E6AF827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Bmstu__Universal.dotx</Template>
  <TotalTime>496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Сергеевич Пакало</dc:creator>
  <cp:keywords/>
  <dc:description/>
  <cp:lastModifiedBy>Александр Сергеевич Пакало</cp:lastModifiedBy>
  <cp:revision>40</cp:revision>
  <cp:lastPrinted>2021-10-25T00:20:00Z</cp:lastPrinted>
  <dcterms:created xsi:type="dcterms:W3CDTF">2021-10-24T13:29:00Z</dcterms:created>
  <dcterms:modified xsi:type="dcterms:W3CDTF">2021-10-25T00:20:00Z</dcterms:modified>
</cp:coreProperties>
</file>
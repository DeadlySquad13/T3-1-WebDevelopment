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2D54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tbl>
      <w:tblPr>
        <w:tblW w:w="10344" w:type="dxa"/>
        <w:tblInd w:w="-782" w:type="dxa"/>
        <w:tblLayout w:type="fixed"/>
        <w:tblLook w:val="0000" w:firstRow="0" w:lastRow="0" w:firstColumn="0" w:lastColumn="0" w:noHBand="0" w:noVBand="0"/>
      </w:tblPr>
      <w:tblGrid>
        <w:gridCol w:w="1495"/>
        <w:gridCol w:w="8849"/>
      </w:tblGrid>
      <w:tr w:rsidR="00985E6E" w:rsidRPr="00985E6E" w14:paraId="1411677D" w14:textId="77777777" w:rsidTr="004F124F">
        <w:trPr>
          <w:trHeight w:val="1994"/>
        </w:trPr>
        <w:tc>
          <w:tcPr>
            <w:tcW w:w="1495" w:type="dxa"/>
          </w:tcPr>
          <w:p w14:paraId="104D018D" w14:textId="77777777" w:rsidR="00985E6E" w:rsidRPr="00985E6E" w:rsidRDefault="00985E6E" w:rsidP="00985E6E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" w:eastAsia="ru-RU"/>
              </w:rPr>
            </w:pPr>
            <w:r w:rsidRPr="00985E6E">
              <w:rPr>
                <w:rFonts w:eastAsia="Arial" w:cs="Times New Roman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59264" behindDoc="0" locked="0" layoutInCell="1" hidden="0" allowOverlap="1" wp14:anchorId="045A1908" wp14:editId="0F7F0367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49" w:type="dxa"/>
          </w:tcPr>
          <w:p w14:paraId="75414242" w14:textId="77777777" w:rsidR="00985E6E" w:rsidRPr="00985E6E" w:rsidRDefault="00985E6E" w:rsidP="003F6779">
            <w:pPr>
              <w:pStyle w:val="NoSpacing"/>
            </w:pPr>
            <w:r w:rsidRPr="00985E6E">
              <w:t>Министерство науки и высшего образования Российской Федерации</w:t>
            </w:r>
          </w:p>
          <w:p w14:paraId="6397CC1F" w14:textId="77777777" w:rsidR="00985E6E" w:rsidRPr="00985E6E" w:rsidRDefault="00985E6E" w:rsidP="003F6779">
            <w:pPr>
              <w:pStyle w:val="NoSpacing"/>
            </w:pPr>
            <w:r w:rsidRPr="00985E6E">
              <w:t>Федеральное государственное бюджетное образовательное учреждение</w:t>
            </w:r>
          </w:p>
          <w:p w14:paraId="517E9BB3" w14:textId="77777777" w:rsidR="00985E6E" w:rsidRPr="00985E6E" w:rsidRDefault="00985E6E" w:rsidP="003F6779">
            <w:pPr>
              <w:pStyle w:val="NoSpacing"/>
            </w:pPr>
            <w:r w:rsidRPr="00985E6E">
              <w:t>высшего образования</w:t>
            </w:r>
          </w:p>
          <w:p w14:paraId="01280516" w14:textId="77777777" w:rsidR="00985E6E" w:rsidRPr="00985E6E" w:rsidRDefault="00985E6E" w:rsidP="003F6779">
            <w:pPr>
              <w:pStyle w:val="NoSpacing"/>
            </w:pPr>
            <w:r w:rsidRPr="00985E6E">
              <w:t>«Московский государственный технический университет</w:t>
            </w:r>
          </w:p>
          <w:p w14:paraId="7757D569" w14:textId="77777777" w:rsidR="00985E6E" w:rsidRPr="00985E6E" w:rsidRDefault="00985E6E" w:rsidP="003F6779">
            <w:pPr>
              <w:pStyle w:val="NoSpacing"/>
            </w:pPr>
            <w:r w:rsidRPr="00985E6E">
              <w:t>имени Н.Э. Баумана</w:t>
            </w:r>
          </w:p>
          <w:p w14:paraId="7FA314BA" w14:textId="77777777" w:rsidR="00985E6E" w:rsidRPr="00985E6E" w:rsidRDefault="00985E6E" w:rsidP="003F6779">
            <w:pPr>
              <w:pStyle w:val="NoSpacing"/>
            </w:pPr>
            <w:r w:rsidRPr="00985E6E">
              <w:t>(национальный исследовательский университет)»</w:t>
            </w:r>
          </w:p>
          <w:p w14:paraId="2E5F2B6B" w14:textId="77777777" w:rsidR="00985E6E" w:rsidRPr="00985E6E" w:rsidRDefault="00985E6E" w:rsidP="003F6779">
            <w:pPr>
              <w:pStyle w:val="NoSpacing"/>
            </w:pPr>
            <w:r w:rsidRPr="00985E6E">
              <w:t>(МГТУ им. Н.Э. Баумана)</w:t>
            </w:r>
          </w:p>
        </w:tc>
      </w:tr>
    </w:tbl>
    <w:p w14:paraId="7ABBE20D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14DBFD0B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56874D43" w14:textId="77777777" w:rsidR="00985E6E" w:rsidRPr="00985E6E" w:rsidRDefault="00985E6E" w:rsidP="00A13F01">
      <w:pPr>
        <w:pStyle w:val="NoSpacing"/>
        <w:spacing w:line="360" w:lineRule="auto"/>
      </w:pPr>
      <w:r w:rsidRPr="00985E6E">
        <w:t>Факультет «Радиотехнический»</w:t>
      </w:r>
    </w:p>
    <w:p w14:paraId="1FABDB02" w14:textId="77777777" w:rsidR="00985E6E" w:rsidRPr="00985E6E" w:rsidRDefault="00985E6E" w:rsidP="00A13F01">
      <w:pPr>
        <w:pStyle w:val="NoSpacing"/>
        <w:spacing w:line="360" w:lineRule="auto"/>
      </w:pPr>
      <w:r w:rsidRPr="00985E6E">
        <w:t>Кафедра «Системы обработки информации и управления»</w:t>
      </w:r>
    </w:p>
    <w:p w14:paraId="1EFDA323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" w:eastAsia="ru-RU"/>
        </w:rPr>
      </w:pPr>
    </w:p>
    <w:p w14:paraId="03682D2A" w14:textId="77777777" w:rsidR="00985E6E" w:rsidRPr="00985E6E" w:rsidRDefault="00985E6E" w:rsidP="00A13F01">
      <w:pPr>
        <w:widowControl w:val="0"/>
        <w:spacing w:before="0" w:after="0" w:line="240" w:lineRule="auto"/>
        <w:ind w:firstLine="0"/>
        <w:rPr>
          <w:rFonts w:eastAsia="Calibri" w:cs="Times New Roman"/>
          <w:sz w:val="24"/>
          <w:szCs w:val="24"/>
          <w:lang w:val="ru" w:eastAsia="ru-RU"/>
        </w:rPr>
      </w:pPr>
    </w:p>
    <w:p w14:paraId="4E99679E" w14:textId="77777777" w:rsidR="00985E6E" w:rsidRPr="00985E6E" w:rsidRDefault="00985E6E" w:rsidP="00A13F01">
      <w:pPr>
        <w:ind w:firstLine="0"/>
        <w:jc w:val="center"/>
        <w:rPr>
          <w:lang w:val="ru" w:eastAsia="ru-RU"/>
        </w:rPr>
      </w:pPr>
    </w:p>
    <w:p w14:paraId="6E28FD8D" w14:textId="0AFA041A" w:rsidR="00985E6E" w:rsidRPr="00C30094" w:rsidRDefault="00FE4E85" w:rsidP="00A13F01">
      <w:pPr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val="ru" w:eastAsia="ru-RU"/>
        </w:rPr>
        <w:t>Рубежный контроль №</w:t>
      </w:r>
      <w:r w:rsidR="00C31C8D">
        <w:rPr>
          <w:rFonts w:eastAsia="Times New Roman"/>
          <w:szCs w:val="28"/>
          <w:lang w:val="ru" w:eastAsia="ru-RU"/>
        </w:rPr>
        <w:t xml:space="preserve"> </w:t>
      </w:r>
      <w:r w:rsidR="00260958" w:rsidRPr="00C30094">
        <w:rPr>
          <w:rFonts w:eastAsia="Times New Roman"/>
          <w:szCs w:val="28"/>
          <w:lang w:eastAsia="ru-RU"/>
        </w:rPr>
        <w:t>2</w:t>
      </w:r>
    </w:p>
    <w:p w14:paraId="3593EC4E" w14:textId="7606AA1F" w:rsidR="00985E6E" w:rsidRDefault="00985E6E" w:rsidP="00FE4E85">
      <w:pPr>
        <w:ind w:firstLine="0"/>
        <w:jc w:val="center"/>
        <w:rPr>
          <w:rFonts w:eastAsia="Times New Roman"/>
          <w:szCs w:val="28"/>
          <w:lang w:val="ru" w:eastAsia="ru-RU"/>
        </w:rPr>
      </w:pPr>
      <w:r w:rsidRPr="00985E6E">
        <w:rPr>
          <w:rFonts w:eastAsia="Times New Roman"/>
          <w:szCs w:val="28"/>
          <w:lang w:val="ru" w:eastAsia="ru-RU"/>
        </w:rPr>
        <w:t>по дисциплине «</w:t>
      </w:r>
      <w:r w:rsidR="00FE4E85">
        <w:rPr>
          <w:rFonts w:eastAsia="Times New Roman"/>
          <w:szCs w:val="28"/>
          <w:lang w:eastAsia="ru-RU"/>
        </w:rPr>
        <w:t>Разработка интернет-приложений</w:t>
      </w:r>
      <w:r w:rsidRPr="00985E6E">
        <w:rPr>
          <w:rFonts w:eastAsia="Times New Roman"/>
          <w:szCs w:val="28"/>
          <w:lang w:val="ru" w:eastAsia="ru-RU"/>
        </w:rPr>
        <w:t>»</w:t>
      </w:r>
      <w:r w:rsidR="00FE4E85">
        <w:rPr>
          <w:rFonts w:eastAsia="Times New Roman"/>
          <w:szCs w:val="28"/>
          <w:lang w:val="ru" w:eastAsia="ru-RU"/>
        </w:rPr>
        <w:t>.</w:t>
      </w:r>
    </w:p>
    <w:p w14:paraId="78B95661" w14:textId="53CB8A61" w:rsidR="00C31C8D" w:rsidRPr="00985E6E" w:rsidRDefault="00C31C8D" w:rsidP="00FE4E85">
      <w:pPr>
        <w:ind w:firstLine="0"/>
        <w:jc w:val="center"/>
        <w:rPr>
          <w:rFonts w:eastAsia="Times New Roman"/>
          <w:szCs w:val="28"/>
          <w:lang w:val="ru" w:eastAsia="ru-RU"/>
        </w:rPr>
      </w:pPr>
      <w:r>
        <w:rPr>
          <w:rFonts w:eastAsia="Times New Roman"/>
          <w:szCs w:val="28"/>
          <w:lang w:val="ru" w:eastAsia="ru-RU"/>
        </w:rPr>
        <w:t xml:space="preserve">Вариант </w:t>
      </w:r>
      <w:r w:rsidR="00397E7D" w:rsidRPr="00397E7D">
        <w:rPr>
          <w:rFonts w:eastAsia="Times New Roman"/>
          <w:b/>
          <w:szCs w:val="28"/>
          <w:lang w:val="ru" w:eastAsia="ru-RU"/>
        </w:rPr>
        <w:t>Е</w:t>
      </w:r>
      <w:r w:rsidRPr="00397E7D">
        <w:rPr>
          <w:rFonts w:eastAsia="Times New Roman"/>
          <w:b/>
          <w:szCs w:val="28"/>
          <w:lang w:val="ru" w:eastAsia="ru-RU"/>
        </w:rPr>
        <w:t>12</w:t>
      </w:r>
    </w:p>
    <w:p w14:paraId="06DD3D56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val="ru" w:eastAsia="ru-RU"/>
        </w:rPr>
      </w:pPr>
    </w:p>
    <w:p w14:paraId="7086CD47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7E7E101B" w14:textId="77777777" w:rsidR="00985E6E" w:rsidRPr="00985E6E" w:rsidRDefault="00985E6E" w:rsidP="0082407E">
      <w:pPr>
        <w:spacing w:before="0" w:after="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453CCAA1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8364ED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Выполнил:</w:t>
      </w:r>
    </w:p>
    <w:p w14:paraId="667B6B77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студент(ка) группы № РТ5</w:t>
      </w:r>
      <w:r w:rsidR="00AF1EB4">
        <w:rPr>
          <w:b w:val="0"/>
          <w:sz w:val="28"/>
          <w:szCs w:val="28"/>
          <w:lang w:val="ru-RU"/>
        </w:rPr>
        <w:t>-5</w:t>
      </w:r>
      <w:r w:rsidRPr="00594AB9">
        <w:rPr>
          <w:b w:val="0"/>
          <w:sz w:val="28"/>
          <w:szCs w:val="28"/>
        </w:rPr>
        <w:t>1Б</w:t>
      </w:r>
    </w:p>
    <w:p w14:paraId="27D69A82" w14:textId="77777777" w:rsidR="00985E6E" w:rsidRPr="00594AB9" w:rsidRDefault="008A16D0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А. С. Пакало</w:t>
      </w:r>
    </w:p>
    <w:p w14:paraId="6EF244BE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подпись, дата   </w:t>
      </w:r>
    </w:p>
    <w:p w14:paraId="5F440CDB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50AE13AF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</w:p>
    <w:p w14:paraId="41361084" w14:textId="77777777" w:rsidR="00985E6E" w:rsidRPr="00594AB9" w:rsidRDefault="00985E6E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 xml:space="preserve">Проверил: </w:t>
      </w:r>
    </w:p>
    <w:p w14:paraId="52248007" w14:textId="77777777" w:rsidR="00937308" w:rsidRPr="00594AB9" w:rsidRDefault="00937308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 w:rsidRPr="00594AB9">
        <w:rPr>
          <w:b w:val="0"/>
          <w:sz w:val="28"/>
          <w:szCs w:val="28"/>
        </w:rPr>
        <w:t>преподаватель</w:t>
      </w:r>
    </w:p>
    <w:p w14:paraId="5D5071D8" w14:textId="77777777" w:rsidR="00985E6E" w:rsidRPr="00594AB9" w:rsidRDefault="0068762B" w:rsidP="0082407E">
      <w:pPr>
        <w:pStyle w:val="NoSpacing"/>
        <w:ind w:firstLine="70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  <w:lang w:val="ru-RU"/>
        </w:rPr>
        <w:t>Ю. Е. Гапанюк</w:t>
      </w:r>
      <w:r w:rsidR="00985E6E" w:rsidRPr="00594AB9">
        <w:rPr>
          <w:b w:val="0"/>
          <w:sz w:val="28"/>
          <w:szCs w:val="28"/>
        </w:rPr>
        <w:t xml:space="preserve"> </w:t>
      </w:r>
      <w:r w:rsidR="00985E6E" w:rsidRPr="00594AB9">
        <w:rPr>
          <w:b w:val="0"/>
          <w:sz w:val="28"/>
          <w:szCs w:val="28"/>
        </w:rPr>
        <w:br/>
        <w:t xml:space="preserve">подпись, дата    </w:t>
      </w:r>
    </w:p>
    <w:p w14:paraId="722C5B7C" w14:textId="77777777" w:rsidR="00985E6E" w:rsidRPr="00985E6E" w:rsidRDefault="00985E6E" w:rsidP="0082407E">
      <w:pPr>
        <w:spacing w:before="0" w:after="0" w:line="240" w:lineRule="auto"/>
        <w:jc w:val="center"/>
        <w:rPr>
          <w:rFonts w:eastAsia="Times New Roman" w:cs="Times New Roman"/>
          <w:szCs w:val="28"/>
          <w:lang w:val="ru" w:eastAsia="ru-RU"/>
        </w:rPr>
      </w:pPr>
    </w:p>
    <w:p w14:paraId="2ABE9318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C1DBAAF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4B8FC9E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66418659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val="ru" w:eastAsia="ru-RU"/>
        </w:rPr>
      </w:pPr>
    </w:p>
    <w:p w14:paraId="7ACBDF97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7A4DAD32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10FA556C" w14:textId="77777777" w:rsidR="00985E6E" w:rsidRPr="00985E6E" w:rsidRDefault="00985E6E" w:rsidP="00985E6E">
      <w:pPr>
        <w:spacing w:before="0" w:after="0"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4EE1AA64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</w:p>
    <w:sdt>
      <w:sdtPr>
        <w:rPr>
          <w:rFonts w:eastAsiaTheme="minorHAnsi" w:cstheme="minorBidi"/>
          <w:sz w:val="28"/>
          <w:szCs w:val="22"/>
          <w:lang w:val="ru-RU"/>
        </w:rPr>
        <w:id w:val="210869253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4252A50E" w14:textId="77777777" w:rsidR="00E73F76" w:rsidRPr="00E73F76" w:rsidRDefault="00E73F7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A594D95" w14:textId="5CBF51E5" w:rsidR="00550D76" w:rsidRDefault="00E73F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60566" w:history="1">
            <w:r w:rsidR="00550D76" w:rsidRPr="00811560">
              <w:rPr>
                <w:rStyle w:val="Hyperlink"/>
                <w:noProof/>
              </w:rPr>
              <w:t>Цель работы</w:t>
            </w:r>
            <w:r w:rsidR="00550D76">
              <w:rPr>
                <w:noProof/>
                <w:webHidden/>
              </w:rPr>
              <w:tab/>
            </w:r>
            <w:r w:rsidR="00550D76">
              <w:rPr>
                <w:noProof/>
                <w:webHidden/>
              </w:rPr>
              <w:fldChar w:fldCharType="begin"/>
            </w:r>
            <w:r w:rsidR="00550D76">
              <w:rPr>
                <w:noProof/>
                <w:webHidden/>
              </w:rPr>
              <w:instrText xml:space="preserve"> PAGEREF _Toc90860566 \h </w:instrText>
            </w:r>
            <w:r w:rsidR="00550D76">
              <w:rPr>
                <w:noProof/>
                <w:webHidden/>
              </w:rPr>
            </w:r>
            <w:r w:rsidR="00550D76">
              <w:rPr>
                <w:noProof/>
                <w:webHidden/>
              </w:rPr>
              <w:fldChar w:fldCharType="separate"/>
            </w:r>
            <w:r w:rsidR="00550D76">
              <w:rPr>
                <w:noProof/>
                <w:webHidden/>
              </w:rPr>
              <w:t>3</w:t>
            </w:r>
            <w:r w:rsidR="00550D76">
              <w:rPr>
                <w:noProof/>
                <w:webHidden/>
              </w:rPr>
              <w:fldChar w:fldCharType="end"/>
            </w:r>
          </w:hyperlink>
        </w:p>
        <w:p w14:paraId="6F020014" w14:textId="07A8994C" w:rsidR="00550D76" w:rsidRDefault="00550D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67" w:history="1">
            <w:r w:rsidRPr="00811560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ECE3" w14:textId="19018187" w:rsidR="00550D76" w:rsidRDefault="00550D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68" w:history="1">
            <w:r w:rsidRPr="00811560">
              <w:rPr>
                <w:rStyle w:val="Hyperlink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9069" w14:textId="44C766F5" w:rsidR="00550D76" w:rsidRDefault="00550D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69" w:history="1">
            <w:r w:rsidRPr="00811560">
              <w:rPr>
                <w:rStyle w:val="Hyperlink"/>
                <w:noProof/>
                <w:lang w:val="en-US"/>
              </w:rPr>
              <w:t>urls</w:t>
            </w:r>
            <w:r w:rsidRPr="00811560">
              <w:rPr>
                <w:rStyle w:val="Hyperlink"/>
                <w:noProof/>
              </w:rPr>
              <w:t>.</w:t>
            </w:r>
            <w:r w:rsidRPr="00811560">
              <w:rPr>
                <w:rStyle w:val="Hyperlink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0514" w14:textId="4CE12B13" w:rsidR="00550D76" w:rsidRDefault="00550D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70" w:history="1">
            <w:r w:rsidRPr="00811560">
              <w:rPr>
                <w:rStyle w:val="Hyperlink"/>
                <w:noProof/>
                <w:lang w:val="en-US"/>
              </w:rPr>
              <w:t>models.py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5B0B3" w14:textId="7DFD51E7" w:rsidR="00550D76" w:rsidRDefault="00550D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71" w:history="1">
            <w:r w:rsidRPr="00811560">
              <w:rPr>
                <w:rStyle w:val="Hyperlink"/>
                <w:noProof/>
                <w:lang w:val="en-US"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9419" w14:textId="2730E7B7" w:rsidR="00550D76" w:rsidRDefault="00550D7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72" w:history="1">
            <w:r w:rsidRPr="00811560">
              <w:rPr>
                <w:rStyle w:val="Hyperlink"/>
                <w:noProof/>
                <w:lang w:eastAsia="zh-CN"/>
              </w:rPr>
              <w:t>Результаты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7173" w14:textId="777C6348" w:rsidR="00550D76" w:rsidRDefault="00550D7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 w:eastAsia="zh-CN"/>
            </w:rPr>
          </w:pPr>
          <w:hyperlink w:anchor="_Toc90860573" w:history="1">
            <w:r w:rsidRPr="00811560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_Toc90860573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679A" w14:textId="56E7EC19" w:rsidR="00E73F76" w:rsidRPr="00E73F76" w:rsidRDefault="00E73F76" w:rsidP="00E73F76">
          <w:r>
            <w:rPr>
              <w:b/>
              <w:bCs/>
              <w:noProof/>
            </w:rPr>
            <w:fldChar w:fldCharType="end"/>
          </w:r>
        </w:p>
      </w:sdtContent>
    </w:sdt>
    <w:p w14:paraId="6AA74B98" w14:textId="77777777" w:rsidR="00E73F76" w:rsidRDefault="00E73F76">
      <w:pPr>
        <w:spacing w:before="0" w:line="259" w:lineRule="auto"/>
        <w:ind w:firstLine="0"/>
        <w:rPr>
          <w:rFonts w:eastAsiaTheme="majorEastAsia" w:cstheme="majorBidi"/>
          <w:b/>
          <w:sz w:val="44"/>
          <w:szCs w:val="32"/>
        </w:rPr>
      </w:pPr>
      <w:r>
        <w:br w:type="page"/>
      </w:r>
    </w:p>
    <w:p w14:paraId="2F0BFF74" w14:textId="77777777" w:rsidR="00D64F10" w:rsidRPr="00210A9A" w:rsidRDefault="00480ED0" w:rsidP="00C40E6A">
      <w:pPr>
        <w:pStyle w:val="Heading1"/>
      </w:pPr>
      <w:bookmarkStart w:id="1" w:name="_Toc90860566"/>
      <w:r>
        <w:lastRenderedPageBreak/>
        <w:t>Цель</w:t>
      </w:r>
      <w:r w:rsidR="00210A9A" w:rsidRPr="00C86EF3">
        <w:t xml:space="preserve"> </w:t>
      </w:r>
      <w:r w:rsidR="00210A9A">
        <w:t>работы</w:t>
      </w:r>
      <w:bookmarkEnd w:id="1"/>
    </w:p>
    <w:p w14:paraId="7A53DAEE" w14:textId="135DABC7" w:rsidR="00A80489" w:rsidRPr="00754BAB" w:rsidRDefault="00754BAB" w:rsidP="009112BD">
      <w:pPr>
        <w:rPr>
          <w:lang w:eastAsia="ja-JP"/>
        </w:rPr>
      </w:pPr>
      <w:r>
        <w:rPr>
          <w:lang w:eastAsia="ja-JP"/>
        </w:rPr>
        <w:t xml:space="preserve">Научиться создавать веб-приложение с использованием фреймворка </w:t>
      </w:r>
      <w:r>
        <w:rPr>
          <w:lang w:val="en-US" w:eastAsia="ja-JP"/>
        </w:rPr>
        <w:t>Django</w:t>
      </w:r>
      <w:r w:rsidRPr="00754BAB">
        <w:rPr>
          <w:lang w:eastAsia="ja-JP"/>
        </w:rPr>
        <w:t>.</w:t>
      </w:r>
    </w:p>
    <w:p w14:paraId="7E02DBD6" w14:textId="14918F02" w:rsidR="00260A0C" w:rsidRDefault="00480ED0" w:rsidP="000222CD">
      <w:pPr>
        <w:pStyle w:val="Heading1"/>
      </w:pPr>
      <w:bookmarkStart w:id="2" w:name="_Toc90860567"/>
      <w:r>
        <w:t>Задание</w:t>
      </w:r>
      <w:bookmarkEnd w:id="2"/>
    </w:p>
    <w:p w14:paraId="43DA5AE7" w14:textId="77777777" w:rsidR="00431E4A" w:rsidRPr="00431E4A" w:rsidRDefault="00431E4A" w:rsidP="00431E4A">
      <w:pPr>
        <w:pStyle w:val="ListParagraph"/>
        <w:numPr>
          <w:ilvl w:val="0"/>
          <w:numId w:val="6"/>
        </w:numPr>
      </w:pPr>
      <w:r w:rsidRPr="00431E4A">
        <w:t xml:space="preserve">Создайте проект </w:t>
      </w:r>
      <w:r w:rsidRPr="00431E4A">
        <w:rPr>
          <w:lang w:val="en-US"/>
        </w:rPr>
        <w:t>Python</w:t>
      </w:r>
      <w:r w:rsidRPr="00431E4A">
        <w:t xml:space="preserve"> </w:t>
      </w:r>
      <w:r w:rsidRPr="00431E4A">
        <w:rPr>
          <w:lang w:val="en-US"/>
        </w:rPr>
        <w:t>Django</w:t>
      </w:r>
      <w:r w:rsidRPr="00431E4A">
        <w:t xml:space="preserve"> с использованием стандартных средств </w:t>
      </w:r>
      <w:r w:rsidRPr="00431E4A">
        <w:rPr>
          <w:lang w:val="en-US"/>
        </w:rPr>
        <w:t>Django</w:t>
      </w:r>
      <w:r w:rsidRPr="00431E4A">
        <w:t>.</w:t>
      </w:r>
    </w:p>
    <w:p w14:paraId="2ADE2DE1" w14:textId="77777777" w:rsidR="00431E4A" w:rsidRPr="00431E4A" w:rsidRDefault="00431E4A" w:rsidP="00431E4A">
      <w:pPr>
        <w:pStyle w:val="ListParagraph"/>
        <w:numPr>
          <w:ilvl w:val="0"/>
          <w:numId w:val="6"/>
        </w:numPr>
      </w:pPr>
      <w:r w:rsidRPr="00431E4A">
        <w:t xml:space="preserve">Создайте модель </w:t>
      </w:r>
      <w:r w:rsidRPr="00431E4A">
        <w:rPr>
          <w:lang w:val="en-US"/>
        </w:rPr>
        <w:t>Django</w:t>
      </w:r>
      <w:r w:rsidRPr="00431E4A">
        <w:t xml:space="preserve"> </w:t>
      </w:r>
      <w:r w:rsidRPr="00431E4A">
        <w:rPr>
          <w:lang w:val="en-US"/>
        </w:rPr>
        <w:t>ORM</w:t>
      </w:r>
      <w:r w:rsidRPr="00431E4A">
        <w:t>, содержащую две сущности, связанные отношением один-ко-многим в соответствии с Вашим вариантом из условий рубежного контроля №1.</w:t>
      </w:r>
    </w:p>
    <w:p w14:paraId="2892E20A" w14:textId="77777777" w:rsidR="00431E4A" w:rsidRPr="00431E4A" w:rsidRDefault="00431E4A" w:rsidP="00431E4A">
      <w:pPr>
        <w:pStyle w:val="ListParagraph"/>
        <w:numPr>
          <w:ilvl w:val="0"/>
          <w:numId w:val="6"/>
        </w:numPr>
      </w:pPr>
      <w:r w:rsidRPr="00431E4A">
        <w:t xml:space="preserve">С использованием стандартного механизма </w:t>
      </w:r>
      <w:r w:rsidRPr="00431E4A">
        <w:rPr>
          <w:lang w:val="en-US"/>
        </w:rPr>
        <w:t>Django</w:t>
      </w:r>
      <w:r w:rsidRPr="00431E4A">
        <w:t xml:space="preserve"> сгенерируйте по модели макет веб-приложения, позволяющий добавлять, редактировать и удалять данные.</w:t>
      </w:r>
    </w:p>
    <w:p w14:paraId="25F6502F" w14:textId="77777777" w:rsidR="00431E4A" w:rsidRPr="00431E4A" w:rsidRDefault="00431E4A" w:rsidP="00431E4A">
      <w:pPr>
        <w:pStyle w:val="ListParagraph"/>
        <w:numPr>
          <w:ilvl w:val="0"/>
          <w:numId w:val="6"/>
        </w:numPr>
      </w:pPr>
      <w:r w:rsidRPr="00431E4A">
        <w:t xml:space="preserve">Создайте представление и шаблон, формирующий отчет, который содержит соединение данных из двух таблиц. </w:t>
      </w:r>
    </w:p>
    <w:p w14:paraId="4EB898DA" w14:textId="69999E09" w:rsidR="00480ED0" w:rsidRDefault="00480ED0" w:rsidP="00480ED0">
      <w:pPr>
        <w:pStyle w:val="Heading1"/>
      </w:pPr>
      <w:bookmarkStart w:id="3" w:name="_Toc90860568"/>
      <w:r>
        <w:t>Выполнение</w:t>
      </w:r>
      <w:bookmarkEnd w:id="3"/>
    </w:p>
    <w:p w14:paraId="4550A95E" w14:textId="3F484FB5" w:rsidR="005A64CE" w:rsidRPr="004C564A" w:rsidRDefault="005A64CE" w:rsidP="005A64CE">
      <w:r>
        <w:t xml:space="preserve">Работа была выполнена с использованием </w:t>
      </w:r>
      <w:r>
        <w:rPr>
          <w:lang w:val="en-US"/>
        </w:rPr>
        <w:t>PostgreSQL</w:t>
      </w:r>
      <w:r w:rsidRPr="005A64CE">
        <w:t xml:space="preserve">, </w:t>
      </w:r>
      <w:proofErr w:type="spellStart"/>
      <w:r>
        <w:rPr>
          <w:lang w:val="en-US"/>
        </w:rPr>
        <w:t>ClassViews</w:t>
      </w:r>
      <w:proofErr w:type="spellEnd"/>
      <w:r w:rsidRPr="004C564A">
        <w:t xml:space="preserve"> </w:t>
      </w:r>
      <w:r w:rsidR="004C564A">
        <w:t xml:space="preserve">и </w:t>
      </w:r>
      <w:r w:rsidR="004C564A">
        <w:rPr>
          <w:lang w:val="en-US"/>
        </w:rPr>
        <w:t>Django</w:t>
      </w:r>
      <w:r w:rsidR="004C564A" w:rsidRPr="004C564A">
        <w:t xml:space="preserve"> </w:t>
      </w:r>
      <w:r w:rsidR="004C564A">
        <w:rPr>
          <w:lang w:val="en-US"/>
        </w:rPr>
        <w:t>Forms</w:t>
      </w:r>
      <w:r w:rsidR="004C564A" w:rsidRPr="004C564A">
        <w:t>.</w:t>
      </w:r>
    </w:p>
    <w:p w14:paraId="5176653F" w14:textId="4616F941" w:rsidR="00E02DBF" w:rsidRPr="00E02DBF" w:rsidRDefault="000B147F" w:rsidP="00E02DBF">
      <w:pPr>
        <w:pStyle w:val="Heading2"/>
        <w:rPr>
          <w:lang w:val="en-US"/>
        </w:rPr>
      </w:pPr>
      <w:bookmarkStart w:id="4" w:name="_Toc90860569"/>
      <w:proofErr w:type="spellStart"/>
      <w:r>
        <w:rPr>
          <w:lang w:val="en-US"/>
        </w:rPr>
        <w:lastRenderedPageBreak/>
        <w:t>urls</w:t>
      </w:r>
      <w:proofErr w:type="spellEnd"/>
      <w:r w:rsidRPr="005A64CE">
        <w:t>.</w:t>
      </w:r>
      <w:proofErr w:type="spellStart"/>
      <w:r>
        <w:rPr>
          <w:lang w:val="en-US"/>
        </w:rPr>
        <w:t>py</w:t>
      </w:r>
      <w:bookmarkEnd w:id="4"/>
      <w:proofErr w:type="spellEnd"/>
    </w:p>
    <w:p w14:paraId="1DFD52AD" w14:textId="204EEA44" w:rsidR="000B147F" w:rsidRDefault="000B147F" w:rsidP="00E02DBF">
      <w:pPr>
        <w:ind w:firstLine="0"/>
      </w:pPr>
      <w:r>
        <w:rPr>
          <w:noProof/>
        </w:rPr>
        <w:drawing>
          <wp:inline distT="0" distB="0" distL="0" distR="0" wp14:anchorId="7E1189E1" wp14:editId="78ED6044">
            <wp:extent cx="5848066" cy="390704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636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EE6D" w14:textId="1D756654" w:rsidR="000B147F" w:rsidRPr="000B147F" w:rsidRDefault="000B147F" w:rsidP="000B147F">
      <w:pPr>
        <w:pStyle w:val="Heading2"/>
        <w:rPr>
          <w:lang w:val="en-US"/>
        </w:rPr>
      </w:pPr>
      <w:bookmarkStart w:id="5" w:name="_Toc90860570"/>
      <w:r>
        <w:rPr>
          <w:lang w:val="en-US"/>
        </w:rPr>
        <w:t>models.py</w:t>
      </w:r>
      <w:bookmarkEnd w:id="5"/>
    </w:p>
    <w:p w14:paraId="141E0172" w14:textId="70323B4E" w:rsidR="000B147F" w:rsidRDefault="000B147F" w:rsidP="000B147F">
      <w:pPr>
        <w:ind w:firstLine="0"/>
      </w:pPr>
      <w:r>
        <w:rPr>
          <w:noProof/>
        </w:rPr>
        <w:drawing>
          <wp:inline distT="0" distB="0" distL="0" distR="0" wp14:anchorId="69C5C8AB" wp14:editId="205EE62B">
            <wp:extent cx="5963943" cy="40329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4704" cy="40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08E9" w14:textId="011D8207" w:rsidR="003051C3" w:rsidRDefault="003051C3" w:rsidP="000B147F">
      <w:pPr>
        <w:ind w:firstLine="0"/>
      </w:pPr>
    </w:p>
    <w:p w14:paraId="6411EA6F" w14:textId="142DB611" w:rsidR="003051C3" w:rsidRPr="003051C3" w:rsidRDefault="003051C3" w:rsidP="003051C3">
      <w:pPr>
        <w:pStyle w:val="Heading2"/>
        <w:rPr>
          <w:lang w:val="en-US"/>
        </w:rPr>
      </w:pPr>
      <w:bookmarkStart w:id="6" w:name="_Toc90860571"/>
      <w:r>
        <w:rPr>
          <w:lang w:val="en-US"/>
        </w:rPr>
        <w:t>views.py</w:t>
      </w:r>
      <w:bookmarkEnd w:id="6"/>
    </w:p>
    <w:p w14:paraId="5E9F830F" w14:textId="3FCE01F2" w:rsidR="003051C3" w:rsidRDefault="003051C3" w:rsidP="000B147F">
      <w:pPr>
        <w:ind w:firstLine="0"/>
      </w:pPr>
      <w:r>
        <w:rPr>
          <w:noProof/>
        </w:rPr>
        <w:drawing>
          <wp:inline distT="0" distB="0" distL="0" distR="0" wp14:anchorId="5D2D6FBD" wp14:editId="332482CC">
            <wp:extent cx="5934075" cy="7962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9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BE2E" w14:textId="77777777" w:rsidR="005A64CE" w:rsidRPr="000B147F" w:rsidRDefault="005A64CE" w:rsidP="000B147F">
      <w:pPr>
        <w:ind w:firstLine="0"/>
      </w:pPr>
    </w:p>
    <w:p w14:paraId="080243C9" w14:textId="05F0AAE9" w:rsidR="00350C51" w:rsidRDefault="006F2FA0" w:rsidP="00931CA1">
      <w:pPr>
        <w:pStyle w:val="Heading2"/>
        <w:ind w:firstLine="0"/>
        <w:rPr>
          <w:lang w:eastAsia="zh-CN"/>
        </w:rPr>
      </w:pPr>
      <w:bookmarkStart w:id="7" w:name="_Toc90860572"/>
      <w:r>
        <w:rPr>
          <w:lang w:eastAsia="zh-CN"/>
        </w:rPr>
        <w:lastRenderedPageBreak/>
        <w:t>Результаты выполнения</w:t>
      </w:r>
      <w:bookmarkEnd w:id="7"/>
    </w:p>
    <w:p w14:paraId="0F7FE6B8" w14:textId="2DC4FC71" w:rsidR="00E74BA1" w:rsidRDefault="00DF422B" w:rsidP="00DF422B">
      <w:pPr>
        <w:keepNext/>
        <w:jc w:val="center"/>
      </w:pPr>
      <w:r>
        <w:rPr>
          <w:noProof/>
        </w:rPr>
        <w:drawing>
          <wp:inline distT="0" distB="0" distL="0" distR="0" wp14:anchorId="791545FA" wp14:editId="402A7A3C">
            <wp:extent cx="20383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750B" w14:textId="66904228" w:rsidR="005B1DD8" w:rsidRDefault="00DF422B" w:rsidP="00E74BA1">
      <w:pPr>
        <w:pStyle w:val="Caption"/>
      </w:pPr>
      <w:r>
        <w:t>р</w:t>
      </w:r>
      <w:r w:rsidR="00E74BA1">
        <w:t xml:space="preserve">ис.  </w:t>
      </w:r>
      <w:r w:rsidR="00920E9D">
        <w:rPr>
          <w:noProof/>
        </w:rPr>
        <w:fldChar w:fldCharType="begin"/>
      </w:r>
      <w:r w:rsidR="00920E9D">
        <w:rPr>
          <w:noProof/>
        </w:rPr>
        <w:instrText xml:space="preserve"> SEQ Рис._ \* ARABIC </w:instrText>
      </w:r>
      <w:r w:rsidR="00920E9D">
        <w:rPr>
          <w:noProof/>
        </w:rPr>
        <w:fldChar w:fldCharType="separate"/>
      </w:r>
      <w:r w:rsidR="00550D76">
        <w:rPr>
          <w:noProof/>
        </w:rPr>
        <w:t>1</w:t>
      </w:r>
      <w:r w:rsidR="00920E9D">
        <w:rPr>
          <w:noProof/>
        </w:rPr>
        <w:fldChar w:fldCharType="end"/>
      </w:r>
      <w:r w:rsidR="00945AA6">
        <w:t xml:space="preserve"> г</w:t>
      </w:r>
      <w:r>
        <w:t>лавная страница</w:t>
      </w:r>
    </w:p>
    <w:p w14:paraId="6390F4C7" w14:textId="77777777" w:rsidR="00DF422B" w:rsidRDefault="00DF422B" w:rsidP="00DF422B">
      <w:pPr>
        <w:keepNext/>
        <w:jc w:val="center"/>
      </w:pPr>
      <w:r>
        <w:rPr>
          <w:noProof/>
        </w:rPr>
        <w:drawing>
          <wp:inline distT="0" distB="0" distL="0" distR="0" wp14:anchorId="3FDE03C1" wp14:editId="4342CDD1">
            <wp:extent cx="2190750" cy="1971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0390" w14:textId="237E3199" w:rsidR="00DF422B" w:rsidRDefault="00DF422B" w:rsidP="00DF422B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2</w:t>
        </w:r>
      </w:fldSimple>
      <w:r w:rsidR="00506984">
        <w:t xml:space="preserve"> детали о средстве разработки</w:t>
      </w:r>
    </w:p>
    <w:p w14:paraId="3F20CEB3" w14:textId="77777777" w:rsidR="00BD347C" w:rsidRDefault="00BD347C" w:rsidP="00BD347C">
      <w:pPr>
        <w:keepNext/>
        <w:jc w:val="center"/>
      </w:pPr>
      <w:r>
        <w:rPr>
          <w:noProof/>
        </w:rPr>
        <w:drawing>
          <wp:inline distT="0" distB="0" distL="0" distR="0" wp14:anchorId="1D0B75BF" wp14:editId="5BB0D6B5">
            <wp:extent cx="306705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24AE" w14:textId="5DCDAEFB" w:rsidR="00BD347C" w:rsidRDefault="00BD347C" w:rsidP="00BD347C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3</w:t>
        </w:r>
      </w:fldSimple>
      <w:r>
        <w:t xml:space="preserve"> редактирование</w:t>
      </w:r>
    </w:p>
    <w:p w14:paraId="75988BC8" w14:textId="77777777" w:rsidR="00BD347C" w:rsidRDefault="00BD347C" w:rsidP="00BD34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1A67919" wp14:editId="0A808229">
            <wp:extent cx="1914525" cy="2038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79EA" w14:textId="542315A3" w:rsidR="00BD347C" w:rsidRPr="00BD347C" w:rsidRDefault="00BD347C" w:rsidP="00BD347C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4</w:t>
        </w:r>
      </w:fldSimple>
      <w:r>
        <w:t xml:space="preserve"> результат </w:t>
      </w:r>
      <w:r w:rsidR="00B3648C">
        <w:t xml:space="preserve">выполнения операции </w:t>
      </w:r>
      <w:r>
        <w:t>редактирования</w:t>
      </w:r>
    </w:p>
    <w:p w14:paraId="021A855E" w14:textId="77777777" w:rsidR="0001138F" w:rsidRDefault="0001138F" w:rsidP="0001138F">
      <w:pPr>
        <w:keepNext/>
        <w:jc w:val="center"/>
      </w:pPr>
      <w:r>
        <w:rPr>
          <w:noProof/>
        </w:rPr>
        <w:drawing>
          <wp:inline distT="0" distB="0" distL="0" distR="0" wp14:anchorId="4A7D2487" wp14:editId="3DEF37F1">
            <wp:extent cx="3448050" cy="1495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0191" w14:textId="0EAAF185" w:rsidR="00BD347C" w:rsidRDefault="0001138F" w:rsidP="0001138F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5</w:t>
        </w:r>
      </w:fldSimple>
      <w:r>
        <w:t xml:space="preserve"> удаление</w:t>
      </w:r>
    </w:p>
    <w:p w14:paraId="1047B1DB" w14:textId="77777777" w:rsidR="006F325D" w:rsidRDefault="006F325D" w:rsidP="006F325D">
      <w:pPr>
        <w:keepNext/>
        <w:jc w:val="center"/>
      </w:pPr>
      <w:r>
        <w:rPr>
          <w:noProof/>
        </w:rPr>
        <w:drawing>
          <wp:inline distT="0" distB="0" distL="0" distR="0" wp14:anchorId="41EBF77C" wp14:editId="14821C48">
            <wp:extent cx="1714500" cy="2381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93BA" w14:textId="4D51E12D" w:rsidR="006F325D" w:rsidRPr="006F325D" w:rsidRDefault="006F325D" w:rsidP="006F325D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6</w:t>
        </w:r>
      </w:fldSimple>
      <w:r>
        <w:t xml:space="preserve"> результат выполнения операции удаления</w:t>
      </w:r>
    </w:p>
    <w:p w14:paraId="4EB1B712" w14:textId="566EBE28" w:rsidR="00F67DF6" w:rsidRDefault="00F67DF6" w:rsidP="00F67D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81EBDB" wp14:editId="20421CE8">
            <wp:extent cx="3105150" cy="3000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CD3C" w14:textId="3F5217D3" w:rsidR="00DF422B" w:rsidRDefault="00F67DF6" w:rsidP="00F67DF6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7</w:t>
        </w:r>
      </w:fldSimple>
      <w:r>
        <w:t xml:space="preserve"> создание новой записи</w:t>
      </w:r>
    </w:p>
    <w:p w14:paraId="34C631FD" w14:textId="77777777" w:rsidR="00F67DF6" w:rsidRDefault="00F67DF6" w:rsidP="00F67DF6">
      <w:pPr>
        <w:keepNext/>
        <w:jc w:val="center"/>
      </w:pPr>
      <w:r>
        <w:rPr>
          <w:noProof/>
        </w:rPr>
        <w:drawing>
          <wp:inline distT="0" distB="0" distL="0" distR="0" wp14:anchorId="120C5083" wp14:editId="7D797865">
            <wp:extent cx="2190750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5C7" w14:textId="0D087F47" w:rsidR="00F67DF6" w:rsidRPr="00F67DF6" w:rsidRDefault="00F67DF6" w:rsidP="0020271A">
      <w:pPr>
        <w:pStyle w:val="Caption"/>
      </w:pPr>
      <w:r>
        <w:t xml:space="preserve">рис.  </w:t>
      </w:r>
      <w:fldSimple w:instr=" SEQ рис._ \* ARABIC ">
        <w:r w:rsidR="00550D76">
          <w:rPr>
            <w:noProof/>
          </w:rPr>
          <w:t>8</w:t>
        </w:r>
      </w:fldSimple>
      <w:r>
        <w:t xml:space="preserve"> результат выполнения операции создания новой записи</w:t>
      </w:r>
    </w:p>
    <w:p w14:paraId="2FFE921B" w14:textId="77777777" w:rsidR="00263A7E" w:rsidRPr="00976AA6" w:rsidRDefault="00480ED0" w:rsidP="00480ED0">
      <w:pPr>
        <w:pStyle w:val="Heading1"/>
      </w:pPr>
      <w:bookmarkStart w:id="8" w:name="_Toc90860573"/>
      <w:r>
        <w:t>Вывод</w:t>
      </w:r>
      <w:bookmarkEnd w:id="8"/>
    </w:p>
    <w:p w14:paraId="3B0D3294" w14:textId="17B9F2E0" w:rsidR="008E2CBE" w:rsidRPr="00C30094" w:rsidRDefault="00C30094" w:rsidP="00C03E95">
      <w:pPr>
        <w:rPr>
          <w:rFonts w:eastAsiaTheme="minorEastAsia"/>
          <w:lang w:eastAsia="zh-CN"/>
        </w:rPr>
      </w:pPr>
      <w:r>
        <w:rPr>
          <w:lang w:eastAsia="ja-JP"/>
        </w:rPr>
        <w:t xml:space="preserve">На данной лабораторной работе я научился создавать веб-приложение с использованием фреймворка </w:t>
      </w:r>
      <w:r>
        <w:rPr>
          <w:lang w:val="en-US" w:eastAsia="ja-JP"/>
        </w:rPr>
        <w:t>Django</w:t>
      </w:r>
      <w:r w:rsidRPr="00C30094">
        <w:rPr>
          <w:lang w:eastAsia="ja-JP"/>
        </w:rPr>
        <w:t>.</w:t>
      </w:r>
    </w:p>
    <w:sectPr w:rsidR="008E2CBE" w:rsidRPr="00C30094" w:rsidSect="00336554">
      <w:footerReference w:type="default" r:id="rId20"/>
      <w:footerReference w:type="first" r:id="rId21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5463" w14:textId="77777777" w:rsidR="008A7A67" w:rsidRDefault="008A7A67" w:rsidP="00244EAE">
      <w:pPr>
        <w:spacing w:before="0" w:after="0" w:line="240" w:lineRule="auto"/>
      </w:pPr>
      <w:r>
        <w:separator/>
      </w:r>
    </w:p>
    <w:p w14:paraId="1F0E172F" w14:textId="77777777" w:rsidR="008A7A67" w:rsidRDefault="008A7A67"/>
    <w:p w14:paraId="7A9C28E8" w14:textId="77777777" w:rsidR="008A7A67" w:rsidRDefault="008A7A67" w:rsidP="003F6779"/>
  </w:endnote>
  <w:endnote w:type="continuationSeparator" w:id="0">
    <w:p w14:paraId="78D7813D" w14:textId="77777777" w:rsidR="008A7A67" w:rsidRDefault="008A7A67" w:rsidP="00244EAE">
      <w:pPr>
        <w:spacing w:before="0" w:after="0" w:line="240" w:lineRule="auto"/>
      </w:pPr>
      <w:r>
        <w:continuationSeparator/>
      </w:r>
    </w:p>
    <w:p w14:paraId="7E85FCCA" w14:textId="77777777" w:rsidR="008A7A67" w:rsidRDefault="008A7A67"/>
    <w:p w14:paraId="753FC67E" w14:textId="77777777" w:rsidR="008A7A67" w:rsidRDefault="008A7A67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04BD" w14:textId="77777777" w:rsidR="00EA00E1" w:rsidRPr="00D33D01" w:rsidRDefault="00244EAE" w:rsidP="00D33D01">
    <w:pPr>
      <w:pStyle w:val="Footer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6BE55" w14:textId="77777777" w:rsidR="00244EAE" w:rsidRPr="00DE013E" w:rsidRDefault="00D60A36" w:rsidP="00244EAE">
    <w:pPr>
      <w:pStyle w:val="Footer"/>
      <w:jc w:val="center"/>
    </w:pPr>
    <w:r>
      <w:t xml:space="preserve">Москва, </w:t>
    </w:r>
    <w:r w:rsidR="00DE013E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EFF1A" w14:textId="77777777" w:rsidR="008A7A67" w:rsidRDefault="008A7A67" w:rsidP="00244EAE">
      <w:pPr>
        <w:spacing w:before="0" w:after="0" w:line="240" w:lineRule="auto"/>
      </w:pPr>
      <w:r>
        <w:separator/>
      </w:r>
    </w:p>
    <w:p w14:paraId="36DD4510" w14:textId="77777777" w:rsidR="008A7A67" w:rsidRDefault="008A7A67"/>
    <w:p w14:paraId="61AF4EA0" w14:textId="77777777" w:rsidR="008A7A67" w:rsidRDefault="008A7A67" w:rsidP="003F6779"/>
  </w:footnote>
  <w:footnote w:type="continuationSeparator" w:id="0">
    <w:p w14:paraId="4531FFF2" w14:textId="77777777" w:rsidR="008A7A67" w:rsidRDefault="008A7A67" w:rsidP="00244EAE">
      <w:pPr>
        <w:spacing w:before="0" w:after="0" w:line="240" w:lineRule="auto"/>
      </w:pPr>
      <w:r>
        <w:continuationSeparator/>
      </w:r>
    </w:p>
    <w:p w14:paraId="2A34D164" w14:textId="77777777" w:rsidR="008A7A67" w:rsidRDefault="008A7A67"/>
    <w:p w14:paraId="4751A113" w14:textId="77777777" w:rsidR="008A7A67" w:rsidRDefault="008A7A67" w:rsidP="003F67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3118CF"/>
    <w:multiLevelType w:val="multilevel"/>
    <w:tmpl w:val="D2E67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61AA2"/>
    <w:multiLevelType w:val="hybridMultilevel"/>
    <w:tmpl w:val="EE9EA7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85"/>
    <w:rsid w:val="0001138F"/>
    <w:rsid w:val="000222CD"/>
    <w:rsid w:val="0006057B"/>
    <w:rsid w:val="00086B42"/>
    <w:rsid w:val="00094A1D"/>
    <w:rsid w:val="000B147F"/>
    <w:rsid w:val="000B7969"/>
    <w:rsid w:val="000D050B"/>
    <w:rsid w:val="000D1522"/>
    <w:rsid w:val="000F1BFB"/>
    <w:rsid w:val="000F408A"/>
    <w:rsid w:val="001111B0"/>
    <w:rsid w:val="0016020F"/>
    <w:rsid w:val="001A0BFB"/>
    <w:rsid w:val="001B419C"/>
    <w:rsid w:val="001B7CFC"/>
    <w:rsid w:val="0020271A"/>
    <w:rsid w:val="00210A9A"/>
    <w:rsid w:val="00214C94"/>
    <w:rsid w:val="00244EAE"/>
    <w:rsid w:val="00252FBE"/>
    <w:rsid w:val="00260958"/>
    <w:rsid w:val="00260A0C"/>
    <w:rsid w:val="00261642"/>
    <w:rsid w:val="00263A7E"/>
    <w:rsid w:val="002909E3"/>
    <w:rsid w:val="002A1ED0"/>
    <w:rsid w:val="002A418E"/>
    <w:rsid w:val="002A6EB6"/>
    <w:rsid w:val="002C5AC1"/>
    <w:rsid w:val="002C5C86"/>
    <w:rsid w:val="002D0B9B"/>
    <w:rsid w:val="002E0EFD"/>
    <w:rsid w:val="003051C3"/>
    <w:rsid w:val="00336554"/>
    <w:rsid w:val="00350C51"/>
    <w:rsid w:val="00363F6D"/>
    <w:rsid w:val="00397E7D"/>
    <w:rsid w:val="003A153D"/>
    <w:rsid w:val="003C1202"/>
    <w:rsid w:val="003F6779"/>
    <w:rsid w:val="004000B3"/>
    <w:rsid w:val="00406E86"/>
    <w:rsid w:val="004073A1"/>
    <w:rsid w:val="00431E4A"/>
    <w:rsid w:val="00444915"/>
    <w:rsid w:val="00461AF1"/>
    <w:rsid w:val="00480ED0"/>
    <w:rsid w:val="004A597A"/>
    <w:rsid w:val="004C0A31"/>
    <w:rsid w:val="004C564A"/>
    <w:rsid w:val="004D26BD"/>
    <w:rsid w:val="00506984"/>
    <w:rsid w:val="0055093A"/>
    <w:rsid w:val="00550D76"/>
    <w:rsid w:val="00594AB9"/>
    <w:rsid w:val="005A25DD"/>
    <w:rsid w:val="005A64CE"/>
    <w:rsid w:val="005A71C0"/>
    <w:rsid w:val="005B1DD8"/>
    <w:rsid w:val="005F462D"/>
    <w:rsid w:val="005F6DD0"/>
    <w:rsid w:val="00610635"/>
    <w:rsid w:val="006231BB"/>
    <w:rsid w:val="0062526F"/>
    <w:rsid w:val="00636EF8"/>
    <w:rsid w:val="0068762B"/>
    <w:rsid w:val="006C7C0E"/>
    <w:rsid w:val="006E465F"/>
    <w:rsid w:val="006F2FA0"/>
    <w:rsid w:val="006F325D"/>
    <w:rsid w:val="0070309E"/>
    <w:rsid w:val="007124A6"/>
    <w:rsid w:val="00753119"/>
    <w:rsid w:val="00754BAB"/>
    <w:rsid w:val="00760B1D"/>
    <w:rsid w:val="00764971"/>
    <w:rsid w:val="0076602D"/>
    <w:rsid w:val="007670CD"/>
    <w:rsid w:val="007814A4"/>
    <w:rsid w:val="0079550B"/>
    <w:rsid w:val="007A3B44"/>
    <w:rsid w:val="007C564E"/>
    <w:rsid w:val="007C5E15"/>
    <w:rsid w:val="00801E40"/>
    <w:rsid w:val="008207E1"/>
    <w:rsid w:val="0082407E"/>
    <w:rsid w:val="0085224B"/>
    <w:rsid w:val="008A16D0"/>
    <w:rsid w:val="008A7A67"/>
    <w:rsid w:val="008C3830"/>
    <w:rsid w:val="008D3F16"/>
    <w:rsid w:val="008E2CBE"/>
    <w:rsid w:val="008F43AD"/>
    <w:rsid w:val="008F46A4"/>
    <w:rsid w:val="009112BD"/>
    <w:rsid w:val="00920E9D"/>
    <w:rsid w:val="00931CA1"/>
    <w:rsid w:val="00937308"/>
    <w:rsid w:val="00945AA6"/>
    <w:rsid w:val="00946270"/>
    <w:rsid w:val="00976AA6"/>
    <w:rsid w:val="00981CA5"/>
    <w:rsid w:val="00985E6E"/>
    <w:rsid w:val="009A2EE4"/>
    <w:rsid w:val="009B6562"/>
    <w:rsid w:val="009C0E20"/>
    <w:rsid w:val="009C36F1"/>
    <w:rsid w:val="009C3D4C"/>
    <w:rsid w:val="009E6211"/>
    <w:rsid w:val="00A13F01"/>
    <w:rsid w:val="00A341CC"/>
    <w:rsid w:val="00A46B44"/>
    <w:rsid w:val="00A53D18"/>
    <w:rsid w:val="00A80489"/>
    <w:rsid w:val="00AD5C46"/>
    <w:rsid w:val="00AF151B"/>
    <w:rsid w:val="00AF1EB4"/>
    <w:rsid w:val="00B2126C"/>
    <w:rsid w:val="00B3648C"/>
    <w:rsid w:val="00B66E25"/>
    <w:rsid w:val="00B90BB1"/>
    <w:rsid w:val="00B91B30"/>
    <w:rsid w:val="00BD347C"/>
    <w:rsid w:val="00C03E95"/>
    <w:rsid w:val="00C1048C"/>
    <w:rsid w:val="00C30094"/>
    <w:rsid w:val="00C31C8D"/>
    <w:rsid w:val="00C40E6A"/>
    <w:rsid w:val="00C86EF3"/>
    <w:rsid w:val="00CD424A"/>
    <w:rsid w:val="00CE0775"/>
    <w:rsid w:val="00CE27BB"/>
    <w:rsid w:val="00D03C71"/>
    <w:rsid w:val="00D04537"/>
    <w:rsid w:val="00D11F69"/>
    <w:rsid w:val="00D146D4"/>
    <w:rsid w:val="00D33D01"/>
    <w:rsid w:val="00D43B24"/>
    <w:rsid w:val="00D60A36"/>
    <w:rsid w:val="00D64F10"/>
    <w:rsid w:val="00D665D0"/>
    <w:rsid w:val="00DB13A7"/>
    <w:rsid w:val="00DC5BDE"/>
    <w:rsid w:val="00DE013E"/>
    <w:rsid w:val="00DF422B"/>
    <w:rsid w:val="00E02DBF"/>
    <w:rsid w:val="00E0334B"/>
    <w:rsid w:val="00E0514C"/>
    <w:rsid w:val="00E3247F"/>
    <w:rsid w:val="00E50BCB"/>
    <w:rsid w:val="00E51305"/>
    <w:rsid w:val="00E67B6D"/>
    <w:rsid w:val="00E73732"/>
    <w:rsid w:val="00E73F76"/>
    <w:rsid w:val="00E74BA1"/>
    <w:rsid w:val="00E87DFE"/>
    <w:rsid w:val="00E91258"/>
    <w:rsid w:val="00E97468"/>
    <w:rsid w:val="00EA00E1"/>
    <w:rsid w:val="00ED0029"/>
    <w:rsid w:val="00F2650F"/>
    <w:rsid w:val="00F67DF6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A9F9B"/>
  <w15:docId w15:val="{565373C5-02E3-4CFC-BEF0-45CEB988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12BD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0D1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1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Header">
    <w:name w:val="header"/>
    <w:basedOn w:val="Normal"/>
    <w:link w:val="Head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EA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EAE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3F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3F7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263A7E"/>
  </w:style>
  <w:style w:type="character" w:customStyle="1" w:styleId="Heading2Char">
    <w:name w:val="Heading 2 Char"/>
    <w:basedOn w:val="DefaultParagraphFont"/>
    <w:link w:val="Heading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Normal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Normal"/>
    <w:next w:val="Normal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DefaultParagraphFont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DefaultParagraphFont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Normal"/>
    <w:next w:val="Normal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DefaultParagraphFont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TOC2">
    <w:name w:val="toc 2"/>
    <w:basedOn w:val="Normal"/>
    <w:next w:val="Normal"/>
    <w:autoRedefine/>
    <w:uiPriority w:val="39"/>
    <w:unhideWhenUsed/>
    <w:rsid w:val="00461AF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461AF1"/>
    <w:pPr>
      <w:spacing w:after="100"/>
      <w:ind w:left="560"/>
    </w:pPr>
  </w:style>
  <w:style w:type="paragraph" w:styleId="Caption">
    <w:name w:val="caption"/>
    <w:basedOn w:val="Normal"/>
    <w:next w:val="Normal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97E7D"/>
    <w:rPr>
      <w:rFonts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A9318811-507B-4C6C-8AFD-52482F26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513</TotalTime>
  <Pages>8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Александр Сергеевич Пакало</cp:lastModifiedBy>
  <cp:revision>64</cp:revision>
  <cp:lastPrinted>2021-10-25T00:20:00Z</cp:lastPrinted>
  <dcterms:created xsi:type="dcterms:W3CDTF">2021-10-24T13:29:00Z</dcterms:created>
  <dcterms:modified xsi:type="dcterms:W3CDTF">2021-12-19T23:43:00Z</dcterms:modified>
</cp:coreProperties>
</file>
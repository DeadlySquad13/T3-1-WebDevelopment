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D54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985E6E" w:rsidRPr="00985E6E" w14:paraId="1411677D" w14:textId="77777777" w:rsidTr="00DF4877">
        <w:trPr>
          <w:trHeight w:val="1994"/>
        </w:trPr>
        <w:tc>
          <w:tcPr>
            <w:tcW w:w="1495" w:type="dxa"/>
          </w:tcPr>
          <w:p w14:paraId="104D018D" w14:textId="77777777" w:rsidR="00985E6E" w:rsidRPr="00985E6E" w:rsidRDefault="00985E6E" w:rsidP="00985E6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" w:eastAsia="ru-RU"/>
              </w:rPr>
            </w:pPr>
            <w:r w:rsidRPr="00985E6E">
              <w:rPr>
                <w:rFonts w:eastAsia="Arial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hidden="0" allowOverlap="1" wp14:anchorId="045A1908" wp14:editId="0F7F036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75414242" w14:textId="77777777" w:rsidR="00985E6E" w:rsidRPr="00985E6E" w:rsidRDefault="00985E6E" w:rsidP="003F6779">
            <w:pPr>
              <w:pStyle w:val="NoSpacing"/>
            </w:pPr>
            <w:r w:rsidRPr="00985E6E">
              <w:t>Министерство науки и высшего образования Российской Федерации</w:t>
            </w:r>
          </w:p>
          <w:p w14:paraId="6397CC1F" w14:textId="77777777" w:rsidR="00985E6E" w:rsidRPr="00985E6E" w:rsidRDefault="00985E6E" w:rsidP="003F6779">
            <w:pPr>
              <w:pStyle w:val="NoSpacing"/>
            </w:pPr>
            <w:r w:rsidRPr="00985E6E">
              <w:t>Федеральное государственное бюджетное образовательное учреждение</w:t>
            </w:r>
          </w:p>
          <w:p w14:paraId="517E9BB3" w14:textId="77777777" w:rsidR="00985E6E" w:rsidRPr="00985E6E" w:rsidRDefault="00985E6E" w:rsidP="003F6779">
            <w:pPr>
              <w:pStyle w:val="NoSpacing"/>
            </w:pPr>
            <w:r w:rsidRPr="00985E6E">
              <w:t>высшего образования</w:t>
            </w:r>
          </w:p>
          <w:p w14:paraId="01280516" w14:textId="77777777" w:rsidR="00985E6E" w:rsidRPr="00985E6E" w:rsidRDefault="00985E6E" w:rsidP="003F6779">
            <w:pPr>
              <w:pStyle w:val="NoSpacing"/>
            </w:pPr>
            <w:r w:rsidRPr="00985E6E">
              <w:t>«Московский государственный технический университет</w:t>
            </w:r>
          </w:p>
          <w:p w14:paraId="7757D569" w14:textId="77777777" w:rsidR="00985E6E" w:rsidRPr="00985E6E" w:rsidRDefault="00985E6E" w:rsidP="003F6779">
            <w:pPr>
              <w:pStyle w:val="NoSpacing"/>
            </w:pPr>
            <w:r w:rsidRPr="00985E6E">
              <w:t>имени Н.Э. Баумана</w:t>
            </w:r>
          </w:p>
          <w:p w14:paraId="7FA314BA" w14:textId="77777777" w:rsidR="00985E6E" w:rsidRPr="00985E6E" w:rsidRDefault="00985E6E" w:rsidP="003F6779">
            <w:pPr>
              <w:pStyle w:val="NoSpacing"/>
            </w:pPr>
            <w:r w:rsidRPr="00985E6E">
              <w:t>(национальный исследовательский университет)»</w:t>
            </w:r>
          </w:p>
          <w:p w14:paraId="2E5F2B6B" w14:textId="77777777" w:rsidR="00985E6E" w:rsidRPr="00985E6E" w:rsidRDefault="00985E6E" w:rsidP="003F6779">
            <w:pPr>
              <w:pStyle w:val="NoSpacing"/>
            </w:pPr>
            <w:r w:rsidRPr="00985E6E">
              <w:t>(МГТУ им. Н.Э. Баумана)</w:t>
            </w:r>
          </w:p>
        </w:tc>
      </w:tr>
    </w:tbl>
    <w:p w14:paraId="7ABBE20D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14DBFD0B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56874D43" w14:textId="77777777" w:rsidR="00985E6E" w:rsidRPr="00985E6E" w:rsidRDefault="00985E6E" w:rsidP="00A13F01">
      <w:pPr>
        <w:pStyle w:val="NoSpacing"/>
        <w:spacing w:line="360" w:lineRule="auto"/>
      </w:pPr>
      <w:r w:rsidRPr="00985E6E">
        <w:t>Факультет «Радиотехнический»</w:t>
      </w:r>
    </w:p>
    <w:p w14:paraId="1FABDB02" w14:textId="77777777" w:rsidR="00985E6E" w:rsidRPr="00985E6E" w:rsidRDefault="00985E6E" w:rsidP="00A13F01">
      <w:pPr>
        <w:pStyle w:val="NoSpacing"/>
        <w:spacing w:line="360" w:lineRule="auto"/>
      </w:pPr>
      <w:r w:rsidRPr="00985E6E">
        <w:t>Кафедра «Системы обработки информации и управления»</w:t>
      </w:r>
    </w:p>
    <w:p w14:paraId="1EFDA323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03682D2A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rPr>
          <w:rFonts w:eastAsia="Calibri" w:cs="Times New Roman"/>
          <w:sz w:val="24"/>
          <w:szCs w:val="24"/>
          <w:lang w:val="ru" w:eastAsia="ru-RU"/>
        </w:rPr>
      </w:pPr>
    </w:p>
    <w:p w14:paraId="4E99679E" w14:textId="77777777" w:rsidR="00985E6E" w:rsidRPr="00985E6E" w:rsidRDefault="00985E6E" w:rsidP="00A13F01">
      <w:pPr>
        <w:ind w:firstLine="0"/>
        <w:jc w:val="center"/>
        <w:rPr>
          <w:lang w:val="ru" w:eastAsia="ru-RU"/>
        </w:rPr>
      </w:pPr>
    </w:p>
    <w:p w14:paraId="6E28FD8D" w14:textId="4A9783A9" w:rsidR="00985E6E" w:rsidRPr="00B52D96" w:rsidRDefault="00E130EC" w:rsidP="00A13F01">
      <w:pPr>
        <w:ind w:firstLine="0"/>
        <w:jc w:val="center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ru" w:eastAsia="ru-RU"/>
        </w:rPr>
        <w:t>Лабораторная работа</w:t>
      </w:r>
      <w:r w:rsidR="00FE4E85">
        <w:rPr>
          <w:rFonts w:eastAsia="Times New Roman"/>
          <w:szCs w:val="28"/>
          <w:lang w:val="ru" w:eastAsia="ru-RU"/>
        </w:rPr>
        <w:t xml:space="preserve"> №</w:t>
      </w:r>
      <w:r w:rsidR="00C31C8D">
        <w:rPr>
          <w:rFonts w:eastAsia="Times New Roman"/>
          <w:szCs w:val="28"/>
          <w:lang w:val="ru" w:eastAsia="ru-RU"/>
        </w:rPr>
        <w:t xml:space="preserve"> </w:t>
      </w:r>
      <w:r w:rsidR="00B52D96">
        <w:rPr>
          <w:rFonts w:eastAsia="Times New Roman"/>
          <w:szCs w:val="28"/>
          <w:lang w:val="en-US" w:eastAsia="ru-RU"/>
        </w:rPr>
        <w:t>1</w:t>
      </w:r>
    </w:p>
    <w:p w14:paraId="78B95661" w14:textId="28273456" w:rsidR="00C31C8D" w:rsidRPr="00985E6E" w:rsidRDefault="00985E6E" w:rsidP="00432FB3">
      <w:pPr>
        <w:ind w:firstLine="0"/>
        <w:jc w:val="center"/>
        <w:rPr>
          <w:rFonts w:eastAsia="Times New Roman"/>
          <w:szCs w:val="28"/>
          <w:lang w:val="ru" w:eastAsia="ru-RU"/>
        </w:rPr>
      </w:pPr>
      <w:r w:rsidRPr="00985E6E">
        <w:rPr>
          <w:rFonts w:eastAsia="Times New Roman"/>
          <w:szCs w:val="28"/>
          <w:lang w:val="ru" w:eastAsia="ru-RU"/>
        </w:rPr>
        <w:t>по дисциплине «</w:t>
      </w:r>
      <w:r w:rsidR="00FE4E85">
        <w:rPr>
          <w:rFonts w:eastAsia="Times New Roman"/>
          <w:szCs w:val="28"/>
          <w:lang w:eastAsia="ru-RU"/>
        </w:rPr>
        <w:t>Разработка интернет-пр</w:t>
      </w:r>
      <w:bookmarkStart w:id="0" w:name="_GoBack"/>
      <w:bookmarkEnd w:id="0"/>
      <w:r w:rsidR="00FE4E85">
        <w:rPr>
          <w:rFonts w:eastAsia="Times New Roman"/>
          <w:szCs w:val="28"/>
          <w:lang w:eastAsia="ru-RU"/>
        </w:rPr>
        <w:t>иложений</w:t>
      </w:r>
      <w:r w:rsidRPr="00985E6E">
        <w:rPr>
          <w:rFonts w:eastAsia="Times New Roman"/>
          <w:szCs w:val="28"/>
          <w:lang w:val="ru" w:eastAsia="ru-RU"/>
        </w:rPr>
        <w:t>»</w:t>
      </w:r>
      <w:r w:rsidR="00FE4E85">
        <w:rPr>
          <w:rFonts w:eastAsia="Times New Roman"/>
          <w:szCs w:val="28"/>
          <w:lang w:val="ru" w:eastAsia="ru-RU"/>
        </w:rPr>
        <w:t>.</w:t>
      </w:r>
    </w:p>
    <w:p w14:paraId="06DD3D56" w14:textId="5B26EF43" w:rsid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FB5B142" w14:textId="77777777" w:rsidR="003F544A" w:rsidRPr="00985E6E" w:rsidRDefault="003F544A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086CD47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E7E101B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453CCAA1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8364ED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Выполнил:</w:t>
      </w:r>
    </w:p>
    <w:p w14:paraId="667B6B7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студент(ка) группы № РТ5</w:t>
      </w:r>
      <w:r w:rsidR="00AF1EB4">
        <w:rPr>
          <w:b w:val="0"/>
          <w:sz w:val="28"/>
          <w:szCs w:val="28"/>
          <w:lang w:val="ru-RU"/>
        </w:rPr>
        <w:t>-5</w:t>
      </w:r>
      <w:r w:rsidRPr="00594AB9">
        <w:rPr>
          <w:b w:val="0"/>
          <w:sz w:val="28"/>
          <w:szCs w:val="28"/>
        </w:rPr>
        <w:t>1Б</w:t>
      </w:r>
    </w:p>
    <w:p w14:paraId="27D69A82" w14:textId="77777777" w:rsidR="00985E6E" w:rsidRPr="00594AB9" w:rsidRDefault="008A16D0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А. С. Пакало</w:t>
      </w:r>
    </w:p>
    <w:p w14:paraId="6EF244BE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подпись, дата   </w:t>
      </w:r>
    </w:p>
    <w:p w14:paraId="5F440CDB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50AE13AF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1361084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Проверил: </w:t>
      </w:r>
    </w:p>
    <w:p w14:paraId="52248007" w14:textId="77777777" w:rsidR="00937308" w:rsidRPr="00594AB9" w:rsidRDefault="00937308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преподаватель</w:t>
      </w:r>
    </w:p>
    <w:p w14:paraId="5D5071D8" w14:textId="77777777" w:rsidR="00985E6E" w:rsidRPr="00594AB9" w:rsidRDefault="0068762B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>Ю. Е. Гапанюк</w:t>
      </w:r>
      <w:r w:rsidR="00985E6E" w:rsidRPr="00594AB9">
        <w:rPr>
          <w:b w:val="0"/>
          <w:sz w:val="28"/>
          <w:szCs w:val="28"/>
        </w:rPr>
        <w:t xml:space="preserve"> </w:t>
      </w:r>
      <w:r w:rsidR="00985E6E" w:rsidRPr="00594AB9">
        <w:rPr>
          <w:b w:val="0"/>
          <w:sz w:val="28"/>
          <w:szCs w:val="28"/>
        </w:rPr>
        <w:br/>
        <w:t xml:space="preserve">подпись, дата    </w:t>
      </w:r>
    </w:p>
    <w:p w14:paraId="722C5B7C" w14:textId="77777777" w:rsidR="00985E6E" w:rsidRPr="00985E6E" w:rsidRDefault="00985E6E" w:rsidP="0082407E">
      <w:pPr>
        <w:spacing w:before="0" w:after="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ABE9318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C1DBAAF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4B8FC9E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641865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7ACBDF9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4DAD32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FA556C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E1AA64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</w:p>
    <w:sdt>
      <w:sdtPr>
        <w:rPr>
          <w:rFonts w:eastAsiaTheme="minorHAnsi" w:cstheme="minorBidi"/>
          <w:sz w:val="28"/>
          <w:szCs w:val="22"/>
          <w:lang w:val="ru-RU"/>
        </w:rPr>
        <w:id w:val="210869253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4252A50E" w14:textId="77777777" w:rsidR="00E73F76" w:rsidRPr="00E73F76" w:rsidRDefault="00E73F7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E5BF8A2" w14:textId="383B4CEE" w:rsidR="00427E48" w:rsidRDefault="00E73F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15453" w:history="1">
            <w:r w:rsidR="00427E48" w:rsidRPr="00295CE2">
              <w:rPr>
                <w:rStyle w:val="Hyperlink"/>
                <w:noProof/>
              </w:rPr>
              <w:t>Цель работы</w:t>
            </w:r>
            <w:r w:rsidR="00427E48">
              <w:rPr>
                <w:noProof/>
                <w:webHidden/>
              </w:rPr>
              <w:tab/>
            </w:r>
            <w:r w:rsidR="00427E48">
              <w:rPr>
                <w:noProof/>
                <w:webHidden/>
              </w:rPr>
              <w:fldChar w:fldCharType="begin"/>
            </w:r>
            <w:r w:rsidR="00427E48">
              <w:rPr>
                <w:noProof/>
                <w:webHidden/>
              </w:rPr>
              <w:instrText xml:space="preserve"> PAGEREF _Toc86615453 \h </w:instrText>
            </w:r>
            <w:r w:rsidR="00427E48">
              <w:rPr>
                <w:noProof/>
                <w:webHidden/>
              </w:rPr>
            </w:r>
            <w:r w:rsidR="00427E48">
              <w:rPr>
                <w:noProof/>
                <w:webHidden/>
              </w:rPr>
              <w:fldChar w:fldCharType="separate"/>
            </w:r>
            <w:r w:rsidR="00E47A89">
              <w:rPr>
                <w:noProof/>
                <w:webHidden/>
              </w:rPr>
              <w:t>2</w:t>
            </w:r>
            <w:r w:rsidR="00427E48">
              <w:rPr>
                <w:noProof/>
                <w:webHidden/>
              </w:rPr>
              <w:fldChar w:fldCharType="end"/>
            </w:r>
          </w:hyperlink>
        </w:p>
        <w:p w14:paraId="595E5D7B" w14:textId="7248FD82" w:rsidR="00427E48" w:rsidRDefault="00427E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454" w:history="1">
            <w:r w:rsidRPr="00295CE2">
              <w:rPr>
                <w:rStyle w:val="Hyperlink"/>
                <w:noProof/>
              </w:rPr>
              <w:t>Изучение основных конструкций языка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A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10A0" w14:textId="25E268B6" w:rsidR="00427E48" w:rsidRDefault="00427E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455" w:history="1">
            <w:r w:rsidRPr="00295CE2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A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94E7" w14:textId="691E885E" w:rsidR="00427E48" w:rsidRDefault="00427E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456" w:history="1">
            <w:r w:rsidRPr="00295CE2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A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4665" w14:textId="7FDECAAE" w:rsidR="00427E48" w:rsidRDefault="00427E4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457" w:history="1">
            <w:r w:rsidRPr="00295CE2">
              <w:rPr>
                <w:rStyle w:val="Hyperlink"/>
                <w:noProof/>
                <w:lang w:val="en-US"/>
              </w:rPr>
              <w:t>main</w:t>
            </w:r>
            <w:r w:rsidRPr="00295CE2">
              <w:rPr>
                <w:rStyle w:val="Hyperlink"/>
                <w:noProof/>
              </w:rPr>
              <w:t>.</w:t>
            </w:r>
            <w:r w:rsidRPr="00295CE2">
              <w:rPr>
                <w:rStyle w:val="Hyperlink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A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80C9" w14:textId="5CCA6E45" w:rsidR="00427E48" w:rsidRDefault="00427E4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458" w:history="1">
            <w:r w:rsidRPr="00295CE2">
              <w:rPr>
                <w:rStyle w:val="Hyperlink"/>
                <w:noProof/>
                <w:lang w:eastAsia="zh-CN"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A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6EAB" w14:textId="4601AB83" w:rsidR="00427E48" w:rsidRDefault="00427E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5459" w:history="1">
            <w:r w:rsidRPr="00295CE2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A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4B98" w14:textId="54056762" w:rsidR="00E73F76" w:rsidRPr="001223BE" w:rsidRDefault="00E73F76" w:rsidP="001223BE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0BFF74" w14:textId="0E09DA6A" w:rsidR="00D64F10" w:rsidRDefault="00480ED0" w:rsidP="00C40E6A">
      <w:pPr>
        <w:pStyle w:val="Heading1"/>
      </w:pPr>
      <w:bookmarkStart w:id="1" w:name="_Toc86615453"/>
      <w:r>
        <w:t>Цель</w:t>
      </w:r>
      <w:r w:rsidR="00210A9A" w:rsidRPr="00C86EF3">
        <w:t xml:space="preserve"> </w:t>
      </w:r>
      <w:r w:rsidR="00210A9A">
        <w:t>работы</w:t>
      </w:r>
      <w:bookmarkEnd w:id="1"/>
    </w:p>
    <w:p w14:paraId="10F23180" w14:textId="62A99960" w:rsidR="00C327F4" w:rsidRDefault="00C327F4" w:rsidP="00C327F4">
      <w:pPr>
        <w:pStyle w:val="Heading1"/>
        <w:jc w:val="left"/>
        <w:rPr>
          <w:rFonts w:eastAsia="MS Mincho" w:cstheme="minorBidi"/>
          <w:b w:val="0"/>
          <w:sz w:val="28"/>
          <w:szCs w:val="22"/>
        </w:rPr>
      </w:pPr>
      <w:bookmarkStart w:id="2" w:name="_Toc86615454"/>
      <w:r>
        <w:rPr>
          <w:rFonts w:eastAsia="MS Mincho" w:cstheme="minorBidi"/>
          <w:b w:val="0"/>
          <w:sz w:val="28"/>
          <w:szCs w:val="22"/>
        </w:rPr>
        <w:t>И</w:t>
      </w:r>
      <w:r w:rsidRPr="00C327F4">
        <w:rPr>
          <w:rFonts w:eastAsia="MS Mincho" w:cstheme="minorBidi"/>
          <w:b w:val="0"/>
          <w:sz w:val="28"/>
          <w:szCs w:val="22"/>
        </w:rPr>
        <w:t xml:space="preserve">зучение основных конструкций языка </w:t>
      </w:r>
      <w:proofErr w:type="spellStart"/>
      <w:r w:rsidRPr="00C327F4">
        <w:rPr>
          <w:rFonts w:eastAsia="MS Mincho" w:cstheme="minorBidi"/>
          <w:b w:val="0"/>
          <w:sz w:val="28"/>
          <w:szCs w:val="22"/>
        </w:rPr>
        <w:t>Python.</w:t>
      </w:r>
      <w:bookmarkEnd w:id="2"/>
    </w:p>
    <w:p w14:paraId="7E02DBD6" w14:textId="46CBBBD8" w:rsidR="00260A0C" w:rsidRDefault="00480ED0" w:rsidP="00AE3853">
      <w:pPr>
        <w:pStyle w:val="Heading1"/>
      </w:pPr>
      <w:bookmarkStart w:id="3" w:name="_Toc86615455"/>
      <w:proofErr w:type="spellEnd"/>
      <w:r>
        <w:t>Задание</w:t>
      </w:r>
      <w:bookmarkEnd w:id="3"/>
    </w:p>
    <w:p w14:paraId="24EC463B" w14:textId="5C9063FA" w:rsidR="000E39B8" w:rsidRDefault="000E39B8" w:rsidP="00B76AD9">
      <w:r>
        <w:t xml:space="preserve">Разработать программу для решения биквадратного уравнения. </w:t>
      </w:r>
    </w:p>
    <w:p w14:paraId="174F0A12" w14:textId="5C017268" w:rsidR="000E39B8" w:rsidRDefault="000E39B8" w:rsidP="000472C4">
      <w:pPr>
        <w:pStyle w:val="ListParagraph"/>
        <w:numPr>
          <w:ilvl w:val="0"/>
          <w:numId w:val="10"/>
        </w:numPr>
      </w:pPr>
      <w:r>
        <w:t>Программа должна быть разработана в виде консольного приложения на языке Python.</w:t>
      </w:r>
    </w:p>
    <w:p w14:paraId="4E4216B3" w14:textId="621F6DF8" w:rsidR="000E39B8" w:rsidRDefault="000E39B8" w:rsidP="000472C4">
      <w:pPr>
        <w:pStyle w:val="ListParagraph"/>
        <w:numPr>
          <w:ilvl w:val="0"/>
          <w:numId w:val="10"/>
        </w:numPr>
      </w:pPr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86DB9C7" w14:textId="24C6AE64" w:rsidR="000E39B8" w:rsidRDefault="000E39B8" w:rsidP="000472C4">
      <w:pPr>
        <w:pStyle w:val="ListParagraph"/>
        <w:numPr>
          <w:ilvl w:val="0"/>
          <w:numId w:val="10"/>
        </w:numPr>
      </w:pPr>
      <w:r>
        <w:t xml:space="preserve">Коэффициенты А, В, С могут быть заданы в виде параметров командной строки </w:t>
      </w:r>
      <w:proofErr w:type="gramStart"/>
      <w:r>
        <w:t>( [</w:t>
      </w:r>
      <w:proofErr w:type="gramEnd"/>
      <w:r>
        <w:t xml:space="preserve">вариант задания параметров приведен в конце файла с примером кода](https://github.com/iu5team/iu5web-fall-2021/blob/main/code/lab1_code) ). Если они не заданы, то вводятся с клавиатуры в соответствии с пунктом 2. [Описание работы с параметрами командной </w:t>
      </w:r>
      <w:r>
        <w:lastRenderedPageBreak/>
        <w:t>строки</w:t>
      </w:r>
      <w:proofErr w:type="gramStart"/>
      <w:r>
        <w:t>.](</w:t>
      </w:r>
      <w:proofErr w:type="gramEnd"/>
      <w:r>
        <w:t>https://realpython.com/python-command-line-arguments/#the-command-line-interface)</w:t>
      </w:r>
    </w:p>
    <w:p w14:paraId="4C5A82F3" w14:textId="771D11E2" w:rsidR="00B52D96" w:rsidRPr="00B52D96" w:rsidRDefault="000E39B8" w:rsidP="000472C4">
      <w:pPr>
        <w:pStyle w:val="ListParagraph"/>
        <w:numPr>
          <w:ilvl w:val="0"/>
          <w:numId w:val="10"/>
        </w:numPr>
      </w:pPr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t>- это</w:t>
      </w:r>
      <w:proofErr w:type="gramEnd"/>
      <w:r>
        <w:t xml:space="preserve"> коэффициент, значение которого может быть без ошибок преобразовано в действительное число.</w:t>
      </w:r>
    </w:p>
    <w:p w14:paraId="4EB898DA" w14:textId="7BFB5C58" w:rsidR="00480ED0" w:rsidRPr="000E39B8" w:rsidRDefault="00480ED0" w:rsidP="00480ED0">
      <w:pPr>
        <w:pStyle w:val="Heading1"/>
      </w:pPr>
      <w:bookmarkStart w:id="4" w:name="_Toc86615456"/>
      <w:r>
        <w:t>Выполнение</w:t>
      </w:r>
      <w:bookmarkEnd w:id="4"/>
    </w:p>
    <w:p w14:paraId="2F3F22C0" w14:textId="346E2EDA" w:rsidR="00931CA1" w:rsidRDefault="00931CA1" w:rsidP="002D2966">
      <w:pPr>
        <w:pStyle w:val="Heading2"/>
        <w:rPr>
          <w:lang w:val="en-US"/>
        </w:rPr>
      </w:pPr>
      <w:bookmarkStart w:id="5" w:name="_Toc86615457"/>
      <w:r>
        <w:rPr>
          <w:lang w:val="en-US"/>
        </w:rPr>
        <w:t>main</w:t>
      </w:r>
      <w:r w:rsidRPr="000E39B8">
        <w:t>.</w:t>
      </w:r>
      <w:proofErr w:type="spellStart"/>
      <w:r>
        <w:rPr>
          <w:lang w:val="en-US"/>
        </w:rPr>
        <w:t>py</w:t>
      </w:r>
      <w:bookmarkEnd w:id="5"/>
      <w:proofErr w:type="spellEnd"/>
    </w:p>
    <w:p w14:paraId="0DB190FF" w14:textId="77777777" w:rsidR="00CC43FE" w:rsidRDefault="00CC43FE" w:rsidP="00CC43FE">
      <w:pPr>
        <w:pStyle w:val="CodeBlock"/>
      </w:pPr>
      <w:r>
        <w:t>import sys</w:t>
      </w:r>
    </w:p>
    <w:p w14:paraId="70144353" w14:textId="77777777" w:rsidR="00CC43FE" w:rsidRDefault="00CC43FE" w:rsidP="00CC43FE">
      <w:pPr>
        <w:pStyle w:val="CodeBlock"/>
      </w:pPr>
      <w:r>
        <w:t>import math</w:t>
      </w:r>
    </w:p>
    <w:p w14:paraId="5467CC4D" w14:textId="77777777" w:rsidR="00CC43FE" w:rsidRDefault="00CC43FE" w:rsidP="00CC43FE">
      <w:pPr>
        <w:pStyle w:val="CodeBlock"/>
      </w:pPr>
    </w:p>
    <w:p w14:paraId="2D157745" w14:textId="77777777" w:rsidR="00CC43FE" w:rsidRDefault="00CC43FE" w:rsidP="00CC43FE">
      <w:pPr>
        <w:pStyle w:val="CodeBlock"/>
      </w:pPr>
      <w:r>
        <w:t xml:space="preserve">def </w:t>
      </w:r>
      <w:proofErr w:type="spellStart"/>
      <w:r>
        <w:t>get_</w:t>
      </w:r>
      <w:proofErr w:type="gramStart"/>
      <w:r>
        <w:t>coef</w:t>
      </w:r>
      <w:proofErr w:type="spellEnd"/>
      <w:r>
        <w:t>(</w:t>
      </w:r>
      <w:proofErr w:type="gramEnd"/>
      <w:r>
        <w:t>index, prompt):</w:t>
      </w:r>
    </w:p>
    <w:p w14:paraId="2B8D6EFB" w14:textId="77777777" w:rsidR="00CC43FE" w:rsidRPr="00CC43FE" w:rsidRDefault="00CC43FE" w:rsidP="00CC43FE">
      <w:pPr>
        <w:pStyle w:val="CodeBlock"/>
        <w:rPr>
          <w:lang w:val="ru-RU"/>
        </w:rPr>
      </w:pPr>
      <w:r>
        <w:t xml:space="preserve">    </w:t>
      </w:r>
      <w:r w:rsidRPr="00CC43FE">
        <w:rPr>
          <w:lang w:val="ru-RU"/>
        </w:rPr>
        <w:t>'''</w:t>
      </w:r>
    </w:p>
    <w:p w14:paraId="6BE74FA6" w14:textId="77777777" w:rsidR="00CC43FE" w:rsidRPr="00CC43FE" w:rsidRDefault="00CC43FE" w:rsidP="00CC43FE">
      <w:pPr>
        <w:pStyle w:val="CodeBlock"/>
        <w:rPr>
          <w:lang w:val="ru-RU"/>
        </w:rPr>
      </w:pPr>
      <w:r w:rsidRPr="00CC43FE">
        <w:rPr>
          <w:lang w:val="ru-RU"/>
        </w:rPr>
        <w:t xml:space="preserve">    Читаем коэффициент из командной строки или вводим с клавиатуры</w:t>
      </w:r>
    </w:p>
    <w:p w14:paraId="23E7838D" w14:textId="77777777" w:rsidR="00CC43FE" w:rsidRPr="00CC43FE" w:rsidRDefault="00CC43FE" w:rsidP="00CC43FE">
      <w:pPr>
        <w:pStyle w:val="CodeBlock"/>
        <w:rPr>
          <w:lang w:val="ru-RU"/>
        </w:rPr>
      </w:pPr>
    </w:p>
    <w:p w14:paraId="03AE6F99" w14:textId="77777777" w:rsidR="00CC43FE" w:rsidRPr="00CC43FE" w:rsidRDefault="00CC43FE" w:rsidP="00CC43FE">
      <w:pPr>
        <w:pStyle w:val="CodeBlock"/>
        <w:rPr>
          <w:lang w:val="ru-RU"/>
        </w:rPr>
      </w:pPr>
      <w:r w:rsidRPr="00CC43FE">
        <w:rPr>
          <w:lang w:val="ru-RU"/>
        </w:rPr>
        <w:t xml:space="preserve">    </w:t>
      </w:r>
      <w:proofErr w:type="spellStart"/>
      <w:r>
        <w:t>Args</w:t>
      </w:r>
      <w:proofErr w:type="spellEnd"/>
      <w:r w:rsidRPr="00CC43FE">
        <w:rPr>
          <w:lang w:val="ru-RU"/>
        </w:rPr>
        <w:t>:</w:t>
      </w:r>
    </w:p>
    <w:p w14:paraId="55FBFCF9" w14:textId="77777777" w:rsidR="00CC43FE" w:rsidRPr="00CC43FE" w:rsidRDefault="00CC43FE" w:rsidP="00CC43FE">
      <w:pPr>
        <w:pStyle w:val="CodeBlock"/>
        <w:rPr>
          <w:lang w:val="ru-RU"/>
        </w:rPr>
      </w:pPr>
      <w:r w:rsidRPr="00CC43FE">
        <w:rPr>
          <w:lang w:val="ru-RU"/>
        </w:rPr>
        <w:t xml:space="preserve">        </w:t>
      </w:r>
      <w:r>
        <w:t>index</w:t>
      </w:r>
      <w:r w:rsidRPr="00CC43FE">
        <w:rPr>
          <w:lang w:val="ru-RU"/>
        </w:rPr>
        <w:t xml:space="preserve"> (</w:t>
      </w:r>
      <w:r>
        <w:t>int</w:t>
      </w:r>
      <w:r w:rsidRPr="00CC43FE">
        <w:rPr>
          <w:lang w:val="ru-RU"/>
        </w:rPr>
        <w:t>): Номер параметра в командной строке</w:t>
      </w:r>
    </w:p>
    <w:p w14:paraId="3F24C5BB" w14:textId="77777777" w:rsidR="00CC43FE" w:rsidRPr="00CC43FE" w:rsidRDefault="00CC43FE" w:rsidP="00CC43FE">
      <w:pPr>
        <w:pStyle w:val="CodeBlock"/>
        <w:rPr>
          <w:lang w:val="ru-RU"/>
        </w:rPr>
      </w:pPr>
      <w:r w:rsidRPr="00CC43FE">
        <w:rPr>
          <w:lang w:val="ru-RU"/>
        </w:rPr>
        <w:t xml:space="preserve">        </w:t>
      </w:r>
      <w:r>
        <w:t>prompt</w:t>
      </w:r>
      <w:r w:rsidRPr="00CC43FE">
        <w:rPr>
          <w:lang w:val="ru-RU"/>
        </w:rPr>
        <w:t xml:space="preserve"> (</w:t>
      </w:r>
      <w:r>
        <w:t>str</w:t>
      </w:r>
      <w:r w:rsidRPr="00CC43FE">
        <w:rPr>
          <w:lang w:val="ru-RU"/>
        </w:rPr>
        <w:t xml:space="preserve">): Приглашение для ввода </w:t>
      </w:r>
      <w:proofErr w:type="spellStart"/>
      <w:r w:rsidRPr="00CC43FE">
        <w:rPr>
          <w:lang w:val="ru-RU"/>
        </w:rPr>
        <w:t>коэффицента</w:t>
      </w:r>
      <w:proofErr w:type="spellEnd"/>
    </w:p>
    <w:p w14:paraId="00C278A5" w14:textId="77777777" w:rsidR="00CC43FE" w:rsidRPr="00CC43FE" w:rsidRDefault="00CC43FE" w:rsidP="00CC43FE">
      <w:pPr>
        <w:pStyle w:val="CodeBlock"/>
        <w:rPr>
          <w:lang w:val="ru-RU"/>
        </w:rPr>
      </w:pPr>
    </w:p>
    <w:p w14:paraId="3F9B0006" w14:textId="77777777" w:rsidR="00CC43FE" w:rsidRPr="00CC43FE" w:rsidRDefault="00CC43FE" w:rsidP="00CC43FE">
      <w:pPr>
        <w:pStyle w:val="CodeBlock"/>
        <w:rPr>
          <w:lang w:val="ru-RU"/>
        </w:rPr>
      </w:pPr>
      <w:r w:rsidRPr="00CC43FE">
        <w:rPr>
          <w:lang w:val="ru-RU"/>
        </w:rPr>
        <w:t xml:space="preserve">    </w:t>
      </w:r>
      <w:r>
        <w:t>Returns</w:t>
      </w:r>
      <w:r w:rsidRPr="00CC43FE">
        <w:rPr>
          <w:lang w:val="ru-RU"/>
        </w:rPr>
        <w:t>:</w:t>
      </w:r>
    </w:p>
    <w:p w14:paraId="385CB4DB" w14:textId="77777777" w:rsidR="00CC43FE" w:rsidRPr="00CC43FE" w:rsidRDefault="00CC43FE" w:rsidP="00CC43FE">
      <w:pPr>
        <w:pStyle w:val="CodeBlock"/>
        <w:rPr>
          <w:lang w:val="ru-RU"/>
        </w:rPr>
      </w:pPr>
      <w:r w:rsidRPr="00CC43FE">
        <w:rPr>
          <w:lang w:val="ru-RU"/>
        </w:rPr>
        <w:t xml:space="preserve">        </w:t>
      </w:r>
      <w:r>
        <w:t>float</w:t>
      </w:r>
      <w:r w:rsidRPr="00CC43FE">
        <w:rPr>
          <w:lang w:val="ru-RU"/>
        </w:rPr>
        <w:t>: Коэффициент квадратного уравнения</w:t>
      </w:r>
    </w:p>
    <w:p w14:paraId="57931039" w14:textId="77777777" w:rsidR="00CC43FE" w:rsidRPr="00CC43FE" w:rsidRDefault="00CC43FE" w:rsidP="00CC43FE">
      <w:pPr>
        <w:pStyle w:val="CodeBlock"/>
        <w:rPr>
          <w:lang w:val="ru-RU"/>
        </w:rPr>
      </w:pPr>
      <w:r w:rsidRPr="00CC43FE">
        <w:rPr>
          <w:lang w:val="ru-RU"/>
        </w:rPr>
        <w:t xml:space="preserve">    '''</w:t>
      </w:r>
    </w:p>
    <w:p w14:paraId="3FE22C4E" w14:textId="77777777" w:rsidR="00CC43FE" w:rsidRDefault="00CC43FE" w:rsidP="00CC43FE">
      <w:pPr>
        <w:pStyle w:val="CodeBlock"/>
      </w:pPr>
      <w:r w:rsidRPr="00CC43FE">
        <w:rPr>
          <w:lang w:val="ru-RU"/>
        </w:rPr>
        <w:t xml:space="preserve">    </w:t>
      </w:r>
      <w:r>
        <w:t># Trying to read coefficient from console arguments.</w:t>
      </w:r>
    </w:p>
    <w:p w14:paraId="62CA7EC1" w14:textId="77777777" w:rsidR="00CC43FE" w:rsidRDefault="00CC43FE" w:rsidP="00CC43FE">
      <w:pPr>
        <w:pStyle w:val="CodeBlock"/>
      </w:pPr>
      <w:r>
        <w:t xml:space="preserve">    if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 xml:space="preserve">) &gt; index): </w:t>
      </w:r>
    </w:p>
    <w:p w14:paraId="0D6DAAD3" w14:textId="77777777" w:rsidR="00CC43FE" w:rsidRDefault="00CC43FE" w:rsidP="00CC43FE">
      <w:pPr>
        <w:pStyle w:val="CodeBlock"/>
      </w:pPr>
      <w:r>
        <w:t xml:space="preserve">        </w:t>
      </w:r>
      <w:proofErr w:type="spellStart"/>
      <w:r>
        <w:t>coef_str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[index]</w:t>
      </w:r>
    </w:p>
    <w:p w14:paraId="433F2C08" w14:textId="77777777" w:rsidR="00CC43FE" w:rsidRDefault="00CC43FE" w:rsidP="00CC43FE">
      <w:pPr>
        <w:pStyle w:val="CodeBlock"/>
      </w:pPr>
      <w:r>
        <w:t xml:space="preserve">    else:</w:t>
      </w:r>
    </w:p>
    <w:p w14:paraId="6988FE67" w14:textId="77777777" w:rsidR="00CC43FE" w:rsidRDefault="00CC43FE" w:rsidP="00CC43FE">
      <w:pPr>
        <w:pStyle w:val="CodeBlock"/>
      </w:pPr>
      <w:r>
        <w:t xml:space="preserve">        # Otherwise entering it manually.</w:t>
      </w:r>
    </w:p>
    <w:p w14:paraId="4794AAE8" w14:textId="77777777" w:rsidR="00CC43FE" w:rsidRDefault="00CC43FE" w:rsidP="00CC43FE">
      <w:pPr>
        <w:pStyle w:val="CodeBlock"/>
      </w:pPr>
      <w:r>
        <w:t xml:space="preserve">        print(prompt)</w:t>
      </w:r>
    </w:p>
    <w:p w14:paraId="2D6D58EE" w14:textId="77777777" w:rsidR="00CC43FE" w:rsidRDefault="00CC43FE" w:rsidP="00CC43FE">
      <w:pPr>
        <w:pStyle w:val="CodeBlock"/>
      </w:pPr>
      <w:r>
        <w:t xml:space="preserve">        </w:t>
      </w:r>
      <w:proofErr w:type="spellStart"/>
      <w:r>
        <w:t>coef_str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56F96359" w14:textId="77777777" w:rsidR="00CC43FE" w:rsidRDefault="00CC43FE" w:rsidP="00CC43FE">
      <w:pPr>
        <w:pStyle w:val="CodeBlock"/>
      </w:pPr>
      <w:r>
        <w:t xml:space="preserve">    # Conversion.</w:t>
      </w:r>
    </w:p>
    <w:p w14:paraId="386532B6" w14:textId="77777777" w:rsidR="00CC43FE" w:rsidRDefault="00CC43FE" w:rsidP="00CC43FE">
      <w:pPr>
        <w:pStyle w:val="CodeBlock"/>
      </w:pPr>
      <w:r>
        <w:t xml:space="preserve">    try:</w:t>
      </w:r>
    </w:p>
    <w:p w14:paraId="1D5740BE" w14:textId="77777777" w:rsidR="00CC43FE" w:rsidRDefault="00CC43FE" w:rsidP="00CC43FE">
      <w:pPr>
        <w:pStyle w:val="CodeBlock"/>
      </w:pPr>
      <w:r>
        <w:lastRenderedPageBreak/>
        <w:t xml:space="preserve">        </w:t>
      </w:r>
      <w:proofErr w:type="spellStart"/>
      <w:r>
        <w:t>coef</w:t>
      </w:r>
      <w:proofErr w:type="spellEnd"/>
      <w:r>
        <w:t xml:space="preserve"> = float(</w:t>
      </w:r>
      <w:proofErr w:type="spellStart"/>
      <w:r>
        <w:t>coef_str</w:t>
      </w:r>
      <w:proofErr w:type="spellEnd"/>
      <w:r>
        <w:t>)</w:t>
      </w:r>
    </w:p>
    <w:p w14:paraId="375B7D95" w14:textId="77777777" w:rsidR="00CC43FE" w:rsidRDefault="00CC43FE" w:rsidP="00CC43FE">
      <w:pPr>
        <w:pStyle w:val="CodeBlock"/>
      </w:pPr>
      <w:r>
        <w:t xml:space="preserve">    # Input wasn't a float number.</w:t>
      </w:r>
    </w:p>
    <w:p w14:paraId="4BED9EAF" w14:textId="77777777" w:rsidR="00CC43FE" w:rsidRPr="00242B26" w:rsidRDefault="00CC43FE" w:rsidP="00CC43FE">
      <w:pPr>
        <w:pStyle w:val="CodeBlock"/>
        <w:rPr>
          <w:lang w:val="ru-RU"/>
        </w:rPr>
      </w:pPr>
      <w:r>
        <w:t xml:space="preserve">    except</w:t>
      </w:r>
      <w:r w:rsidRPr="00242B26">
        <w:rPr>
          <w:lang w:val="ru-RU"/>
        </w:rPr>
        <w:t>:</w:t>
      </w:r>
    </w:p>
    <w:p w14:paraId="75ED8C71" w14:textId="77777777" w:rsidR="00CC43FE" w:rsidRPr="00242B26" w:rsidRDefault="00CC43FE" w:rsidP="00CC43FE">
      <w:pPr>
        <w:pStyle w:val="CodeBlock"/>
        <w:rPr>
          <w:lang w:val="ru-RU"/>
        </w:rPr>
      </w:pPr>
      <w:r w:rsidRPr="00242B26">
        <w:rPr>
          <w:lang w:val="ru-RU"/>
        </w:rPr>
        <w:t xml:space="preserve">        </w:t>
      </w:r>
      <w:proofErr w:type="gramStart"/>
      <w:r>
        <w:t>print</w:t>
      </w:r>
      <w:r w:rsidRPr="00242B26">
        <w:rPr>
          <w:lang w:val="ru-RU"/>
        </w:rPr>
        <w:t>(</w:t>
      </w:r>
      <w:proofErr w:type="gramEnd"/>
      <w:r w:rsidRPr="00242B26">
        <w:rPr>
          <w:lang w:val="ru-RU"/>
        </w:rPr>
        <w:t xml:space="preserve">'Число было </w:t>
      </w:r>
      <w:proofErr w:type="spellStart"/>
      <w:r w:rsidRPr="00242B26">
        <w:rPr>
          <w:lang w:val="ru-RU"/>
        </w:rPr>
        <w:t>введёно</w:t>
      </w:r>
      <w:proofErr w:type="spellEnd"/>
      <w:r w:rsidRPr="00242B26">
        <w:rPr>
          <w:lang w:val="ru-RU"/>
        </w:rPr>
        <w:t xml:space="preserve"> неверно!')</w:t>
      </w:r>
    </w:p>
    <w:p w14:paraId="3531C855" w14:textId="77777777" w:rsidR="00CC43FE" w:rsidRDefault="00CC43FE" w:rsidP="00CC43FE">
      <w:pPr>
        <w:pStyle w:val="CodeBlock"/>
      </w:pPr>
      <w:r w:rsidRPr="00242B26">
        <w:rPr>
          <w:lang w:val="ru-RU"/>
        </w:rPr>
        <w:t xml:space="preserve">        </w:t>
      </w:r>
      <w:r>
        <w:t>print(prompt)</w:t>
      </w:r>
    </w:p>
    <w:p w14:paraId="51DF3354" w14:textId="77777777" w:rsidR="00CC43FE" w:rsidRDefault="00CC43FE" w:rsidP="00CC43FE">
      <w:pPr>
        <w:pStyle w:val="CodeBlock"/>
      </w:pPr>
      <w:r>
        <w:t xml:space="preserve">        return </w:t>
      </w:r>
      <w:proofErr w:type="spellStart"/>
      <w:r>
        <w:t>get_</w:t>
      </w:r>
      <w:proofErr w:type="gramStart"/>
      <w:r>
        <w:t>coef</w:t>
      </w:r>
      <w:proofErr w:type="spellEnd"/>
      <w:r>
        <w:t>(</w:t>
      </w:r>
      <w:proofErr w:type="gramEnd"/>
      <w:r>
        <w:t>index, prompt);</w:t>
      </w:r>
    </w:p>
    <w:p w14:paraId="7AC0FE2B" w14:textId="77777777" w:rsidR="00CC43FE" w:rsidRDefault="00CC43FE" w:rsidP="00CC43FE">
      <w:pPr>
        <w:pStyle w:val="CodeBlock"/>
      </w:pPr>
    </w:p>
    <w:p w14:paraId="58E3C3F6" w14:textId="77777777" w:rsidR="00CC43FE" w:rsidRDefault="00CC43FE" w:rsidP="00CC43FE">
      <w:pPr>
        <w:pStyle w:val="CodeBlock"/>
      </w:pPr>
      <w:r>
        <w:t xml:space="preserve">    return </w:t>
      </w:r>
      <w:proofErr w:type="spellStart"/>
      <w:r>
        <w:t>coef</w:t>
      </w:r>
      <w:proofErr w:type="spellEnd"/>
    </w:p>
    <w:p w14:paraId="34E19673" w14:textId="77777777" w:rsidR="00CC43FE" w:rsidRDefault="00CC43FE" w:rsidP="00CC43FE">
      <w:pPr>
        <w:pStyle w:val="CodeBlock"/>
      </w:pPr>
    </w:p>
    <w:p w14:paraId="4D558AB3" w14:textId="77777777" w:rsidR="00CC43FE" w:rsidRDefault="00CC43FE" w:rsidP="00CC43FE">
      <w:pPr>
        <w:pStyle w:val="CodeBlock"/>
      </w:pPr>
    </w:p>
    <w:p w14:paraId="65B6D575" w14:textId="77777777" w:rsidR="00CC43FE" w:rsidRDefault="00CC43FE" w:rsidP="00CC43FE">
      <w:pPr>
        <w:pStyle w:val="CodeBlock"/>
      </w:pPr>
      <w:r>
        <w:t xml:space="preserve">def </w:t>
      </w:r>
      <w:proofErr w:type="spellStart"/>
      <w:r>
        <w:t>get_bisquare_</w:t>
      </w:r>
      <w:proofErr w:type="gramStart"/>
      <w:r>
        <w:t>roots</w:t>
      </w:r>
      <w:proofErr w:type="spellEnd"/>
      <w:r>
        <w:t>(</w:t>
      </w:r>
      <w:proofErr w:type="gramEnd"/>
      <w:r>
        <w:t>a, b ,c):</w:t>
      </w:r>
    </w:p>
    <w:p w14:paraId="3227E0F1" w14:textId="77777777" w:rsidR="00CC43FE" w:rsidRDefault="00CC43FE" w:rsidP="00CC43FE">
      <w:pPr>
        <w:pStyle w:val="CodeBlock"/>
      </w:pPr>
      <w:r>
        <w:t xml:space="preserve">    result = []</w:t>
      </w:r>
    </w:p>
    <w:p w14:paraId="3EED458F" w14:textId="77777777" w:rsidR="00CC43FE" w:rsidRDefault="00CC43FE" w:rsidP="00CC43FE">
      <w:pPr>
        <w:pStyle w:val="CodeBlock"/>
      </w:pPr>
    </w:p>
    <w:p w14:paraId="2F9247C8" w14:textId="77777777" w:rsidR="00CC43FE" w:rsidRDefault="00CC43FE" w:rsidP="00CC43FE">
      <w:pPr>
        <w:pStyle w:val="CodeBlock"/>
      </w:pPr>
      <w:r>
        <w:t xml:space="preserve">    </w:t>
      </w:r>
      <w:proofErr w:type="spellStart"/>
      <w:r>
        <w:t>squared_result</w:t>
      </w:r>
      <w:proofErr w:type="spellEnd"/>
      <w:r>
        <w:t xml:space="preserve"> = </w:t>
      </w:r>
      <w:proofErr w:type="spellStart"/>
      <w:r>
        <w:t>get_square_</w:t>
      </w:r>
      <w:proofErr w:type="gramStart"/>
      <w:r>
        <w:t>roots</w:t>
      </w:r>
      <w:proofErr w:type="spellEnd"/>
      <w:r>
        <w:t>(</w:t>
      </w:r>
      <w:proofErr w:type="gramEnd"/>
      <w:r>
        <w:t>a, b, c)</w:t>
      </w:r>
    </w:p>
    <w:p w14:paraId="19D88C6A" w14:textId="77777777" w:rsidR="00CC43FE" w:rsidRDefault="00CC43FE" w:rsidP="00CC43FE">
      <w:pPr>
        <w:pStyle w:val="CodeBlock"/>
      </w:pPr>
    </w:p>
    <w:p w14:paraId="238F804C" w14:textId="77777777" w:rsidR="00CC43FE" w:rsidRDefault="00CC43FE" w:rsidP="00CC43FE">
      <w:pPr>
        <w:pStyle w:val="CodeBlock"/>
      </w:pPr>
      <w:r>
        <w:t xml:space="preserve">    for </w:t>
      </w:r>
      <w:proofErr w:type="spellStart"/>
      <w:r>
        <w:t>squared_root</w:t>
      </w:r>
      <w:proofErr w:type="spellEnd"/>
      <w:r>
        <w:t xml:space="preserve"> in </w:t>
      </w:r>
      <w:proofErr w:type="spellStart"/>
      <w:r>
        <w:t>squared_result</w:t>
      </w:r>
      <w:proofErr w:type="spellEnd"/>
      <w:r>
        <w:t>:</w:t>
      </w:r>
    </w:p>
    <w:p w14:paraId="5339A984" w14:textId="77777777" w:rsidR="00CC43FE" w:rsidRDefault="00CC43FE" w:rsidP="00CC43FE">
      <w:pPr>
        <w:pStyle w:val="CodeBlock"/>
      </w:pPr>
      <w:r>
        <w:t xml:space="preserve">        if </w:t>
      </w:r>
      <w:proofErr w:type="spellStart"/>
      <w:r>
        <w:t>squared_root</w:t>
      </w:r>
      <w:proofErr w:type="spellEnd"/>
      <w:r>
        <w:t xml:space="preserve"> &lt; 0:</w:t>
      </w:r>
    </w:p>
    <w:p w14:paraId="662918D9" w14:textId="77777777" w:rsidR="00CC43FE" w:rsidRDefault="00CC43FE" w:rsidP="00CC43FE">
      <w:pPr>
        <w:pStyle w:val="CodeBlock"/>
      </w:pPr>
      <w:r>
        <w:t xml:space="preserve">            continue;</w:t>
      </w:r>
    </w:p>
    <w:p w14:paraId="51AB2C40" w14:textId="77777777" w:rsidR="00CC43FE" w:rsidRDefault="00CC43FE" w:rsidP="00CC43FE">
      <w:pPr>
        <w:pStyle w:val="CodeBlock"/>
      </w:pPr>
    </w:p>
    <w:p w14:paraId="2ECD70E9" w14:textId="77777777" w:rsidR="00CC43FE" w:rsidRDefault="00CC43FE" w:rsidP="00CC43FE">
      <w:pPr>
        <w:pStyle w:val="CodeBlock"/>
      </w:pPr>
      <w:r>
        <w:t xml:space="preserve">        if </w:t>
      </w:r>
      <w:proofErr w:type="spellStart"/>
      <w:r>
        <w:t>squared_root</w:t>
      </w:r>
      <w:proofErr w:type="spellEnd"/>
      <w:r>
        <w:t xml:space="preserve"> == 0:</w:t>
      </w:r>
    </w:p>
    <w:p w14:paraId="1A71766F" w14:textId="77777777" w:rsidR="00CC43FE" w:rsidRDefault="00CC43FE" w:rsidP="00CC43FE">
      <w:pPr>
        <w:pStyle w:val="CodeBlock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squared_root</w:t>
      </w:r>
      <w:proofErr w:type="spellEnd"/>
      <w:r>
        <w:t>)</w:t>
      </w:r>
    </w:p>
    <w:p w14:paraId="0DD9475C" w14:textId="77777777" w:rsidR="00CC43FE" w:rsidRDefault="00CC43FE" w:rsidP="00CC43FE">
      <w:pPr>
        <w:pStyle w:val="CodeBlock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squared_root</w:t>
      </w:r>
      <w:proofErr w:type="spellEnd"/>
      <w:r>
        <w:t xml:space="preserve"> &gt; 0:</w:t>
      </w:r>
    </w:p>
    <w:p w14:paraId="63934F63" w14:textId="77777777" w:rsidR="00CC43FE" w:rsidRDefault="00CC43FE" w:rsidP="00CC43FE">
      <w:pPr>
        <w:pStyle w:val="CodeBlock"/>
      </w:pPr>
      <w:r>
        <w:t xml:space="preserve">            root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squared_root</w:t>
      </w:r>
      <w:proofErr w:type="spellEnd"/>
      <w:r>
        <w:t>)</w:t>
      </w:r>
    </w:p>
    <w:p w14:paraId="2559874C" w14:textId="77777777" w:rsidR="00CC43FE" w:rsidRDefault="00CC43FE" w:rsidP="00CC43FE">
      <w:pPr>
        <w:pStyle w:val="CodeBlock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(-root)</w:t>
      </w:r>
    </w:p>
    <w:p w14:paraId="76A82B86" w14:textId="77777777" w:rsidR="00CC43FE" w:rsidRDefault="00CC43FE" w:rsidP="00CC43FE">
      <w:pPr>
        <w:pStyle w:val="CodeBlock"/>
      </w:pPr>
    </w:p>
    <w:p w14:paraId="2C9AA75F" w14:textId="77777777" w:rsidR="00CC43FE" w:rsidRDefault="00CC43FE" w:rsidP="00CC43FE">
      <w:pPr>
        <w:pStyle w:val="CodeBlock"/>
      </w:pPr>
      <w:r>
        <w:t xml:space="preserve">    return result</w:t>
      </w:r>
    </w:p>
    <w:p w14:paraId="4413AC5F" w14:textId="77777777" w:rsidR="00CC43FE" w:rsidRDefault="00CC43FE" w:rsidP="00CC43FE">
      <w:pPr>
        <w:pStyle w:val="CodeBlock"/>
      </w:pPr>
    </w:p>
    <w:p w14:paraId="41C88F94" w14:textId="77777777" w:rsidR="00CC43FE" w:rsidRDefault="00CC43FE" w:rsidP="00CC43FE">
      <w:pPr>
        <w:pStyle w:val="CodeBlock"/>
      </w:pPr>
    </w:p>
    <w:p w14:paraId="4638FD27" w14:textId="77777777" w:rsidR="00CC43FE" w:rsidRDefault="00CC43FE" w:rsidP="00CC43FE">
      <w:pPr>
        <w:pStyle w:val="CodeBlock"/>
      </w:pPr>
      <w:r>
        <w:t xml:space="preserve">def </w:t>
      </w:r>
      <w:proofErr w:type="spellStart"/>
      <w:r>
        <w:t>get_square_</w:t>
      </w:r>
      <w:proofErr w:type="gramStart"/>
      <w:r>
        <w:t>roots</w:t>
      </w:r>
      <w:proofErr w:type="spellEnd"/>
      <w:r>
        <w:t>(</w:t>
      </w:r>
      <w:proofErr w:type="gramEnd"/>
      <w:r>
        <w:t>a, b, c):</w:t>
      </w:r>
    </w:p>
    <w:p w14:paraId="13549996" w14:textId="77777777" w:rsidR="00CC43FE" w:rsidRPr="00242B26" w:rsidRDefault="00CC43FE" w:rsidP="00CC43FE">
      <w:pPr>
        <w:pStyle w:val="CodeBlock"/>
        <w:rPr>
          <w:lang w:val="ru-RU"/>
        </w:rPr>
      </w:pPr>
      <w:r>
        <w:t xml:space="preserve">    </w:t>
      </w:r>
      <w:r w:rsidRPr="00242B26">
        <w:rPr>
          <w:lang w:val="ru-RU"/>
        </w:rPr>
        <w:t>'''</w:t>
      </w:r>
    </w:p>
    <w:p w14:paraId="2F94CFDB" w14:textId="77777777" w:rsidR="00CC43FE" w:rsidRPr="00242B26" w:rsidRDefault="00CC43FE" w:rsidP="00CC43FE">
      <w:pPr>
        <w:pStyle w:val="CodeBlock"/>
        <w:rPr>
          <w:lang w:val="ru-RU"/>
        </w:rPr>
      </w:pPr>
      <w:r w:rsidRPr="00242B26">
        <w:rPr>
          <w:lang w:val="ru-RU"/>
        </w:rPr>
        <w:t xml:space="preserve">    Вычисление корней квадратного уравнения</w:t>
      </w:r>
    </w:p>
    <w:p w14:paraId="7AF6DF85" w14:textId="77777777" w:rsidR="00CC43FE" w:rsidRPr="00242B26" w:rsidRDefault="00CC43FE" w:rsidP="00CC43FE">
      <w:pPr>
        <w:pStyle w:val="CodeBlock"/>
        <w:rPr>
          <w:lang w:val="ru-RU"/>
        </w:rPr>
      </w:pPr>
    </w:p>
    <w:p w14:paraId="6BE9DEC9" w14:textId="77777777" w:rsidR="00CC43FE" w:rsidRPr="00242B26" w:rsidRDefault="00CC43FE" w:rsidP="00CC43FE">
      <w:pPr>
        <w:pStyle w:val="CodeBlock"/>
        <w:rPr>
          <w:lang w:val="ru-RU"/>
        </w:rPr>
      </w:pPr>
      <w:r w:rsidRPr="00242B26">
        <w:rPr>
          <w:lang w:val="ru-RU"/>
        </w:rPr>
        <w:t xml:space="preserve">    </w:t>
      </w:r>
      <w:proofErr w:type="spellStart"/>
      <w:r>
        <w:t>Args</w:t>
      </w:r>
      <w:proofErr w:type="spellEnd"/>
      <w:r w:rsidRPr="00242B26">
        <w:rPr>
          <w:lang w:val="ru-RU"/>
        </w:rPr>
        <w:t>:</w:t>
      </w:r>
    </w:p>
    <w:p w14:paraId="0614AD66" w14:textId="77777777" w:rsidR="00CC43FE" w:rsidRPr="00242B26" w:rsidRDefault="00CC43FE" w:rsidP="00CC43FE">
      <w:pPr>
        <w:pStyle w:val="CodeBlock"/>
        <w:rPr>
          <w:lang w:val="ru-RU"/>
        </w:rPr>
      </w:pPr>
      <w:r w:rsidRPr="00242B26">
        <w:rPr>
          <w:lang w:val="ru-RU"/>
        </w:rPr>
        <w:t xml:space="preserve">        </w:t>
      </w:r>
      <w:r>
        <w:t>a</w:t>
      </w:r>
      <w:r w:rsidRPr="00242B26">
        <w:rPr>
          <w:lang w:val="ru-RU"/>
        </w:rPr>
        <w:t xml:space="preserve"> (</w:t>
      </w:r>
      <w:r>
        <w:t>float</w:t>
      </w:r>
      <w:r w:rsidRPr="00242B26">
        <w:rPr>
          <w:lang w:val="ru-RU"/>
        </w:rPr>
        <w:t>): коэффициент А</w:t>
      </w:r>
    </w:p>
    <w:p w14:paraId="624CD694" w14:textId="77777777" w:rsidR="00CC43FE" w:rsidRPr="00242B26" w:rsidRDefault="00CC43FE" w:rsidP="00CC43FE">
      <w:pPr>
        <w:pStyle w:val="CodeBlock"/>
        <w:rPr>
          <w:lang w:val="ru-RU"/>
        </w:rPr>
      </w:pPr>
      <w:r w:rsidRPr="00242B26">
        <w:rPr>
          <w:lang w:val="ru-RU"/>
        </w:rPr>
        <w:t xml:space="preserve">        </w:t>
      </w:r>
      <w:r>
        <w:t>b</w:t>
      </w:r>
      <w:r w:rsidRPr="00242B26">
        <w:rPr>
          <w:lang w:val="ru-RU"/>
        </w:rPr>
        <w:t xml:space="preserve"> (</w:t>
      </w:r>
      <w:r>
        <w:t>float</w:t>
      </w:r>
      <w:r w:rsidRPr="00242B26">
        <w:rPr>
          <w:lang w:val="ru-RU"/>
        </w:rPr>
        <w:t xml:space="preserve">): коэффициент </w:t>
      </w:r>
      <w:r>
        <w:t>B</w:t>
      </w:r>
    </w:p>
    <w:p w14:paraId="38D0D245" w14:textId="77777777" w:rsidR="00CC43FE" w:rsidRDefault="00CC43FE" w:rsidP="00CC43FE">
      <w:pPr>
        <w:pStyle w:val="CodeBlock"/>
      </w:pPr>
      <w:r w:rsidRPr="00242B26">
        <w:rPr>
          <w:lang w:val="ru-RU"/>
        </w:rPr>
        <w:t xml:space="preserve">        </w:t>
      </w:r>
      <w:r>
        <w:t xml:space="preserve">c (float): </w:t>
      </w:r>
      <w:proofErr w:type="spellStart"/>
      <w:r>
        <w:t>коэффициент</w:t>
      </w:r>
      <w:proofErr w:type="spellEnd"/>
      <w:r>
        <w:t xml:space="preserve"> C</w:t>
      </w:r>
    </w:p>
    <w:p w14:paraId="3E1F6720" w14:textId="77777777" w:rsidR="00CC43FE" w:rsidRDefault="00CC43FE" w:rsidP="00CC43FE">
      <w:pPr>
        <w:pStyle w:val="CodeBlock"/>
      </w:pPr>
    </w:p>
    <w:p w14:paraId="55C40A18" w14:textId="77777777" w:rsidR="00CC43FE" w:rsidRDefault="00CC43FE" w:rsidP="00CC43FE">
      <w:pPr>
        <w:pStyle w:val="CodeBlock"/>
      </w:pPr>
      <w:r>
        <w:t xml:space="preserve">    Returns:</w:t>
      </w:r>
    </w:p>
    <w:p w14:paraId="5CC421E5" w14:textId="77777777" w:rsidR="00CC43FE" w:rsidRDefault="00CC43FE" w:rsidP="00CC43FE">
      <w:pPr>
        <w:pStyle w:val="CodeBlock"/>
      </w:pPr>
      <w:r>
        <w:t xml:space="preserve">        list[float]: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корней</w:t>
      </w:r>
      <w:proofErr w:type="spellEnd"/>
    </w:p>
    <w:p w14:paraId="6B552C99" w14:textId="77777777" w:rsidR="00CC43FE" w:rsidRDefault="00CC43FE" w:rsidP="00CC43FE">
      <w:pPr>
        <w:pStyle w:val="CodeBlock"/>
      </w:pPr>
      <w:r>
        <w:lastRenderedPageBreak/>
        <w:t xml:space="preserve">        '''</w:t>
      </w:r>
    </w:p>
    <w:p w14:paraId="3D9CE4B1" w14:textId="77777777" w:rsidR="00CC43FE" w:rsidRDefault="00CC43FE" w:rsidP="00CC43FE">
      <w:pPr>
        <w:pStyle w:val="CodeBlock"/>
      </w:pPr>
      <w:r>
        <w:t xml:space="preserve">    result = []</w:t>
      </w:r>
    </w:p>
    <w:p w14:paraId="46FE1E8F" w14:textId="77777777" w:rsidR="00CC43FE" w:rsidRDefault="00CC43FE" w:rsidP="00CC43FE">
      <w:pPr>
        <w:pStyle w:val="CodeBlock"/>
      </w:pPr>
      <w:r>
        <w:t xml:space="preserve">    D = b*b - 4*a*c</w:t>
      </w:r>
    </w:p>
    <w:p w14:paraId="1DE74000" w14:textId="77777777" w:rsidR="00CC43FE" w:rsidRDefault="00CC43FE" w:rsidP="00CC43FE">
      <w:pPr>
        <w:pStyle w:val="CodeBlock"/>
      </w:pPr>
      <w:r>
        <w:t xml:space="preserve">    if D == 0.0:</w:t>
      </w:r>
    </w:p>
    <w:p w14:paraId="4B8EF0A1" w14:textId="77777777" w:rsidR="00CC43FE" w:rsidRDefault="00CC43FE" w:rsidP="00CC43FE">
      <w:pPr>
        <w:pStyle w:val="CodeBlock"/>
      </w:pPr>
      <w:r>
        <w:t xml:space="preserve">        root = -b / (2.0*a)</w:t>
      </w:r>
    </w:p>
    <w:p w14:paraId="45B225E8" w14:textId="77777777" w:rsidR="00CC43FE" w:rsidRDefault="00CC43FE" w:rsidP="00CC43FE">
      <w:pPr>
        <w:pStyle w:val="CodeBlock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(root)</w:t>
      </w:r>
    </w:p>
    <w:p w14:paraId="5E6511D1" w14:textId="77777777" w:rsidR="00CC43FE" w:rsidRDefault="00CC43FE" w:rsidP="00CC43FE">
      <w:pPr>
        <w:pStyle w:val="CodeBlock"/>
      </w:pPr>
      <w:r>
        <w:t xml:space="preserve">    </w:t>
      </w:r>
      <w:proofErr w:type="spellStart"/>
      <w:r>
        <w:t>elif</w:t>
      </w:r>
      <w:proofErr w:type="spellEnd"/>
      <w:r>
        <w:t xml:space="preserve"> D &gt; 0.0:</w:t>
      </w:r>
    </w:p>
    <w:p w14:paraId="66696547" w14:textId="77777777" w:rsidR="00CC43FE" w:rsidRDefault="00CC43FE" w:rsidP="00CC43FE">
      <w:pPr>
        <w:pStyle w:val="CodeBlock"/>
      </w:pPr>
      <w:r>
        <w:t xml:space="preserve">        </w:t>
      </w:r>
      <w:proofErr w:type="spellStart"/>
      <w:r>
        <w:t>sqD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(D)</w:t>
      </w:r>
    </w:p>
    <w:p w14:paraId="745F3346" w14:textId="77777777" w:rsidR="00CC43FE" w:rsidRDefault="00CC43FE" w:rsidP="00CC43FE">
      <w:pPr>
        <w:pStyle w:val="CodeBlock"/>
      </w:pPr>
      <w:r>
        <w:t xml:space="preserve">        root1 = (-b + </w:t>
      </w:r>
      <w:proofErr w:type="spellStart"/>
      <w:r>
        <w:t>sqD</w:t>
      </w:r>
      <w:proofErr w:type="spellEnd"/>
      <w:r>
        <w:t>) / (2.0*a)</w:t>
      </w:r>
    </w:p>
    <w:p w14:paraId="033F0682" w14:textId="77777777" w:rsidR="00CC43FE" w:rsidRDefault="00CC43FE" w:rsidP="00CC43FE">
      <w:pPr>
        <w:pStyle w:val="CodeBlock"/>
      </w:pPr>
      <w:r>
        <w:t xml:space="preserve">        root2 = (-b - </w:t>
      </w:r>
      <w:proofErr w:type="spellStart"/>
      <w:r>
        <w:t>sqD</w:t>
      </w:r>
      <w:proofErr w:type="spellEnd"/>
      <w:r>
        <w:t>) / (2.0*a)</w:t>
      </w:r>
    </w:p>
    <w:p w14:paraId="23E9694B" w14:textId="77777777" w:rsidR="00CC43FE" w:rsidRDefault="00CC43FE" w:rsidP="00CC43FE">
      <w:pPr>
        <w:pStyle w:val="CodeBlock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(root1)</w:t>
      </w:r>
    </w:p>
    <w:p w14:paraId="4C792156" w14:textId="77777777" w:rsidR="00CC43FE" w:rsidRDefault="00CC43FE" w:rsidP="00CC43FE">
      <w:pPr>
        <w:pStyle w:val="CodeBlock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(root2)</w:t>
      </w:r>
    </w:p>
    <w:p w14:paraId="5E00CED6" w14:textId="77777777" w:rsidR="00CC43FE" w:rsidRDefault="00CC43FE" w:rsidP="00CC43FE">
      <w:pPr>
        <w:pStyle w:val="CodeBlock"/>
      </w:pPr>
      <w:r>
        <w:t xml:space="preserve">    return result</w:t>
      </w:r>
    </w:p>
    <w:p w14:paraId="600BC57A" w14:textId="77777777" w:rsidR="00CC43FE" w:rsidRDefault="00CC43FE" w:rsidP="00CC43FE">
      <w:pPr>
        <w:pStyle w:val="CodeBlock"/>
      </w:pPr>
    </w:p>
    <w:p w14:paraId="3EA3BC14" w14:textId="77777777" w:rsidR="00CC43FE" w:rsidRDefault="00CC43FE" w:rsidP="00CC43FE">
      <w:pPr>
        <w:pStyle w:val="CodeBlock"/>
      </w:pPr>
    </w:p>
    <w:p w14:paraId="2A730E2E" w14:textId="77777777" w:rsidR="00CC43FE" w:rsidRDefault="00CC43FE" w:rsidP="00CC43FE">
      <w:pPr>
        <w:pStyle w:val="CodeBlock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AF3B60F" w14:textId="77777777" w:rsidR="00CC43FE" w:rsidRPr="00242B26" w:rsidRDefault="00CC43FE" w:rsidP="00CC43FE">
      <w:pPr>
        <w:pStyle w:val="CodeBlock"/>
        <w:rPr>
          <w:lang w:val="ru-RU"/>
        </w:rPr>
      </w:pPr>
      <w:r>
        <w:t xml:space="preserve">    </w:t>
      </w:r>
      <w:r w:rsidRPr="00242B26">
        <w:rPr>
          <w:lang w:val="ru-RU"/>
        </w:rPr>
        <w:t>'''</w:t>
      </w:r>
    </w:p>
    <w:p w14:paraId="129C0B89" w14:textId="77777777" w:rsidR="00CC43FE" w:rsidRPr="00242B26" w:rsidRDefault="00CC43FE" w:rsidP="00CC43FE">
      <w:pPr>
        <w:pStyle w:val="CodeBlock"/>
        <w:rPr>
          <w:lang w:val="ru-RU"/>
        </w:rPr>
      </w:pPr>
      <w:r w:rsidRPr="00242B26">
        <w:rPr>
          <w:lang w:val="ru-RU"/>
        </w:rPr>
        <w:t xml:space="preserve">    Основная функция</w:t>
      </w:r>
    </w:p>
    <w:p w14:paraId="07732F16" w14:textId="77777777" w:rsidR="00CC43FE" w:rsidRPr="00242B26" w:rsidRDefault="00CC43FE" w:rsidP="00CC43FE">
      <w:pPr>
        <w:pStyle w:val="CodeBlock"/>
        <w:rPr>
          <w:lang w:val="ru-RU"/>
        </w:rPr>
      </w:pPr>
      <w:r w:rsidRPr="00242B26">
        <w:rPr>
          <w:lang w:val="ru-RU"/>
        </w:rPr>
        <w:t xml:space="preserve">    '''</w:t>
      </w:r>
    </w:p>
    <w:p w14:paraId="68E207D3" w14:textId="77777777" w:rsidR="00CC43FE" w:rsidRPr="00242B26" w:rsidRDefault="00CC43FE" w:rsidP="00CC43FE">
      <w:pPr>
        <w:pStyle w:val="CodeBlock"/>
        <w:rPr>
          <w:lang w:val="ru-RU"/>
        </w:rPr>
      </w:pPr>
      <w:r w:rsidRPr="00242B26">
        <w:rPr>
          <w:lang w:val="ru-RU"/>
        </w:rPr>
        <w:t xml:space="preserve">    </w:t>
      </w:r>
      <w:r>
        <w:t>a</w:t>
      </w:r>
      <w:r w:rsidRPr="00242B26">
        <w:rPr>
          <w:lang w:val="ru-RU"/>
        </w:rPr>
        <w:t xml:space="preserve"> = </w:t>
      </w:r>
      <w:r>
        <w:t>get</w:t>
      </w:r>
      <w:r w:rsidRPr="00242B26">
        <w:rPr>
          <w:lang w:val="ru-RU"/>
        </w:rPr>
        <w:t>_</w:t>
      </w:r>
      <w:proofErr w:type="spellStart"/>
      <w:proofErr w:type="gramStart"/>
      <w:r>
        <w:t>coef</w:t>
      </w:r>
      <w:proofErr w:type="spellEnd"/>
      <w:r w:rsidRPr="00242B26">
        <w:rPr>
          <w:lang w:val="ru-RU"/>
        </w:rPr>
        <w:t>(</w:t>
      </w:r>
      <w:proofErr w:type="gramEnd"/>
      <w:r w:rsidRPr="00242B26">
        <w:rPr>
          <w:lang w:val="ru-RU"/>
        </w:rPr>
        <w:t>1, 'Введите коэффициент А:')</w:t>
      </w:r>
    </w:p>
    <w:p w14:paraId="425329A1" w14:textId="77777777" w:rsidR="00CC43FE" w:rsidRPr="00242B26" w:rsidRDefault="00CC43FE" w:rsidP="00CC43FE">
      <w:pPr>
        <w:pStyle w:val="CodeBlock"/>
        <w:rPr>
          <w:lang w:val="ru-RU"/>
        </w:rPr>
      </w:pPr>
      <w:r w:rsidRPr="00242B26">
        <w:rPr>
          <w:lang w:val="ru-RU"/>
        </w:rPr>
        <w:t xml:space="preserve">    </w:t>
      </w:r>
      <w:r>
        <w:t>b</w:t>
      </w:r>
      <w:r w:rsidRPr="00242B26">
        <w:rPr>
          <w:lang w:val="ru-RU"/>
        </w:rPr>
        <w:t xml:space="preserve"> = </w:t>
      </w:r>
      <w:r>
        <w:t>get</w:t>
      </w:r>
      <w:r w:rsidRPr="00242B26">
        <w:rPr>
          <w:lang w:val="ru-RU"/>
        </w:rPr>
        <w:t>_</w:t>
      </w:r>
      <w:proofErr w:type="spellStart"/>
      <w:proofErr w:type="gramStart"/>
      <w:r>
        <w:t>coef</w:t>
      </w:r>
      <w:proofErr w:type="spellEnd"/>
      <w:r w:rsidRPr="00242B26">
        <w:rPr>
          <w:lang w:val="ru-RU"/>
        </w:rPr>
        <w:t>(</w:t>
      </w:r>
      <w:proofErr w:type="gramEnd"/>
      <w:r w:rsidRPr="00242B26">
        <w:rPr>
          <w:lang w:val="ru-RU"/>
        </w:rPr>
        <w:t xml:space="preserve">2, 'Введите коэффициент </w:t>
      </w:r>
      <w:r>
        <w:t>B</w:t>
      </w:r>
      <w:r w:rsidRPr="00242B26">
        <w:rPr>
          <w:lang w:val="ru-RU"/>
        </w:rPr>
        <w:t>:')</w:t>
      </w:r>
    </w:p>
    <w:p w14:paraId="0B70E89F" w14:textId="77777777" w:rsidR="00CC43FE" w:rsidRPr="00242B26" w:rsidRDefault="00CC43FE" w:rsidP="00CC43FE">
      <w:pPr>
        <w:pStyle w:val="CodeBlock"/>
        <w:rPr>
          <w:lang w:val="ru-RU"/>
        </w:rPr>
      </w:pPr>
      <w:r w:rsidRPr="00242B26">
        <w:rPr>
          <w:lang w:val="ru-RU"/>
        </w:rPr>
        <w:t xml:space="preserve">    </w:t>
      </w:r>
      <w:r>
        <w:t>c</w:t>
      </w:r>
      <w:r w:rsidRPr="00242B26">
        <w:rPr>
          <w:lang w:val="ru-RU"/>
        </w:rPr>
        <w:t xml:space="preserve"> = </w:t>
      </w:r>
      <w:r>
        <w:t>get</w:t>
      </w:r>
      <w:r w:rsidRPr="00242B26">
        <w:rPr>
          <w:lang w:val="ru-RU"/>
        </w:rPr>
        <w:t>_</w:t>
      </w:r>
      <w:proofErr w:type="spellStart"/>
      <w:proofErr w:type="gramStart"/>
      <w:r>
        <w:t>coef</w:t>
      </w:r>
      <w:proofErr w:type="spellEnd"/>
      <w:r w:rsidRPr="00242B26">
        <w:rPr>
          <w:lang w:val="ru-RU"/>
        </w:rPr>
        <w:t>(</w:t>
      </w:r>
      <w:proofErr w:type="gramEnd"/>
      <w:r w:rsidRPr="00242B26">
        <w:rPr>
          <w:lang w:val="ru-RU"/>
        </w:rPr>
        <w:t xml:space="preserve">3, 'Введите коэффициент </w:t>
      </w:r>
      <w:r>
        <w:t>C</w:t>
      </w:r>
      <w:r w:rsidRPr="00242B26">
        <w:rPr>
          <w:lang w:val="ru-RU"/>
        </w:rPr>
        <w:t>:')</w:t>
      </w:r>
    </w:p>
    <w:p w14:paraId="0598DB28" w14:textId="77777777" w:rsidR="00CC43FE" w:rsidRDefault="00CC43FE" w:rsidP="00CC43FE">
      <w:pPr>
        <w:pStyle w:val="CodeBlock"/>
      </w:pPr>
      <w:r w:rsidRPr="00242B26">
        <w:rPr>
          <w:lang w:val="ru-RU"/>
        </w:rPr>
        <w:t xml:space="preserve">    </w:t>
      </w:r>
      <w:r>
        <w:t xml:space="preserve"># </w:t>
      </w:r>
      <w:proofErr w:type="spellStart"/>
      <w:r>
        <w:t>Вычисление</w:t>
      </w:r>
      <w:proofErr w:type="spellEnd"/>
      <w:r>
        <w:t xml:space="preserve"> </w:t>
      </w:r>
      <w:proofErr w:type="spellStart"/>
      <w:r>
        <w:t>корней</w:t>
      </w:r>
      <w:proofErr w:type="spellEnd"/>
    </w:p>
    <w:p w14:paraId="541C3445" w14:textId="77777777" w:rsidR="00CC43FE" w:rsidRDefault="00CC43FE" w:rsidP="00CC43FE">
      <w:pPr>
        <w:pStyle w:val="CodeBlock"/>
      </w:pPr>
      <w:r>
        <w:t xml:space="preserve">    roots = </w:t>
      </w:r>
      <w:proofErr w:type="spellStart"/>
      <w:r>
        <w:t>get_bisquare_roots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590E1162" w14:textId="77777777" w:rsidR="00CC43FE" w:rsidRDefault="00CC43FE" w:rsidP="00CC43FE">
      <w:pPr>
        <w:pStyle w:val="CodeBlock"/>
      </w:pPr>
      <w:r>
        <w:t xml:space="preserve">    #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корней</w:t>
      </w:r>
      <w:proofErr w:type="spellEnd"/>
    </w:p>
    <w:p w14:paraId="0BBDC009" w14:textId="77777777" w:rsidR="00CC43FE" w:rsidRDefault="00CC43FE" w:rsidP="00CC43FE">
      <w:pPr>
        <w:pStyle w:val="CodeBlock"/>
      </w:pPr>
      <w:r>
        <w:t xml:space="preserve">    if not </w:t>
      </w:r>
      <w:proofErr w:type="spellStart"/>
      <w:r>
        <w:t>len</w:t>
      </w:r>
      <w:proofErr w:type="spellEnd"/>
      <w:r>
        <w:t>(roots):</w:t>
      </w:r>
    </w:p>
    <w:p w14:paraId="097CCE2C" w14:textId="77777777" w:rsidR="00CC43FE" w:rsidRDefault="00CC43FE" w:rsidP="00CC43FE">
      <w:pPr>
        <w:pStyle w:val="CodeBlock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корней</w:t>
      </w:r>
      <w:proofErr w:type="spellEnd"/>
      <w:r>
        <w:t>')</w:t>
      </w:r>
    </w:p>
    <w:p w14:paraId="13FE2A9B" w14:textId="77777777" w:rsidR="00CC43FE" w:rsidRDefault="00CC43FE" w:rsidP="00CC43FE">
      <w:pPr>
        <w:pStyle w:val="CodeBlock"/>
      </w:pPr>
      <w:r>
        <w:t xml:space="preserve">    for root in roots:</w:t>
      </w:r>
    </w:p>
    <w:p w14:paraId="18B52DC4" w14:textId="77777777" w:rsidR="00CC43FE" w:rsidRDefault="00CC43FE" w:rsidP="00CC43FE">
      <w:pPr>
        <w:pStyle w:val="CodeBlock"/>
      </w:pPr>
      <w:r>
        <w:t xml:space="preserve">        print(root)</w:t>
      </w:r>
    </w:p>
    <w:p w14:paraId="79A9672E" w14:textId="77777777" w:rsidR="00CC43FE" w:rsidRDefault="00CC43FE" w:rsidP="00CC43FE">
      <w:pPr>
        <w:pStyle w:val="CodeBlock"/>
      </w:pPr>
      <w:r>
        <w:t xml:space="preserve">    # </w:t>
      </w:r>
      <w:proofErr w:type="spellStart"/>
      <w:r>
        <w:t>len_roots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(roots)</w:t>
      </w:r>
    </w:p>
    <w:p w14:paraId="72E84BA4" w14:textId="77777777" w:rsidR="00CC43FE" w:rsidRDefault="00CC43FE" w:rsidP="00CC43FE">
      <w:pPr>
        <w:pStyle w:val="CodeBlock"/>
      </w:pPr>
      <w:r>
        <w:t xml:space="preserve">    # if </w:t>
      </w:r>
      <w:proofErr w:type="spellStart"/>
      <w:r>
        <w:t>len_roots</w:t>
      </w:r>
      <w:proofErr w:type="spellEnd"/>
      <w:r>
        <w:t xml:space="preserve"> == 0:</w:t>
      </w:r>
    </w:p>
    <w:p w14:paraId="54AABD33" w14:textId="77777777" w:rsidR="00CC43FE" w:rsidRDefault="00CC43FE" w:rsidP="00CC43FE">
      <w:pPr>
        <w:pStyle w:val="CodeBlock"/>
      </w:pPr>
      <w:r>
        <w:t xml:space="preserve">        # </w:t>
      </w:r>
      <w:proofErr w:type="gramStart"/>
      <w:r>
        <w:t>print(</w:t>
      </w:r>
      <w:proofErr w:type="gramEnd"/>
      <w:r>
        <w:t>'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корней</w:t>
      </w:r>
      <w:proofErr w:type="spellEnd"/>
      <w:r>
        <w:t>')</w:t>
      </w:r>
    </w:p>
    <w:p w14:paraId="352939A6" w14:textId="77777777" w:rsidR="00CC43FE" w:rsidRDefault="00CC43FE" w:rsidP="00CC43FE">
      <w:pPr>
        <w:pStyle w:val="CodeBlock"/>
      </w:pPr>
      <w:r>
        <w:t xml:space="preserve">    #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len_roots</w:t>
      </w:r>
      <w:proofErr w:type="spellEnd"/>
      <w:r>
        <w:t xml:space="preserve"> == 1:</w:t>
      </w:r>
    </w:p>
    <w:p w14:paraId="09957345" w14:textId="77777777" w:rsidR="00CC43FE" w:rsidRDefault="00CC43FE" w:rsidP="00CC43FE">
      <w:pPr>
        <w:pStyle w:val="CodeBlock"/>
      </w:pPr>
      <w:r>
        <w:t xml:space="preserve">        # </w:t>
      </w:r>
      <w:proofErr w:type="gramStart"/>
      <w:r>
        <w:t>print(</w:t>
      </w:r>
      <w:proofErr w:type="gramEnd"/>
      <w:r>
        <w:t>'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корень</w:t>
      </w:r>
      <w:proofErr w:type="spellEnd"/>
      <w:r>
        <w:t>: {}'.format(roots[0]))</w:t>
      </w:r>
    </w:p>
    <w:p w14:paraId="4573C900" w14:textId="77777777" w:rsidR="00CC43FE" w:rsidRDefault="00CC43FE" w:rsidP="00CC43FE">
      <w:pPr>
        <w:pStyle w:val="CodeBlock"/>
      </w:pPr>
      <w:r>
        <w:t xml:space="preserve">    #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len_roots</w:t>
      </w:r>
      <w:proofErr w:type="spellEnd"/>
      <w:r>
        <w:t xml:space="preserve"> == 2:</w:t>
      </w:r>
    </w:p>
    <w:p w14:paraId="05F2E1EA" w14:textId="77777777" w:rsidR="00CC43FE" w:rsidRDefault="00CC43FE" w:rsidP="00CC43FE">
      <w:pPr>
        <w:pStyle w:val="CodeBlock"/>
      </w:pPr>
      <w:r>
        <w:t xml:space="preserve">        # </w:t>
      </w:r>
      <w:proofErr w:type="gramStart"/>
      <w:r>
        <w:t>print(</w:t>
      </w:r>
      <w:proofErr w:type="gramEnd"/>
      <w:r>
        <w:t>'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корня</w:t>
      </w:r>
      <w:proofErr w:type="spellEnd"/>
      <w:r>
        <w:t>: {} и {}'.format(roots[0], roots[1]))</w:t>
      </w:r>
    </w:p>
    <w:p w14:paraId="51D18A79" w14:textId="77777777" w:rsidR="00CC43FE" w:rsidRDefault="00CC43FE" w:rsidP="00CC43FE">
      <w:pPr>
        <w:pStyle w:val="CodeBlock"/>
      </w:pPr>
    </w:p>
    <w:p w14:paraId="6EBA3432" w14:textId="77777777" w:rsidR="00CC43FE" w:rsidRPr="00CC43FE" w:rsidRDefault="00CC43FE" w:rsidP="00CC43FE">
      <w:pPr>
        <w:pStyle w:val="CodeBlock"/>
        <w:rPr>
          <w:lang w:val="ru-RU"/>
        </w:rPr>
      </w:pPr>
      <w:r w:rsidRPr="00CC43FE">
        <w:rPr>
          <w:lang w:val="ru-RU"/>
        </w:rPr>
        <w:t># Если сценарий запущен из командной строки</w:t>
      </w:r>
    </w:p>
    <w:p w14:paraId="7871661C" w14:textId="77777777" w:rsidR="00CC43FE" w:rsidRDefault="00CC43FE" w:rsidP="00CC43FE">
      <w:pPr>
        <w:pStyle w:val="CodeBlock"/>
      </w:pPr>
      <w:r>
        <w:t>if __name__ == "__main__":</w:t>
      </w:r>
    </w:p>
    <w:p w14:paraId="31673B6E" w14:textId="77777777" w:rsidR="00CC43FE" w:rsidRDefault="00CC43FE" w:rsidP="00CC43FE">
      <w:pPr>
        <w:pStyle w:val="CodeBlock"/>
      </w:pPr>
      <w:r>
        <w:lastRenderedPageBreak/>
        <w:t xml:space="preserve">    </w:t>
      </w:r>
      <w:proofErr w:type="gramStart"/>
      <w:r>
        <w:t>main(</w:t>
      </w:r>
      <w:proofErr w:type="gramEnd"/>
      <w:r>
        <w:t>)</w:t>
      </w:r>
    </w:p>
    <w:p w14:paraId="605FBD28" w14:textId="77777777" w:rsidR="00CC43FE" w:rsidRDefault="00CC43FE" w:rsidP="00CC43FE">
      <w:pPr>
        <w:pStyle w:val="CodeBlock"/>
      </w:pPr>
    </w:p>
    <w:p w14:paraId="53E88B56" w14:textId="77777777" w:rsidR="00CC43FE" w:rsidRDefault="00CC43FE" w:rsidP="00CC43FE">
      <w:pPr>
        <w:pStyle w:val="CodeBlock"/>
      </w:pPr>
      <w:r>
        <w:t xml:space="preserve">#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запуска</w:t>
      </w:r>
      <w:proofErr w:type="spellEnd"/>
    </w:p>
    <w:p w14:paraId="0208278F" w14:textId="1B3639FC" w:rsidR="007E436F" w:rsidRPr="007E436F" w:rsidRDefault="00CC43FE" w:rsidP="00CC43FE">
      <w:pPr>
        <w:pStyle w:val="CodeBlock"/>
      </w:pPr>
      <w:r>
        <w:t># qr.py 1 0 -4</w:t>
      </w:r>
    </w:p>
    <w:p w14:paraId="080243C9" w14:textId="05F0AAE9" w:rsidR="00350C51" w:rsidRDefault="006F2FA0" w:rsidP="00931CA1">
      <w:pPr>
        <w:pStyle w:val="Heading2"/>
        <w:ind w:firstLine="0"/>
        <w:rPr>
          <w:lang w:eastAsia="zh-CN"/>
        </w:rPr>
      </w:pPr>
      <w:bookmarkStart w:id="6" w:name="_Toc86615458"/>
      <w:r>
        <w:rPr>
          <w:lang w:eastAsia="zh-CN"/>
        </w:rPr>
        <w:t>Результаты выполнения</w:t>
      </w:r>
      <w:bookmarkEnd w:id="6"/>
    </w:p>
    <w:p w14:paraId="18068873" w14:textId="3DF68882" w:rsidR="009B0137" w:rsidRDefault="00242B26" w:rsidP="0068244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5DFC6BB" wp14:editId="64D7D62A">
            <wp:extent cx="465772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E6B8" w14:textId="5B4273D8" w:rsidR="00E74BA1" w:rsidRPr="00682445" w:rsidRDefault="009B0137" w:rsidP="009B0137">
      <w:pPr>
        <w:pStyle w:val="Caption"/>
      </w:pPr>
      <w:r>
        <w:t xml:space="preserve">рис.  </w:t>
      </w:r>
      <w:r w:rsidR="003E4E68">
        <w:rPr>
          <w:noProof/>
        </w:rPr>
        <w:fldChar w:fldCharType="begin"/>
      </w:r>
      <w:r w:rsidR="003E4E68">
        <w:rPr>
          <w:noProof/>
        </w:rPr>
        <w:instrText xml:space="preserve"> SEQ рис._ \* ARABIC </w:instrText>
      </w:r>
      <w:r w:rsidR="003E4E68">
        <w:rPr>
          <w:noProof/>
        </w:rPr>
        <w:fldChar w:fldCharType="separate"/>
      </w:r>
      <w:r w:rsidR="00E47A89">
        <w:rPr>
          <w:noProof/>
        </w:rPr>
        <w:t>1</w:t>
      </w:r>
      <w:r w:rsidR="003E4E68">
        <w:rPr>
          <w:noProof/>
        </w:rPr>
        <w:fldChar w:fldCharType="end"/>
      </w:r>
      <w:r>
        <w:t xml:space="preserve"> результат выполнения задани</w:t>
      </w:r>
      <w:r w:rsidR="0049109D">
        <w:t>я</w:t>
      </w:r>
    </w:p>
    <w:p w14:paraId="2FFE921B" w14:textId="77777777" w:rsidR="00263A7E" w:rsidRPr="00976AA6" w:rsidRDefault="00480ED0" w:rsidP="00480ED0">
      <w:pPr>
        <w:pStyle w:val="Heading1"/>
      </w:pPr>
      <w:bookmarkStart w:id="7" w:name="_Toc86615459"/>
      <w:r>
        <w:t>Вывод</w:t>
      </w:r>
      <w:bookmarkEnd w:id="7"/>
    </w:p>
    <w:p w14:paraId="1D93F4DA" w14:textId="5A62F9FB" w:rsidR="00D3183B" w:rsidRPr="00AD7C1C" w:rsidRDefault="00D3183B" w:rsidP="00427E48">
      <w:pPr>
        <w:rPr>
          <w:b/>
        </w:rPr>
      </w:pPr>
      <w:r>
        <w:t>На данной лабораторной работе я и</w:t>
      </w:r>
      <w:r w:rsidRPr="00773602">
        <w:t>зуч</w:t>
      </w:r>
      <w:r>
        <w:t xml:space="preserve">ил </w:t>
      </w:r>
      <w:r w:rsidR="00AD7C1C" w:rsidRPr="00427E48">
        <w:t>основные конструкции языка</w:t>
      </w:r>
      <w:r w:rsidR="00427E48" w:rsidRPr="00427E48">
        <w:t xml:space="preserve"> </w:t>
      </w:r>
      <w:r w:rsidR="00AD7C1C" w:rsidRPr="00427E48">
        <w:rPr>
          <w:lang w:val="en-US"/>
        </w:rPr>
        <w:t>Python</w:t>
      </w:r>
      <w:r w:rsidR="00AD7C1C" w:rsidRPr="00427E48">
        <w:t>.</w:t>
      </w:r>
    </w:p>
    <w:p w14:paraId="3B0D3294" w14:textId="704837DC" w:rsidR="008E2CBE" w:rsidRPr="009C3D4C" w:rsidRDefault="008E2CBE" w:rsidP="00D3183B"/>
    <w:sectPr w:rsidR="008E2CBE" w:rsidRPr="009C3D4C" w:rsidSect="003365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28" w:right="1133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304A7" w14:textId="77777777" w:rsidR="00B121A9" w:rsidRDefault="00B121A9" w:rsidP="00244EAE">
      <w:pPr>
        <w:spacing w:before="0" w:after="0" w:line="240" w:lineRule="auto"/>
      </w:pPr>
      <w:r>
        <w:separator/>
      </w:r>
    </w:p>
    <w:p w14:paraId="360677CD" w14:textId="77777777" w:rsidR="00B121A9" w:rsidRDefault="00B121A9"/>
    <w:p w14:paraId="312EB423" w14:textId="77777777" w:rsidR="00B121A9" w:rsidRDefault="00B121A9" w:rsidP="003F6779"/>
  </w:endnote>
  <w:endnote w:type="continuationSeparator" w:id="0">
    <w:p w14:paraId="036CD56D" w14:textId="77777777" w:rsidR="00B121A9" w:rsidRDefault="00B121A9" w:rsidP="00244EAE">
      <w:pPr>
        <w:spacing w:before="0" w:after="0" w:line="240" w:lineRule="auto"/>
      </w:pPr>
      <w:r>
        <w:continuationSeparator/>
      </w:r>
    </w:p>
    <w:p w14:paraId="01447A0A" w14:textId="77777777" w:rsidR="00B121A9" w:rsidRDefault="00B121A9"/>
    <w:p w14:paraId="3B0A7107" w14:textId="77777777" w:rsidR="00B121A9" w:rsidRDefault="00B121A9" w:rsidP="003F6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2B27E" w14:textId="77777777" w:rsidR="00DE013E" w:rsidRDefault="00DE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04BD" w14:textId="77777777" w:rsidR="00EA00E1" w:rsidRPr="00D33D01" w:rsidRDefault="00244EAE" w:rsidP="00D33D01">
    <w:pPr>
      <w:pStyle w:val="Footer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BE55" w14:textId="77777777" w:rsidR="00244EAE" w:rsidRPr="00DE013E" w:rsidRDefault="00D60A36" w:rsidP="00244EAE">
    <w:pPr>
      <w:pStyle w:val="Footer"/>
      <w:jc w:val="center"/>
    </w:pPr>
    <w:r>
      <w:t xml:space="preserve">Москва, </w:t>
    </w:r>
    <w:r w:rsidR="00DE013E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80D6B" w14:textId="77777777" w:rsidR="00B121A9" w:rsidRDefault="00B121A9" w:rsidP="00244EAE">
      <w:pPr>
        <w:spacing w:before="0" w:after="0" w:line="240" w:lineRule="auto"/>
      </w:pPr>
      <w:r>
        <w:separator/>
      </w:r>
    </w:p>
    <w:p w14:paraId="4A97BD3D" w14:textId="77777777" w:rsidR="00B121A9" w:rsidRDefault="00B121A9"/>
    <w:p w14:paraId="3A43BD07" w14:textId="77777777" w:rsidR="00B121A9" w:rsidRDefault="00B121A9" w:rsidP="003F6779"/>
  </w:footnote>
  <w:footnote w:type="continuationSeparator" w:id="0">
    <w:p w14:paraId="451B47BB" w14:textId="77777777" w:rsidR="00B121A9" w:rsidRDefault="00B121A9" w:rsidP="00244EAE">
      <w:pPr>
        <w:spacing w:before="0" w:after="0" w:line="240" w:lineRule="auto"/>
      </w:pPr>
      <w:r>
        <w:continuationSeparator/>
      </w:r>
    </w:p>
    <w:p w14:paraId="429B9A37" w14:textId="77777777" w:rsidR="00B121A9" w:rsidRDefault="00B121A9"/>
    <w:p w14:paraId="6677FC2E" w14:textId="77777777" w:rsidR="00B121A9" w:rsidRDefault="00B121A9" w:rsidP="003F6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63B4" w14:textId="77777777" w:rsidR="00DE013E" w:rsidRDefault="00DE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ADD3" w14:textId="77777777" w:rsidR="00DE013E" w:rsidRDefault="00DE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47D96" w14:textId="77777777" w:rsidR="00DE013E" w:rsidRDefault="00DE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B3E"/>
    <w:multiLevelType w:val="multilevel"/>
    <w:tmpl w:val="39E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0DD6"/>
    <w:multiLevelType w:val="hybridMultilevel"/>
    <w:tmpl w:val="10F03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0351F"/>
    <w:multiLevelType w:val="multilevel"/>
    <w:tmpl w:val="32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66691"/>
    <w:multiLevelType w:val="hybridMultilevel"/>
    <w:tmpl w:val="5AF043C2"/>
    <w:lvl w:ilvl="0" w:tplc="A2AC52A0">
      <w:numFmt w:val="bullet"/>
      <w:lvlText w:val=""/>
      <w:lvlJc w:val="left"/>
      <w:pPr>
        <w:ind w:left="1354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 w15:restartNumberingAfterBreak="0">
    <w:nsid w:val="314316D7"/>
    <w:multiLevelType w:val="hybridMultilevel"/>
    <w:tmpl w:val="EC74C79E"/>
    <w:lvl w:ilvl="0" w:tplc="A22E6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D434F4"/>
    <w:multiLevelType w:val="hybridMultilevel"/>
    <w:tmpl w:val="4A76F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8E0A44"/>
    <w:multiLevelType w:val="hybridMultilevel"/>
    <w:tmpl w:val="B9240BCA"/>
    <w:lvl w:ilvl="0" w:tplc="E61C6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A55B8"/>
    <w:multiLevelType w:val="hybridMultilevel"/>
    <w:tmpl w:val="8C96C9FE"/>
    <w:lvl w:ilvl="0" w:tplc="38601E56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90B4215"/>
    <w:multiLevelType w:val="hybridMultilevel"/>
    <w:tmpl w:val="9DD2EB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760EA5"/>
    <w:multiLevelType w:val="hybridMultilevel"/>
    <w:tmpl w:val="03423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C97AC7"/>
    <w:multiLevelType w:val="hybridMultilevel"/>
    <w:tmpl w:val="9928354A"/>
    <w:lvl w:ilvl="0" w:tplc="79867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1C7506"/>
    <w:multiLevelType w:val="hybridMultilevel"/>
    <w:tmpl w:val="65AE4624"/>
    <w:lvl w:ilvl="0" w:tplc="9DA2E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85"/>
    <w:rsid w:val="0001388F"/>
    <w:rsid w:val="00015973"/>
    <w:rsid w:val="000222CD"/>
    <w:rsid w:val="0002676F"/>
    <w:rsid w:val="000472C4"/>
    <w:rsid w:val="0005506B"/>
    <w:rsid w:val="00086B42"/>
    <w:rsid w:val="00094A1D"/>
    <w:rsid w:val="000B44E1"/>
    <w:rsid w:val="000B7969"/>
    <w:rsid w:val="000D050B"/>
    <w:rsid w:val="000D1522"/>
    <w:rsid w:val="000E39B8"/>
    <w:rsid w:val="000F408A"/>
    <w:rsid w:val="001111B0"/>
    <w:rsid w:val="0011350A"/>
    <w:rsid w:val="001223BE"/>
    <w:rsid w:val="00141A32"/>
    <w:rsid w:val="00146F3D"/>
    <w:rsid w:val="0016020F"/>
    <w:rsid w:val="001A0BFB"/>
    <w:rsid w:val="001A53FA"/>
    <w:rsid w:val="001B419C"/>
    <w:rsid w:val="001B7CFC"/>
    <w:rsid w:val="001C4DF5"/>
    <w:rsid w:val="001C71FD"/>
    <w:rsid w:val="001D4474"/>
    <w:rsid w:val="001E3E89"/>
    <w:rsid w:val="001F6832"/>
    <w:rsid w:val="002036F4"/>
    <w:rsid w:val="00210A9A"/>
    <w:rsid w:val="00214C94"/>
    <w:rsid w:val="00230578"/>
    <w:rsid w:val="00230F31"/>
    <w:rsid w:val="00242B26"/>
    <w:rsid w:val="00244EAE"/>
    <w:rsid w:val="00252FBE"/>
    <w:rsid w:val="00254D5C"/>
    <w:rsid w:val="00260A0C"/>
    <w:rsid w:val="00261642"/>
    <w:rsid w:val="00263A7E"/>
    <w:rsid w:val="002909E3"/>
    <w:rsid w:val="0029167B"/>
    <w:rsid w:val="002A1ED0"/>
    <w:rsid w:val="002A418E"/>
    <w:rsid w:val="002A6EB6"/>
    <w:rsid w:val="002C5AC1"/>
    <w:rsid w:val="002C5C86"/>
    <w:rsid w:val="002D0B9B"/>
    <w:rsid w:val="002D2966"/>
    <w:rsid w:val="00324885"/>
    <w:rsid w:val="00326361"/>
    <w:rsid w:val="00336554"/>
    <w:rsid w:val="00350C51"/>
    <w:rsid w:val="00363F6D"/>
    <w:rsid w:val="003764C9"/>
    <w:rsid w:val="00392EFF"/>
    <w:rsid w:val="00397E7D"/>
    <w:rsid w:val="003A153D"/>
    <w:rsid w:val="003C5673"/>
    <w:rsid w:val="003D33E9"/>
    <w:rsid w:val="003E100D"/>
    <w:rsid w:val="003E4E68"/>
    <w:rsid w:val="003F544A"/>
    <w:rsid w:val="003F6779"/>
    <w:rsid w:val="004000B3"/>
    <w:rsid w:val="00406E86"/>
    <w:rsid w:val="004073A1"/>
    <w:rsid w:val="00415EA9"/>
    <w:rsid w:val="00427E48"/>
    <w:rsid w:val="00432FB3"/>
    <w:rsid w:val="00433919"/>
    <w:rsid w:val="00444915"/>
    <w:rsid w:val="00461153"/>
    <w:rsid w:val="00461AF1"/>
    <w:rsid w:val="00480ED0"/>
    <w:rsid w:val="0049109D"/>
    <w:rsid w:val="0049287D"/>
    <w:rsid w:val="004A597A"/>
    <w:rsid w:val="004C0A31"/>
    <w:rsid w:val="004D26BD"/>
    <w:rsid w:val="004E2C66"/>
    <w:rsid w:val="00537368"/>
    <w:rsid w:val="005504E1"/>
    <w:rsid w:val="0055093A"/>
    <w:rsid w:val="00575FDA"/>
    <w:rsid w:val="00576712"/>
    <w:rsid w:val="00594AB9"/>
    <w:rsid w:val="005A25DD"/>
    <w:rsid w:val="005A631C"/>
    <w:rsid w:val="005A71C0"/>
    <w:rsid w:val="005B1DD8"/>
    <w:rsid w:val="005D19D4"/>
    <w:rsid w:val="005F462D"/>
    <w:rsid w:val="005F6DD0"/>
    <w:rsid w:val="00610635"/>
    <w:rsid w:val="006231BB"/>
    <w:rsid w:val="0062406B"/>
    <w:rsid w:val="0062526F"/>
    <w:rsid w:val="00636EF8"/>
    <w:rsid w:val="00682445"/>
    <w:rsid w:val="00685F04"/>
    <w:rsid w:val="0068762B"/>
    <w:rsid w:val="00691BFF"/>
    <w:rsid w:val="006B161D"/>
    <w:rsid w:val="006C7C0E"/>
    <w:rsid w:val="006E465F"/>
    <w:rsid w:val="006F2FA0"/>
    <w:rsid w:val="0070309E"/>
    <w:rsid w:val="007124A6"/>
    <w:rsid w:val="00721A89"/>
    <w:rsid w:val="00753119"/>
    <w:rsid w:val="00755A52"/>
    <w:rsid w:val="00760B1D"/>
    <w:rsid w:val="00760FC6"/>
    <w:rsid w:val="00764971"/>
    <w:rsid w:val="0076602D"/>
    <w:rsid w:val="007670CD"/>
    <w:rsid w:val="00773602"/>
    <w:rsid w:val="007814A4"/>
    <w:rsid w:val="00781B75"/>
    <w:rsid w:val="0079550B"/>
    <w:rsid w:val="007A3B44"/>
    <w:rsid w:val="007B183F"/>
    <w:rsid w:val="007C564E"/>
    <w:rsid w:val="007C5E15"/>
    <w:rsid w:val="007C74D1"/>
    <w:rsid w:val="007E0BA0"/>
    <w:rsid w:val="007E436F"/>
    <w:rsid w:val="007E6D4A"/>
    <w:rsid w:val="00801E40"/>
    <w:rsid w:val="0082407E"/>
    <w:rsid w:val="0085224B"/>
    <w:rsid w:val="008A16D0"/>
    <w:rsid w:val="008C3830"/>
    <w:rsid w:val="008C6E1E"/>
    <w:rsid w:val="008D3F16"/>
    <w:rsid w:val="008E2CBE"/>
    <w:rsid w:val="008F43AD"/>
    <w:rsid w:val="008F46A4"/>
    <w:rsid w:val="00904EF7"/>
    <w:rsid w:val="009112BD"/>
    <w:rsid w:val="009123B2"/>
    <w:rsid w:val="009156AE"/>
    <w:rsid w:val="00917295"/>
    <w:rsid w:val="00920E9D"/>
    <w:rsid w:val="00931CA1"/>
    <w:rsid w:val="00937308"/>
    <w:rsid w:val="00946270"/>
    <w:rsid w:val="00951FE6"/>
    <w:rsid w:val="00954E53"/>
    <w:rsid w:val="00975668"/>
    <w:rsid w:val="00976AA6"/>
    <w:rsid w:val="00981CA5"/>
    <w:rsid w:val="00985E6E"/>
    <w:rsid w:val="009A2EE4"/>
    <w:rsid w:val="009B0137"/>
    <w:rsid w:val="009B6562"/>
    <w:rsid w:val="009C0E20"/>
    <w:rsid w:val="009C36F1"/>
    <w:rsid w:val="009C3D4C"/>
    <w:rsid w:val="009E3DA9"/>
    <w:rsid w:val="00A00313"/>
    <w:rsid w:val="00A13F01"/>
    <w:rsid w:val="00A21AB6"/>
    <w:rsid w:val="00A341CC"/>
    <w:rsid w:val="00A46B44"/>
    <w:rsid w:val="00A53D18"/>
    <w:rsid w:val="00A77A0C"/>
    <w:rsid w:val="00A80489"/>
    <w:rsid w:val="00AD5C46"/>
    <w:rsid w:val="00AD651A"/>
    <w:rsid w:val="00AD7C1C"/>
    <w:rsid w:val="00AE046F"/>
    <w:rsid w:val="00AE3853"/>
    <w:rsid w:val="00AF151B"/>
    <w:rsid w:val="00AF1EB4"/>
    <w:rsid w:val="00AF31FD"/>
    <w:rsid w:val="00AF6680"/>
    <w:rsid w:val="00AF7C64"/>
    <w:rsid w:val="00B121A9"/>
    <w:rsid w:val="00B2126C"/>
    <w:rsid w:val="00B44DF2"/>
    <w:rsid w:val="00B52D96"/>
    <w:rsid w:val="00B66E25"/>
    <w:rsid w:val="00B76AD9"/>
    <w:rsid w:val="00B77C8E"/>
    <w:rsid w:val="00B90BB1"/>
    <w:rsid w:val="00B91B30"/>
    <w:rsid w:val="00BA1555"/>
    <w:rsid w:val="00BD08F0"/>
    <w:rsid w:val="00C03E95"/>
    <w:rsid w:val="00C06423"/>
    <w:rsid w:val="00C1048C"/>
    <w:rsid w:val="00C2715F"/>
    <w:rsid w:val="00C31C8D"/>
    <w:rsid w:val="00C327F4"/>
    <w:rsid w:val="00C40E6A"/>
    <w:rsid w:val="00C63487"/>
    <w:rsid w:val="00C8651F"/>
    <w:rsid w:val="00C86EF3"/>
    <w:rsid w:val="00CA7C36"/>
    <w:rsid w:val="00CB380C"/>
    <w:rsid w:val="00CC43FE"/>
    <w:rsid w:val="00CD424A"/>
    <w:rsid w:val="00CE0775"/>
    <w:rsid w:val="00CE26EA"/>
    <w:rsid w:val="00CE27BB"/>
    <w:rsid w:val="00D03C71"/>
    <w:rsid w:val="00D04537"/>
    <w:rsid w:val="00D11F69"/>
    <w:rsid w:val="00D12F46"/>
    <w:rsid w:val="00D146D4"/>
    <w:rsid w:val="00D3183B"/>
    <w:rsid w:val="00D33D01"/>
    <w:rsid w:val="00D43B24"/>
    <w:rsid w:val="00D44DF1"/>
    <w:rsid w:val="00D60A36"/>
    <w:rsid w:val="00D64064"/>
    <w:rsid w:val="00D64F10"/>
    <w:rsid w:val="00D665D0"/>
    <w:rsid w:val="00DB13A7"/>
    <w:rsid w:val="00DC5BDE"/>
    <w:rsid w:val="00DD0D45"/>
    <w:rsid w:val="00DE013E"/>
    <w:rsid w:val="00DF1F7D"/>
    <w:rsid w:val="00DF4877"/>
    <w:rsid w:val="00E0334B"/>
    <w:rsid w:val="00E034AB"/>
    <w:rsid w:val="00E0514C"/>
    <w:rsid w:val="00E130EC"/>
    <w:rsid w:val="00E3247F"/>
    <w:rsid w:val="00E47A89"/>
    <w:rsid w:val="00E50BCB"/>
    <w:rsid w:val="00E51305"/>
    <w:rsid w:val="00E53625"/>
    <w:rsid w:val="00E67B6D"/>
    <w:rsid w:val="00E73732"/>
    <w:rsid w:val="00E73F76"/>
    <w:rsid w:val="00E74BA1"/>
    <w:rsid w:val="00E87DFE"/>
    <w:rsid w:val="00E91258"/>
    <w:rsid w:val="00E97468"/>
    <w:rsid w:val="00EA00E1"/>
    <w:rsid w:val="00ED0029"/>
    <w:rsid w:val="00EE713E"/>
    <w:rsid w:val="00F232C1"/>
    <w:rsid w:val="00F2650F"/>
    <w:rsid w:val="00F27CF2"/>
    <w:rsid w:val="00F27E9C"/>
    <w:rsid w:val="00F44D8E"/>
    <w:rsid w:val="00F64409"/>
    <w:rsid w:val="00F870CA"/>
    <w:rsid w:val="00FA04AE"/>
    <w:rsid w:val="00FB7648"/>
    <w:rsid w:val="00FE4E8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9F9B"/>
  <w15:docId w15:val="{B1C39A72-C435-4514-B253-036ECCA0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2BD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6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7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A7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C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3F6779"/>
    <w:pPr>
      <w:spacing w:before="0" w:after="0" w:line="240" w:lineRule="auto"/>
      <w:ind w:firstLine="0"/>
      <w:jc w:val="center"/>
    </w:pPr>
    <w:rPr>
      <w:rFonts w:eastAsia="Times New Roman" w:cs="Times New Roman"/>
      <w:b/>
      <w:sz w:val="24"/>
      <w:szCs w:val="24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40E6A"/>
    <w:rPr>
      <w:rFonts w:ascii="Times New Roman" w:eastAsiaTheme="majorEastAsia" w:hAnsi="Times New Roman" w:cstheme="majorBidi"/>
      <w:b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A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0489"/>
    <w:pPr>
      <w:spacing w:before="240" w:after="0" w:line="259" w:lineRule="auto"/>
      <w:ind w:firstLine="0"/>
      <w:outlineLvl w:val="9"/>
    </w:pPr>
    <w:rPr>
      <w:b w:val="0"/>
      <w:sz w:val="4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F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F7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3A7E"/>
  </w:style>
  <w:style w:type="character" w:customStyle="1" w:styleId="Heading2Char">
    <w:name w:val="Heading 2 Char"/>
    <w:basedOn w:val="DefaultParagraphFont"/>
    <w:link w:val="Heading2"/>
    <w:uiPriority w:val="9"/>
    <w:rsid w:val="00263A7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A7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lockCode">
    <w:name w:val="BlockCode"/>
    <w:basedOn w:val="Normal"/>
    <w:link w:val="BlockCodeChar"/>
    <w:qFormat/>
    <w:rsid w:val="007C564E"/>
    <w:rPr>
      <w:rFonts w:ascii="Fira Code" w:hAnsi="Fira Code"/>
    </w:rPr>
  </w:style>
  <w:style w:type="paragraph" w:customStyle="1" w:styleId="CodeBlock">
    <w:name w:val="CodeBlock"/>
    <w:basedOn w:val="Normal"/>
    <w:next w:val="Normal"/>
    <w:link w:val="CodeBlockChar"/>
    <w:qFormat/>
    <w:rsid w:val="00336554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47"/>
        <w:tab w:val="left" w:pos="921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120" w:line="240" w:lineRule="auto"/>
      <w:ind w:right="423" w:firstLine="0"/>
    </w:pPr>
    <w:rPr>
      <w:rFonts w:ascii="Fira Code" w:eastAsia="Times New Roman" w:hAnsi="Fira Code" w:cs="Courier New"/>
      <w:color w:val="404040" w:themeColor="text1" w:themeTint="BF"/>
      <w:sz w:val="21"/>
      <w:szCs w:val="21"/>
      <w:lang w:val="en-US" w:eastAsia="zh-CN"/>
    </w:rPr>
  </w:style>
  <w:style w:type="character" w:customStyle="1" w:styleId="BlockCodeChar">
    <w:name w:val="BlockCode Char"/>
    <w:basedOn w:val="DefaultParagraphFont"/>
    <w:link w:val="BlockCode"/>
    <w:rsid w:val="007C564E"/>
    <w:rPr>
      <w:rFonts w:ascii="Fira Code" w:hAnsi="Fira Code"/>
      <w:sz w:val="28"/>
    </w:rPr>
  </w:style>
  <w:style w:type="character" w:customStyle="1" w:styleId="CodeBlockChar">
    <w:name w:val="CodeBlock Char"/>
    <w:basedOn w:val="DefaultParagraphFont"/>
    <w:link w:val="CodeBlock"/>
    <w:rsid w:val="00336554"/>
    <w:rPr>
      <w:rFonts w:ascii="Fira Code" w:eastAsia="Times New Roman" w:hAnsi="Fira Code" w:cs="Courier New"/>
      <w:color w:val="404040" w:themeColor="text1" w:themeTint="BF"/>
      <w:sz w:val="21"/>
      <w:szCs w:val="21"/>
      <w:shd w:val="clear" w:color="auto" w:fill="F8F9FA"/>
      <w:lang w:val="en-US" w:eastAsia="zh-CN"/>
    </w:rPr>
  </w:style>
  <w:style w:type="paragraph" w:customStyle="1" w:styleId="CodeInline">
    <w:name w:val="CodeInline"/>
    <w:basedOn w:val="Normal"/>
    <w:next w:val="Normal"/>
    <w:link w:val="CodeInlineChar"/>
    <w:qFormat/>
    <w:rsid w:val="004D26BD"/>
    <w:pPr>
      <w:shd w:val="clear" w:color="auto" w:fill="F2F2F2" w:themeFill="background1" w:themeFillShade="F2"/>
      <w:spacing w:before="80"/>
    </w:pPr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8F9FA"/>
    </w:rPr>
  </w:style>
  <w:style w:type="character" w:customStyle="1" w:styleId="CodeInlineChar">
    <w:name w:val="CodeInline Char"/>
    <w:basedOn w:val="DefaultParagraphFont"/>
    <w:link w:val="CodeInline"/>
    <w:rsid w:val="004D26BD"/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461A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61AF1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E74BA1"/>
    <w:pPr>
      <w:spacing w:before="0" w:after="200" w:line="240" w:lineRule="auto"/>
      <w:jc w:val="center"/>
    </w:pPr>
    <w:rPr>
      <w:i/>
      <w:iCs/>
      <w:color w:val="404040" w:themeColor="text1" w:themeTint="BF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AA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7E7D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Custom%20Office%20Templates\Bmstu\Bmstu__Univers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Ирт12</b:Tag>
    <b:SourceType>Book</b:SourceType>
    <b:Guid>{2EA6C00E-F547-4C66-B5FF-32B24189FA74}</b:Guid>
    <b:Author>
      <b:Author>
        <b:NameList>
          <b:Person>
            <b:Last>Иртегов</b:Last>
            <b:First>Д.</b:First>
          </b:Person>
        </b:NameList>
      </b:Author>
    </b:Author>
    <b:Title>Введение в операционные системы. Серия : Учебное пособие СПБ</b:Title>
    <b:Year>2012</b:Year>
    <b:Publisher>БХВ-Петербург</b:Publisher>
    <b:Pages>72-78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05EF5D8A-F0E3-4CE5-902D-8F16E4C6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Bmstu__Universal.dotx</Template>
  <TotalTime>563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Пакало</dc:creator>
  <cp:keywords/>
  <dc:description/>
  <cp:lastModifiedBy>Александр Сергеевич Пакало</cp:lastModifiedBy>
  <cp:revision>75</cp:revision>
  <cp:lastPrinted>2021-10-31T20:30:00Z</cp:lastPrinted>
  <dcterms:created xsi:type="dcterms:W3CDTF">2021-10-24T13:29:00Z</dcterms:created>
  <dcterms:modified xsi:type="dcterms:W3CDTF">2021-10-31T20:31:00Z</dcterms:modified>
</cp:coreProperties>
</file>
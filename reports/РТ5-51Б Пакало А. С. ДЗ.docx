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2D549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tbl>
      <w:tblPr>
        <w:tblW w:w="10344" w:type="dxa"/>
        <w:tblInd w:w="-782" w:type="dxa"/>
        <w:tblLayout w:type="fixed"/>
        <w:tblLook w:val="0000" w:firstRow="0" w:lastRow="0" w:firstColumn="0" w:lastColumn="0" w:noHBand="0" w:noVBand="0"/>
      </w:tblPr>
      <w:tblGrid>
        <w:gridCol w:w="1495"/>
        <w:gridCol w:w="8849"/>
      </w:tblGrid>
      <w:tr w:rsidR="00985E6E" w:rsidRPr="00985E6E" w14:paraId="1411677D" w14:textId="77777777" w:rsidTr="00DF4877">
        <w:trPr>
          <w:trHeight w:val="1994"/>
        </w:trPr>
        <w:tc>
          <w:tcPr>
            <w:tcW w:w="1495" w:type="dxa"/>
          </w:tcPr>
          <w:p w14:paraId="104D018D" w14:textId="77777777" w:rsidR="00985E6E" w:rsidRPr="00985E6E" w:rsidRDefault="00985E6E" w:rsidP="00985E6E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" w:eastAsia="ru-RU"/>
              </w:rPr>
            </w:pPr>
            <w:r w:rsidRPr="00985E6E">
              <w:rPr>
                <w:rFonts w:eastAsia="Arial" w:cs="Times New Roman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59264" behindDoc="0" locked="0" layoutInCell="1" hidden="0" allowOverlap="1" wp14:anchorId="045A1908" wp14:editId="0F7F0367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49" w:type="dxa"/>
          </w:tcPr>
          <w:p w14:paraId="75414242" w14:textId="77777777" w:rsidR="00985E6E" w:rsidRPr="00985E6E" w:rsidRDefault="00985E6E" w:rsidP="003F6779">
            <w:pPr>
              <w:pStyle w:val="NoSpacing"/>
            </w:pPr>
            <w:r w:rsidRPr="00985E6E">
              <w:t>Министерство науки и высшего образования Российской Федерации</w:t>
            </w:r>
          </w:p>
          <w:p w14:paraId="6397CC1F" w14:textId="77777777" w:rsidR="00985E6E" w:rsidRPr="00985E6E" w:rsidRDefault="00985E6E" w:rsidP="003F6779">
            <w:pPr>
              <w:pStyle w:val="NoSpacing"/>
            </w:pPr>
            <w:r w:rsidRPr="00985E6E">
              <w:t>Федеральное государственное бюджетное образовательное учреждение</w:t>
            </w:r>
          </w:p>
          <w:p w14:paraId="517E9BB3" w14:textId="77777777" w:rsidR="00985E6E" w:rsidRPr="00985E6E" w:rsidRDefault="00985E6E" w:rsidP="003F6779">
            <w:pPr>
              <w:pStyle w:val="NoSpacing"/>
            </w:pPr>
            <w:r w:rsidRPr="00985E6E">
              <w:t>высшего образования</w:t>
            </w:r>
          </w:p>
          <w:p w14:paraId="01280516" w14:textId="77777777" w:rsidR="00985E6E" w:rsidRPr="00985E6E" w:rsidRDefault="00985E6E" w:rsidP="003F6779">
            <w:pPr>
              <w:pStyle w:val="NoSpacing"/>
            </w:pPr>
            <w:r w:rsidRPr="00985E6E">
              <w:t>«Московский государственный технический университет</w:t>
            </w:r>
          </w:p>
          <w:p w14:paraId="7757D569" w14:textId="77777777" w:rsidR="00985E6E" w:rsidRPr="00985E6E" w:rsidRDefault="00985E6E" w:rsidP="003F6779">
            <w:pPr>
              <w:pStyle w:val="NoSpacing"/>
            </w:pPr>
            <w:r w:rsidRPr="00985E6E">
              <w:t>имени Н.Э. Баумана</w:t>
            </w:r>
          </w:p>
          <w:p w14:paraId="7FA314BA" w14:textId="77777777" w:rsidR="00985E6E" w:rsidRPr="00985E6E" w:rsidRDefault="00985E6E" w:rsidP="003F6779">
            <w:pPr>
              <w:pStyle w:val="NoSpacing"/>
            </w:pPr>
            <w:r w:rsidRPr="00985E6E">
              <w:t>(национальный исследовательский университет)»</w:t>
            </w:r>
          </w:p>
          <w:p w14:paraId="2E5F2B6B" w14:textId="77777777" w:rsidR="00985E6E" w:rsidRPr="00985E6E" w:rsidRDefault="00985E6E" w:rsidP="003F6779">
            <w:pPr>
              <w:pStyle w:val="NoSpacing"/>
            </w:pPr>
            <w:r w:rsidRPr="00985E6E">
              <w:t>(МГТУ им. Н.Э. Баумана)</w:t>
            </w:r>
          </w:p>
        </w:tc>
      </w:tr>
    </w:tbl>
    <w:p w14:paraId="7ABBE20D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14DBFD0B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56874D43" w14:textId="77777777" w:rsidR="00985E6E" w:rsidRPr="00985E6E" w:rsidRDefault="00985E6E" w:rsidP="00A13F01">
      <w:pPr>
        <w:pStyle w:val="NoSpacing"/>
        <w:spacing w:line="360" w:lineRule="auto"/>
      </w:pPr>
      <w:r w:rsidRPr="00985E6E">
        <w:t>Факультет «Радиотехнический»</w:t>
      </w:r>
    </w:p>
    <w:p w14:paraId="1FABDB02" w14:textId="77777777" w:rsidR="00985E6E" w:rsidRPr="00985E6E" w:rsidRDefault="00985E6E" w:rsidP="00A13F01">
      <w:pPr>
        <w:pStyle w:val="NoSpacing"/>
        <w:spacing w:line="360" w:lineRule="auto"/>
      </w:pPr>
      <w:r w:rsidRPr="00985E6E">
        <w:t>Кафедра «Системы обработки информации и управления»</w:t>
      </w:r>
    </w:p>
    <w:p w14:paraId="1EFDA323" w14:textId="77777777" w:rsidR="00985E6E" w:rsidRPr="00985E6E" w:rsidRDefault="00985E6E" w:rsidP="00A13F01">
      <w:pPr>
        <w:widowControl w:val="0"/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03682D2A" w14:textId="77777777" w:rsidR="00985E6E" w:rsidRPr="00985E6E" w:rsidRDefault="00985E6E" w:rsidP="00A13F01">
      <w:pPr>
        <w:widowControl w:val="0"/>
        <w:spacing w:before="0" w:after="0" w:line="240" w:lineRule="auto"/>
        <w:ind w:firstLine="0"/>
        <w:rPr>
          <w:rFonts w:eastAsia="Calibri" w:cs="Times New Roman"/>
          <w:sz w:val="24"/>
          <w:szCs w:val="24"/>
          <w:lang w:val="ru" w:eastAsia="ru-RU"/>
        </w:rPr>
      </w:pPr>
    </w:p>
    <w:p w14:paraId="4E99679E" w14:textId="77777777" w:rsidR="00985E6E" w:rsidRPr="00985E6E" w:rsidRDefault="00985E6E" w:rsidP="00A13F01">
      <w:pPr>
        <w:ind w:firstLine="0"/>
        <w:jc w:val="center"/>
        <w:rPr>
          <w:lang w:val="ru" w:eastAsia="ru-RU"/>
        </w:rPr>
      </w:pPr>
    </w:p>
    <w:p w14:paraId="6E28FD8D" w14:textId="303E90B5" w:rsidR="00985E6E" w:rsidRPr="001F2455" w:rsidRDefault="001F2455" w:rsidP="00A13F01">
      <w:pPr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ru" w:eastAsia="ru-RU"/>
        </w:rPr>
        <w:t>Домашн</w:t>
      </w:r>
      <w:r w:rsidR="006E5749">
        <w:rPr>
          <w:rFonts w:eastAsia="Times New Roman"/>
          <w:szCs w:val="28"/>
          <w:lang w:val="ru" w:eastAsia="ru-RU"/>
        </w:rPr>
        <w:t>ее задание</w:t>
      </w:r>
    </w:p>
    <w:p w14:paraId="78B95661" w14:textId="28273456" w:rsidR="00C31C8D" w:rsidRPr="00985E6E" w:rsidRDefault="00985E6E" w:rsidP="00432FB3">
      <w:pPr>
        <w:ind w:firstLine="0"/>
        <w:jc w:val="center"/>
        <w:rPr>
          <w:rFonts w:eastAsia="Times New Roman"/>
          <w:szCs w:val="28"/>
          <w:lang w:val="ru" w:eastAsia="ru-RU"/>
        </w:rPr>
      </w:pPr>
      <w:r w:rsidRPr="00985E6E">
        <w:rPr>
          <w:rFonts w:eastAsia="Times New Roman"/>
          <w:szCs w:val="28"/>
          <w:lang w:val="ru" w:eastAsia="ru-RU"/>
        </w:rPr>
        <w:t>по дисциплине «</w:t>
      </w:r>
      <w:r w:rsidR="00FE4E85">
        <w:rPr>
          <w:rFonts w:eastAsia="Times New Roman"/>
          <w:szCs w:val="28"/>
          <w:lang w:eastAsia="ru-RU"/>
        </w:rPr>
        <w:t>Разработка интернет-приложений</w:t>
      </w:r>
      <w:r w:rsidRPr="00985E6E">
        <w:rPr>
          <w:rFonts w:eastAsia="Times New Roman"/>
          <w:szCs w:val="28"/>
          <w:lang w:val="ru" w:eastAsia="ru-RU"/>
        </w:rPr>
        <w:t>»</w:t>
      </w:r>
      <w:r w:rsidR="00FE4E85">
        <w:rPr>
          <w:rFonts w:eastAsia="Times New Roman"/>
          <w:szCs w:val="28"/>
          <w:lang w:val="ru" w:eastAsia="ru-RU"/>
        </w:rPr>
        <w:t>.</w:t>
      </w:r>
    </w:p>
    <w:p w14:paraId="06DD3D56" w14:textId="5B26EF43" w:rsid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val="ru" w:eastAsia="ru-RU"/>
        </w:rPr>
      </w:pPr>
    </w:p>
    <w:p w14:paraId="7FB5B142" w14:textId="77777777" w:rsidR="003F544A" w:rsidRPr="00985E6E" w:rsidRDefault="003F544A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val="ru" w:eastAsia="ru-RU"/>
        </w:rPr>
      </w:pPr>
    </w:p>
    <w:p w14:paraId="7086CD47" w14:textId="77777777" w:rsidR="00985E6E" w:rsidRP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7E7E101B" w14:textId="77777777" w:rsidR="00985E6E" w:rsidRP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453CCAA1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48364ED7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Выполнил:</w:t>
      </w:r>
    </w:p>
    <w:p w14:paraId="667B6B77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студент(ка) группы № РТ5</w:t>
      </w:r>
      <w:r w:rsidR="00AF1EB4">
        <w:rPr>
          <w:b w:val="0"/>
          <w:sz w:val="28"/>
          <w:szCs w:val="28"/>
          <w:lang w:val="ru-RU"/>
        </w:rPr>
        <w:t>-5</w:t>
      </w:r>
      <w:r w:rsidRPr="00594AB9">
        <w:rPr>
          <w:b w:val="0"/>
          <w:sz w:val="28"/>
          <w:szCs w:val="28"/>
        </w:rPr>
        <w:t>1Б</w:t>
      </w:r>
    </w:p>
    <w:p w14:paraId="27D69A82" w14:textId="77777777" w:rsidR="00985E6E" w:rsidRPr="00594AB9" w:rsidRDefault="008A16D0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А. С. Пакало</w:t>
      </w:r>
    </w:p>
    <w:p w14:paraId="6EF244BE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 xml:space="preserve">подпись, дата   </w:t>
      </w:r>
    </w:p>
    <w:p w14:paraId="5F440CDB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50AE13AF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41361084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 xml:space="preserve">Проверил: </w:t>
      </w:r>
    </w:p>
    <w:p w14:paraId="52248007" w14:textId="77777777" w:rsidR="00937308" w:rsidRPr="00594AB9" w:rsidRDefault="00937308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преподаватель</w:t>
      </w:r>
    </w:p>
    <w:p w14:paraId="5D5071D8" w14:textId="77777777" w:rsidR="00985E6E" w:rsidRPr="00594AB9" w:rsidRDefault="0068762B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ru-RU"/>
        </w:rPr>
        <w:t>Ю. Е. Гапанюк</w:t>
      </w:r>
      <w:r w:rsidR="00985E6E" w:rsidRPr="00594AB9">
        <w:rPr>
          <w:b w:val="0"/>
          <w:sz w:val="28"/>
          <w:szCs w:val="28"/>
        </w:rPr>
        <w:t xml:space="preserve"> </w:t>
      </w:r>
      <w:r w:rsidR="00985E6E" w:rsidRPr="00594AB9">
        <w:rPr>
          <w:b w:val="0"/>
          <w:sz w:val="28"/>
          <w:szCs w:val="28"/>
        </w:rPr>
        <w:br/>
        <w:t xml:space="preserve">подпись, дата    </w:t>
      </w:r>
    </w:p>
    <w:p w14:paraId="722C5B7C" w14:textId="77777777" w:rsidR="00985E6E" w:rsidRPr="00985E6E" w:rsidRDefault="00985E6E" w:rsidP="0082407E">
      <w:pPr>
        <w:spacing w:before="0" w:after="0" w:line="240" w:lineRule="auto"/>
        <w:jc w:val="center"/>
        <w:rPr>
          <w:rFonts w:eastAsia="Times New Roman" w:cs="Times New Roman"/>
          <w:szCs w:val="28"/>
          <w:lang w:val="ru" w:eastAsia="ru-RU"/>
        </w:rPr>
      </w:pPr>
    </w:p>
    <w:p w14:paraId="2ABE9318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6C1DBAAF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4B8FC9E7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66418659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7ACBDF97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4DAD32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0FA556C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EE1AA64" w14:textId="77777777" w:rsidR="00E73F76" w:rsidRDefault="00E73F76">
      <w:pPr>
        <w:spacing w:before="0" w:line="259" w:lineRule="auto"/>
        <w:ind w:firstLine="0"/>
        <w:rPr>
          <w:rFonts w:eastAsiaTheme="majorEastAsia" w:cstheme="majorBidi"/>
          <w:b/>
          <w:sz w:val="44"/>
          <w:szCs w:val="32"/>
        </w:rPr>
      </w:pPr>
    </w:p>
    <w:sdt>
      <w:sdtPr>
        <w:rPr>
          <w:rFonts w:eastAsiaTheme="minorHAnsi" w:cstheme="minorBidi"/>
          <w:sz w:val="28"/>
          <w:szCs w:val="22"/>
          <w:lang w:val="ru-RU"/>
        </w:rPr>
        <w:id w:val="2108692537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4252A50E" w14:textId="77777777" w:rsidR="00E73F76" w:rsidRPr="00E73F76" w:rsidRDefault="00E73F76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6FF590C2" w14:textId="72D9F63D" w:rsidR="003207E0" w:rsidRDefault="00E73F7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763355" w:history="1">
            <w:r w:rsidR="003207E0" w:rsidRPr="007206A6">
              <w:rPr>
                <w:rStyle w:val="Hyperlink"/>
                <w:noProof/>
              </w:rPr>
              <w:t>Цель работы</w:t>
            </w:r>
            <w:r w:rsidR="003207E0">
              <w:rPr>
                <w:noProof/>
                <w:webHidden/>
              </w:rPr>
              <w:tab/>
            </w:r>
            <w:r w:rsidR="003207E0">
              <w:rPr>
                <w:noProof/>
                <w:webHidden/>
              </w:rPr>
              <w:fldChar w:fldCharType="begin"/>
            </w:r>
            <w:r w:rsidR="003207E0">
              <w:rPr>
                <w:noProof/>
                <w:webHidden/>
              </w:rPr>
              <w:instrText xml:space="preserve"> PAGEREF _Toc93763355 \h </w:instrText>
            </w:r>
            <w:r w:rsidR="003207E0">
              <w:rPr>
                <w:noProof/>
                <w:webHidden/>
              </w:rPr>
            </w:r>
            <w:r w:rsidR="003207E0">
              <w:rPr>
                <w:noProof/>
                <w:webHidden/>
              </w:rPr>
              <w:fldChar w:fldCharType="separate"/>
            </w:r>
            <w:r w:rsidR="00E938A0">
              <w:rPr>
                <w:noProof/>
                <w:webHidden/>
              </w:rPr>
              <w:t>3</w:t>
            </w:r>
            <w:r w:rsidR="003207E0">
              <w:rPr>
                <w:noProof/>
                <w:webHidden/>
              </w:rPr>
              <w:fldChar w:fldCharType="end"/>
            </w:r>
          </w:hyperlink>
        </w:p>
        <w:p w14:paraId="3ABF50EC" w14:textId="16BF19DB" w:rsidR="003207E0" w:rsidRDefault="004815F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3763356" w:history="1">
            <w:r w:rsidR="003207E0" w:rsidRPr="007206A6">
              <w:rPr>
                <w:rStyle w:val="Hyperlink"/>
                <w:noProof/>
              </w:rPr>
              <w:t>Задание</w:t>
            </w:r>
            <w:r w:rsidR="003207E0">
              <w:rPr>
                <w:noProof/>
                <w:webHidden/>
              </w:rPr>
              <w:tab/>
            </w:r>
            <w:r w:rsidR="003207E0">
              <w:rPr>
                <w:noProof/>
                <w:webHidden/>
              </w:rPr>
              <w:fldChar w:fldCharType="begin"/>
            </w:r>
            <w:r w:rsidR="003207E0">
              <w:rPr>
                <w:noProof/>
                <w:webHidden/>
              </w:rPr>
              <w:instrText xml:space="preserve"> PAGEREF _Toc93763356 \h </w:instrText>
            </w:r>
            <w:r w:rsidR="003207E0">
              <w:rPr>
                <w:noProof/>
                <w:webHidden/>
              </w:rPr>
            </w:r>
            <w:r w:rsidR="003207E0">
              <w:rPr>
                <w:noProof/>
                <w:webHidden/>
              </w:rPr>
              <w:fldChar w:fldCharType="separate"/>
            </w:r>
            <w:r w:rsidR="00E938A0">
              <w:rPr>
                <w:noProof/>
                <w:webHidden/>
              </w:rPr>
              <w:t>3</w:t>
            </w:r>
            <w:r w:rsidR="003207E0">
              <w:rPr>
                <w:noProof/>
                <w:webHidden/>
              </w:rPr>
              <w:fldChar w:fldCharType="end"/>
            </w:r>
          </w:hyperlink>
        </w:p>
        <w:p w14:paraId="58903DAF" w14:textId="54EC1BE8" w:rsidR="003207E0" w:rsidRDefault="004815F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3763357" w:history="1">
            <w:r w:rsidR="003207E0" w:rsidRPr="007206A6">
              <w:rPr>
                <w:rStyle w:val="Hyperlink"/>
                <w:noProof/>
              </w:rPr>
              <w:t>Выполнение</w:t>
            </w:r>
            <w:r w:rsidR="003207E0">
              <w:rPr>
                <w:noProof/>
                <w:webHidden/>
              </w:rPr>
              <w:tab/>
            </w:r>
            <w:r w:rsidR="003207E0">
              <w:rPr>
                <w:noProof/>
                <w:webHidden/>
              </w:rPr>
              <w:fldChar w:fldCharType="begin"/>
            </w:r>
            <w:r w:rsidR="003207E0">
              <w:rPr>
                <w:noProof/>
                <w:webHidden/>
              </w:rPr>
              <w:instrText xml:space="preserve"> PAGEREF _Toc93763357 \h </w:instrText>
            </w:r>
            <w:r w:rsidR="003207E0">
              <w:rPr>
                <w:noProof/>
                <w:webHidden/>
              </w:rPr>
            </w:r>
            <w:r w:rsidR="003207E0">
              <w:rPr>
                <w:noProof/>
                <w:webHidden/>
              </w:rPr>
              <w:fldChar w:fldCharType="separate"/>
            </w:r>
            <w:r w:rsidR="00E938A0">
              <w:rPr>
                <w:noProof/>
                <w:webHidden/>
              </w:rPr>
              <w:t>3</w:t>
            </w:r>
            <w:r w:rsidR="003207E0">
              <w:rPr>
                <w:noProof/>
                <w:webHidden/>
              </w:rPr>
              <w:fldChar w:fldCharType="end"/>
            </w:r>
          </w:hyperlink>
        </w:p>
        <w:p w14:paraId="309B3525" w14:textId="2FDFC766" w:rsidR="003207E0" w:rsidRDefault="004815F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3763358" w:history="1">
            <w:r w:rsidR="003207E0" w:rsidRPr="007206A6">
              <w:rPr>
                <w:rStyle w:val="Hyperlink"/>
                <w:noProof/>
                <w:lang w:eastAsia="zh-CN"/>
              </w:rPr>
              <w:t>Результаты выполнения</w:t>
            </w:r>
            <w:r w:rsidR="003207E0">
              <w:rPr>
                <w:noProof/>
                <w:webHidden/>
              </w:rPr>
              <w:tab/>
            </w:r>
            <w:r w:rsidR="003207E0">
              <w:rPr>
                <w:noProof/>
                <w:webHidden/>
              </w:rPr>
              <w:fldChar w:fldCharType="begin"/>
            </w:r>
            <w:r w:rsidR="003207E0">
              <w:rPr>
                <w:noProof/>
                <w:webHidden/>
              </w:rPr>
              <w:instrText xml:space="preserve"> PAGEREF _Toc93763358 \h </w:instrText>
            </w:r>
            <w:r w:rsidR="003207E0">
              <w:rPr>
                <w:noProof/>
                <w:webHidden/>
              </w:rPr>
            </w:r>
            <w:r w:rsidR="003207E0">
              <w:rPr>
                <w:noProof/>
                <w:webHidden/>
              </w:rPr>
              <w:fldChar w:fldCharType="separate"/>
            </w:r>
            <w:r w:rsidR="00E938A0">
              <w:rPr>
                <w:noProof/>
                <w:webHidden/>
              </w:rPr>
              <w:t>4</w:t>
            </w:r>
            <w:r w:rsidR="003207E0">
              <w:rPr>
                <w:noProof/>
                <w:webHidden/>
              </w:rPr>
              <w:fldChar w:fldCharType="end"/>
            </w:r>
          </w:hyperlink>
        </w:p>
        <w:p w14:paraId="4D52ACB9" w14:textId="667C4E16" w:rsidR="003207E0" w:rsidRDefault="004815F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3763359" w:history="1">
            <w:r w:rsidR="003207E0" w:rsidRPr="007206A6">
              <w:rPr>
                <w:rStyle w:val="Hyperlink"/>
                <w:noProof/>
              </w:rPr>
              <w:t>Вывод</w:t>
            </w:r>
            <w:r w:rsidR="003207E0">
              <w:rPr>
                <w:noProof/>
                <w:webHidden/>
              </w:rPr>
              <w:tab/>
            </w:r>
            <w:r w:rsidR="003207E0">
              <w:rPr>
                <w:noProof/>
                <w:webHidden/>
              </w:rPr>
              <w:fldChar w:fldCharType="begin"/>
            </w:r>
            <w:r w:rsidR="003207E0">
              <w:rPr>
                <w:noProof/>
                <w:webHidden/>
              </w:rPr>
              <w:instrText xml:space="preserve"> PAGEREF _Toc93763359 \h </w:instrText>
            </w:r>
            <w:r w:rsidR="003207E0">
              <w:rPr>
                <w:noProof/>
                <w:webHidden/>
              </w:rPr>
            </w:r>
            <w:r w:rsidR="003207E0">
              <w:rPr>
                <w:noProof/>
                <w:webHidden/>
              </w:rPr>
              <w:fldChar w:fldCharType="separate"/>
            </w:r>
            <w:r w:rsidR="00E938A0">
              <w:rPr>
                <w:noProof/>
                <w:webHidden/>
              </w:rPr>
              <w:t>6</w:t>
            </w:r>
            <w:r w:rsidR="003207E0">
              <w:rPr>
                <w:noProof/>
                <w:webHidden/>
              </w:rPr>
              <w:fldChar w:fldCharType="end"/>
            </w:r>
          </w:hyperlink>
        </w:p>
        <w:p w14:paraId="6AA74B98" w14:textId="5D14545E" w:rsidR="00E73F76" w:rsidRPr="001223BE" w:rsidRDefault="00E73F76" w:rsidP="001223BE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360C5C" w14:textId="77777777" w:rsidR="00A17643" w:rsidRDefault="00A17643">
      <w:pPr>
        <w:spacing w:before="0" w:line="259" w:lineRule="auto"/>
        <w:ind w:firstLine="0"/>
        <w:rPr>
          <w:rFonts w:eastAsiaTheme="majorEastAsia" w:cstheme="majorBidi"/>
          <w:b/>
          <w:sz w:val="44"/>
          <w:szCs w:val="32"/>
        </w:rPr>
      </w:pPr>
      <w:r>
        <w:br w:type="page"/>
      </w:r>
    </w:p>
    <w:p w14:paraId="2F0BFF74" w14:textId="7F30623F" w:rsidR="00D64F10" w:rsidRPr="00210A9A" w:rsidRDefault="00480ED0" w:rsidP="00C40E6A">
      <w:pPr>
        <w:pStyle w:val="Heading1"/>
      </w:pPr>
      <w:bookmarkStart w:id="0" w:name="_Toc93763355"/>
      <w:r>
        <w:lastRenderedPageBreak/>
        <w:t>Цель</w:t>
      </w:r>
      <w:r w:rsidR="00210A9A" w:rsidRPr="00C86EF3">
        <w:t xml:space="preserve"> </w:t>
      </w:r>
      <w:r w:rsidR="00210A9A">
        <w:t>работы</w:t>
      </w:r>
      <w:bookmarkEnd w:id="0"/>
    </w:p>
    <w:p w14:paraId="73006688" w14:textId="18182A26" w:rsidR="00F30949" w:rsidRDefault="00F30949" w:rsidP="00F30949">
      <w:pPr>
        <w:pStyle w:val="Heading1"/>
        <w:jc w:val="left"/>
        <w:rPr>
          <w:rFonts w:eastAsia="MS Mincho" w:cstheme="minorBidi"/>
          <w:b w:val="0"/>
          <w:sz w:val="28"/>
          <w:szCs w:val="22"/>
          <w:lang w:eastAsia="ja-JP"/>
        </w:rPr>
      </w:pPr>
      <w:bookmarkStart w:id="1" w:name="_Toc93763356"/>
      <w:r>
        <w:rPr>
          <w:rFonts w:eastAsia="MS Mincho" w:cstheme="minorBidi"/>
          <w:b w:val="0"/>
          <w:sz w:val="28"/>
          <w:szCs w:val="22"/>
          <w:lang w:eastAsia="ja-JP"/>
        </w:rPr>
        <w:t>И</w:t>
      </w:r>
      <w:r w:rsidRPr="00F30949">
        <w:rPr>
          <w:rFonts w:eastAsia="MS Mincho" w:cstheme="minorBidi"/>
          <w:b w:val="0"/>
          <w:sz w:val="28"/>
          <w:szCs w:val="22"/>
          <w:lang w:eastAsia="ja-JP"/>
        </w:rPr>
        <w:t xml:space="preserve">зучение возможностей создания мобильных приложений с подключением их к </w:t>
      </w:r>
      <w:proofErr w:type="spellStart"/>
      <w:r w:rsidRPr="00F30949">
        <w:rPr>
          <w:rFonts w:eastAsia="MS Mincho" w:cstheme="minorBidi"/>
          <w:b w:val="0"/>
          <w:sz w:val="28"/>
          <w:szCs w:val="22"/>
          <w:lang w:eastAsia="ja-JP"/>
        </w:rPr>
        <w:t>web</w:t>
      </w:r>
      <w:proofErr w:type="spellEnd"/>
      <w:r w:rsidRPr="00F30949">
        <w:rPr>
          <w:rFonts w:eastAsia="MS Mincho" w:cstheme="minorBidi"/>
          <w:b w:val="0"/>
          <w:sz w:val="28"/>
          <w:szCs w:val="22"/>
          <w:lang w:eastAsia="ja-JP"/>
        </w:rPr>
        <w:t>-сервису.</w:t>
      </w:r>
    </w:p>
    <w:p w14:paraId="7E02DBD6" w14:textId="7AFDBB1E" w:rsidR="00260A0C" w:rsidRDefault="00480ED0" w:rsidP="000222CD">
      <w:pPr>
        <w:pStyle w:val="Heading1"/>
      </w:pPr>
      <w:r>
        <w:t>Задание</w:t>
      </w:r>
      <w:bookmarkEnd w:id="1"/>
    </w:p>
    <w:p w14:paraId="11CB9C9C" w14:textId="573FC0E5" w:rsidR="00EB1370" w:rsidRPr="00EB1370" w:rsidRDefault="00EB1370" w:rsidP="00EB1370">
      <w:pPr>
        <w:pStyle w:val="Heading1"/>
        <w:jc w:val="left"/>
        <w:rPr>
          <w:rFonts w:eastAsia="MS Mincho" w:cstheme="minorBidi"/>
          <w:b w:val="0"/>
          <w:sz w:val="28"/>
          <w:szCs w:val="22"/>
        </w:rPr>
      </w:pPr>
      <w:bookmarkStart w:id="2" w:name="_Toc93763357"/>
      <w:r w:rsidRPr="00EB1370">
        <w:rPr>
          <w:rFonts w:eastAsia="MS Mincho" w:cstheme="minorBidi"/>
          <w:b w:val="0"/>
          <w:sz w:val="28"/>
          <w:szCs w:val="22"/>
        </w:rPr>
        <w:t xml:space="preserve">На основе методических указаний разработайте мобильное приложение на языке </w:t>
      </w:r>
      <w:proofErr w:type="spellStart"/>
      <w:r w:rsidRPr="00EB1370">
        <w:rPr>
          <w:rFonts w:eastAsia="MS Mincho" w:cstheme="minorBidi"/>
          <w:b w:val="0"/>
          <w:sz w:val="28"/>
          <w:szCs w:val="22"/>
        </w:rPr>
        <w:t>Kotlin</w:t>
      </w:r>
      <w:proofErr w:type="spellEnd"/>
      <w:r w:rsidRPr="00EB1370">
        <w:rPr>
          <w:rFonts w:eastAsia="MS Mincho" w:cstheme="minorBidi"/>
          <w:b w:val="0"/>
          <w:sz w:val="28"/>
          <w:szCs w:val="22"/>
        </w:rPr>
        <w:t xml:space="preserve"> (платформа </w:t>
      </w:r>
      <w:proofErr w:type="spellStart"/>
      <w:r w:rsidRPr="00EB1370">
        <w:rPr>
          <w:rFonts w:eastAsia="MS Mincho" w:cstheme="minorBidi"/>
          <w:b w:val="0"/>
          <w:sz w:val="28"/>
          <w:szCs w:val="22"/>
        </w:rPr>
        <w:t>Android</w:t>
      </w:r>
      <w:proofErr w:type="spellEnd"/>
      <w:r w:rsidRPr="00EB1370">
        <w:rPr>
          <w:rFonts w:eastAsia="MS Mincho" w:cstheme="minorBidi"/>
          <w:b w:val="0"/>
          <w:sz w:val="28"/>
          <w:szCs w:val="22"/>
        </w:rPr>
        <w:t xml:space="preserve">) или языке </w:t>
      </w:r>
      <w:proofErr w:type="spellStart"/>
      <w:r w:rsidRPr="00EB1370">
        <w:rPr>
          <w:rFonts w:eastAsia="MS Mincho" w:cstheme="minorBidi"/>
          <w:b w:val="0"/>
          <w:sz w:val="28"/>
          <w:szCs w:val="22"/>
        </w:rPr>
        <w:t>Swift</w:t>
      </w:r>
      <w:proofErr w:type="spellEnd"/>
      <w:r w:rsidRPr="00EB1370">
        <w:rPr>
          <w:rFonts w:eastAsia="MS Mincho" w:cstheme="minorBidi"/>
          <w:b w:val="0"/>
          <w:sz w:val="28"/>
          <w:szCs w:val="22"/>
        </w:rPr>
        <w:t xml:space="preserve"> (платформа </w:t>
      </w:r>
      <w:proofErr w:type="spellStart"/>
      <w:r w:rsidRPr="00EB1370">
        <w:rPr>
          <w:rFonts w:eastAsia="MS Mincho" w:cstheme="minorBidi"/>
          <w:b w:val="0"/>
          <w:sz w:val="28"/>
          <w:szCs w:val="22"/>
        </w:rPr>
        <w:t>iOS</w:t>
      </w:r>
      <w:proofErr w:type="spellEnd"/>
      <w:r w:rsidRPr="00EB1370">
        <w:rPr>
          <w:rFonts w:eastAsia="MS Mincho" w:cstheme="minorBidi"/>
          <w:b w:val="0"/>
          <w:sz w:val="28"/>
          <w:szCs w:val="22"/>
        </w:rPr>
        <w:t>). Для создания приложения необходимо решить следующие задачи:</w:t>
      </w:r>
    </w:p>
    <w:p w14:paraId="4B43CF0F" w14:textId="77777777" w:rsidR="00EB1370" w:rsidRPr="00EB1370" w:rsidRDefault="00EB1370" w:rsidP="00EB1370">
      <w:pPr>
        <w:pStyle w:val="Heading1"/>
        <w:numPr>
          <w:ilvl w:val="0"/>
          <w:numId w:val="12"/>
        </w:numPr>
        <w:jc w:val="left"/>
        <w:rPr>
          <w:rFonts w:eastAsia="MS Mincho" w:cstheme="minorBidi"/>
          <w:b w:val="0"/>
          <w:sz w:val="28"/>
          <w:szCs w:val="22"/>
        </w:rPr>
      </w:pPr>
      <w:r w:rsidRPr="00EB1370">
        <w:rPr>
          <w:rFonts w:eastAsia="MS Mincho" w:cstheme="minorBidi"/>
          <w:b w:val="0"/>
          <w:sz w:val="28"/>
          <w:szCs w:val="22"/>
        </w:rPr>
        <w:t>Создать стартовый проект мобильного приложения.</w:t>
      </w:r>
    </w:p>
    <w:p w14:paraId="036B49BF" w14:textId="77777777" w:rsidR="00EB1370" w:rsidRPr="00EB1370" w:rsidRDefault="00EB1370" w:rsidP="00EB1370">
      <w:pPr>
        <w:pStyle w:val="Heading1"/>
        <w:numPr>
          <w:ilvl w:val="0"/>
          <w:numId w:val="12"/>
        </w:numPr>
        <w:jc w:val="left"/>
        <w:rPr>
          <w:rFonts w:eastAsia="MS Mincho" w:cstheme="minorBidi"/>
          <w:b w:val="0"/>
          <w:sz w:val="28"/>
          <w:szCs w:val="22"/>
        </w:rPr>
      </w:pPr>
      <w:r w:rsidRPr="00EB1370">
        <w:rPr>
          <w:rFonts w:eastAsia="MS Mincho" w:cstheme="minorBidi"/>
          <w:b w:val="0"/>
          <w:sz w:val="28"/>
          <w:szCs w:val="22"/>
        </w:rPr>
        <w:t>Добавить компонент таблицы в Ваше приложение.</w:t>
      </w:r>
    </w:p>
    <w:p w14:paraId="45F8C8F4" w14:textId="77777777" w:rsidR="00EB1370" w:rsidRPr="00EB1370" w:rsidRDefault="00EB1370" w:rsidP="00EB1370">
      <w:pPr>
        <w:pStyle w:val="Heading1"/>
        <w:numPr>
          <w:ilvl w:val="0"/>
          <w:numId w:val="12"/>
        </w:numPr>
        <w:jc w:val="left"/>
        <w:rPr>
          <w:rFonts w:eastAsia="MS Mincho" w:cstheme="minorBidi"/>
          <w:b w:val="0"/>
          <w:sz w:val="28"/>
          <w:szCs w:val="22"/>
        </w:rPr>
      </w:pPr>
      <w:r w:rsidRPr="00EB1370">
        <w:rPr>
          <w:rFonts w:eastAsia="MS Mincho" w:cstheme="minorBidi"/>
          <w:b w:val="0"/>
          <w:sz w:val="28"/>
          <w:szCs w:val="22"/>
        </w:rPr>
        <w:t>Добавить подключение из мобильного приложения к веб-сервису, разработанному в лабораторной работе №6.</w:t>
      </w:r>
    </w:p>
    <w:p w14:paraId="744204B1" w14:textId="77777777" w:rsidR="00EB1370" w:rsidRPr="00EB1370" w:rsidRDefault="00EB1370" w:rsidP="00EB1370">
      <w:pPr>
        <w:pStyle w:val="Heading1"/>
        <w:numPr>
          <w:ilvl w:val="0"/>
          <w:numId w:val="12"/>
        </w:numPr>
        <w:jc w:val="left"/>
        <w:rPr>
          <w:rFonts w:eastAsia="MS Mincho" w:cstheme="minorBidi"/>
          <w:b w:val="0"/>
          <w:sz w:val="28"/>
          <w:szCs w:val="22"/>
        </w:rPr>
      </w:pPr>
      <w:r w:rsidRPr="00EB1370">
        <w:rPr>
          <w:rFonts w:eastAsia="MS Mincho" w:cstheme="minorBidi"/>
          <w:b w:val="0"/>
          <w:sz w:val="28"/>
          <w:szCs w:val="22"/>
        </w:rPr>
        <w:t>Наполнить таблицу элементами, полученными из вашего веб-сервиса: с помощью запросов к API получить из него данные.</w:t>
      </w:r>
    </w:p>
    <w:p w14:paraId="5517E275" w14:textId="77777777" w:rsidR="00EB1370" w:rsidRDefault="00EB1370" w:rsidP="00EB1370">
      <w:pPr>
        <w:pStyle w:val="Heading1"/>
        <w:numPr>
          <w:ilvl w:val="0"/>
          <w:numId w:val="12"/>
        </w:numPr>
        <w:jc w:val="left"/>
        <w:rPr>
          <w:rFonts w:eastAsia="MS Mincho" w:cstheme="minorBidi"/>
          <w:b w:val="0"/>
          <w:sz w:val="28"/>
          <w:szCs w:val="22"/>
        </w:rPr>
      </w:pPr>
      <w:r w:rsidRPr="00EB1370">
        <w:rPr>
          <w:rFonts w:eastAsia="MS Mincho" w:cstheme="minorBidi"/>
          <w:b w:val="0"/>
          <w:sz w:val="28"/>
          <w:szCs w:val="22"/>
        </w:rPr>
        <w:t>Разработать дополнительный экран с UI компонентами для отображения детальной информации об элементе таблицы при касании по нему.</w:t>
      </w:r>
    </w:p>
    <w:p w14:paraId="4EB898DA" w14:textId="69895893" w:rsidR="00480ED0" w:rsidRDefault="00480ED0" w:rsidP="00EB1370">
      <w:pPr>
        <w:pStyle w:val="Heading1"/>
      </w:pPr>
      <w:r>
        <w:t>Выполнение</w:t>
      </w:r>
      <w:bookmarkEnd w:id="2"/>
    </w:p>
    <w:p w14:paraId="30CA0CA0" w14:textId="46B14CAA" w:rsidR="00F805EE" w:rsidRPr="003435C5" w:rsidRDefault="00663807" w:rsidP="003435C5">
      <w:pPr>
        <w:rPr>
          <w:rFonts w:eastAsiaTheme="minorEastAsia"/>
          <w:lang w:eastAsia="zh-CN"/>
        </w:rPr>
      </w:pPr>
      <w:r>
        <w:rPr>
          <w:lang w:eastAsia="ja-JP"/>
        </w:rPr>
        <w:t>Код расположен на</w:t>
      </w:r>
      <w:r w:rsidR="00AC54FB" w:rsidRPr="00AC54FB">
        <w:rPr>
          <w:lang w:eastAsia="ja-JP"/>
        </w:rPr>
        <w:t xml:space="preserve"> </w:t>
      </w:r>
      <w:r w:rsidR="00AC54FB">
        <w:rPr>
          <w:rFonts w:eastAsia="Yu Mincho"/>
          <w:lang w:eastAsia="ja-JP"/>
        </w:rPr>
        <w:t>репозитории</w:t>
      </w:r>
      <w:r>
        <w:rPr>
          <w:lang w:eastAsia="ja-JP"/>
        </w:rPr>
        <w:t xml:space="preserve"> </w:t>
      </w:r>
      <w:proofErr w:type="spellStart"/>
      <w:r>
        <w:rPr>
          <w:rFonts w:eastAsiaTheme="minorEastAsia"/>
          <w:lang w:val="en-US" w:eastAsia="zh-CN"/>
        </w:rPr>
        <w:t>Github</w:t>
      </w:r>
      <w:proofErr w:type="spellEnd"/>
      <w:r w:rsidRPr="00663807">
        <w:rPr>
          <w:rFonts w:eastAsiaTheme="minorEastAsia"/>
          <w:lang w:eastAsia="zh-CN"/>
        </w:rPr>
        <w:t>:</w:t>
      </w:r>
      <w:r w:rsidRPr="00663807">
        <w:rPr>
          <w:rFonts w:eastAsiaTheme="minorEastAsia"/>
          <w:lang w:eastAsia="zh-CN"/>
        </w:rPr>
        <w:br/>
      </w:r>
      <w:hyperlink r:id="rId9" w:history="1">
        <w:r w:rsidR="00FA796C" w:rsidRPr="007C7EE8">
          <w:rPr>
            <w:rStyle w:val="Hyperlink"/>
            <w:rFonts w:eastAsiaTheme="minorEastAsia"/>
            <w:lang w:eastAsia="zh-CN"/>
          </w:rPr>
          <w:t>https://github.com/DeadlySquad13/T3-1-WebDevelopment/tree/main/code/</w:t>
        </w:r>
        <w:r w:rsidR="00FA796C" w:rsidRPr="007C7EE8">
          <w:rPr>
            <w:rStyle w:val="Hyperlink"/>
            <w:rFonts w:eastAsiaTheme="minorEastAsia"/>
            <w:lang w:val="en-US" w:eastAsia="zh-CN"/>
          </w:rPr>
          <w:t>homework</w:t>
        </w:r>
        <w:r w:rsidR="00FA796C" w:rsidRPr="007C7EE8">
          <w:rPr>
            <w:rStyle w:val="Hyperlink"/>
            <w:rFonts w:eastAsiaTheme="minorEastAsia"/>
            <w:lang w:eastAsia="zh-CN"/>
          </w:rPr>
          <w:t>_</w:t>
        </w:r>
        <w:proofErr w:type="spellStart"/>
        <w:r w:rsidR="00FA796C" w:rsidRPr="007C7EE8">
          <w:rPr>
            <w:rStyle w:val="Hyperlink"/>
            <w:rFonts w:eastAsiaTheme="minorEastAsia"/>
            <w:lang w:eastAsia="zh-CN"/>
          </w:rPr>
          <w:t>code</w:t>
        </w:r>
        <w:proofErr w:type="spellEnd"/>
      </w:hyperlink>
    </w:p>
    <w:p w14:paraId="080243C9" w14:textId="55E79849" w:rsidR="00350C51" w:rsidRPr="00F805EE" w:rsidRDefault="006F2FA0" w:rsidP="00F805EE">
      <w:pPr>
        <w:pStyle w:val="Heading1"/>
        <w:rPr>
          <w:rFonts w:eastAsiaTheme="minorEastAsia"/>
          <w:lang w:eastAsia="zh-CN"/>
        </w:rPr>
      </w:pPr>
      <w:bookmarkStart w:id="3" w:name="_Toc93763358"/>
      <w:r>
        <w:rPr>
          <w:lang w:eastAsia="zh-CN"/>
        </w:rPr>
        <w:lastRenderedPageBreak/>
        <w:t>Результаты выполнения</w:t>
      </w:r>
      <w:bookmarkEnd w:id="3"/>
    </w:p>
    <w:p w14:paraId="33D3848D" w14:textId="32F79044" w:rsidR="00687D7C" w:rsidRDefault="00FA796C" w:rsidP="00B566FE">
      <w:pPr>
        <w:pStyle w:val="Caption"/>
        <w:tabs>
          <w:tab w:val="left" w:pos="0"/>
        </w:tabs>
        <w:ind w:firstLine="0"/>
      </w:pPr>
      <w:r>
        <w:rPr>
          <w:noProof/>
        </w:rPr>
        <w:drawing>
          <wp:inline distT="0" distB="0" distL="0" distR="0" wp14:anchorId="5E664915" wp14:editId="150E964E">
            <wp:extent cx="4524375" cy="825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EA7D" w14:textId="6DAAB07A" w:rsidR="00687D7C" w:rsidRDefault="00FA796C" w:rsidP="00FA796C">
      <w:pPr>
        <w:pStyle w:val="Caption"/>
        <w:tabs>
          <w:tab w:val="center" w:pos="5032"/>
          <w:tab w:val="left" w:pos="7419"/>
        </w:tabs>
        <w:jc w:val="left"/>
        <w:rPr>
          <w:lang w:eastAsia="ja-JP"/>
        </w:rPr>
      </w:pPr>
      <w:r>
        <w:tab/>
      </w:r>
      <w:r w:rsidR="00687D7C">
        <w:t xml:space="preserve">рис.  </w:t>
      </w:r>
      <w:r w:rsidR="00687D7C">
        <w:rPr>
          <w:noProof/>
        </w:rPr>
        <w:fldChar w:fldCharType="begin"/>
      </w:r>
      <w:r w:rsidR="00687D7C">
        <w:rPr>
          <w:noProof/>
        </w:rPr>
        <w:instrText xml:space="preserve"> SEQ рис._ \* ARABIC </w:instrText>
      </w:r>
      <w:r w:rsidR="00687D7C">
        <w:rPr>
          <w:noProof/>
        </w:rPr>
        <w:fldChar w:fldCharType="separate"/>
      </w:r>
      <w:r w:rsidR="00E938A0">
        <w:rPr>
          <w:noProof/>
        </w:rPr>
        <w:t>1</w:t>
      </w:r>
      <w:r w:rsidR="00687D7C">
        <w:rPr>
          <w:noProof/>
        </w:rPr>
        <w:fldChar w:fldCharType="end"/>
      </w:r>
      <w:r w:rsidR="00687D7C">
        <w:t xml:space="preserve"> </w:t>
      </w:r>
      <w:r>
        <w:rPr>
          <w:lang w:eastAsia="ja-JP"/>
        </w:rPr>
        <w:t xml:space="preserve">основная </w:t>
      </w:r>
      <w:r w:rsidR="003C6AF5">
        <w:rPr>
          <w:lang w:eastAsia="ja-JP"/>
        </w:rPr>
        <w:t>страница</w:t>
      </w:r>
      <w:r w:rsidR="006C2409">
        <w:rPr>
          <w:lang w:eastAsia="ja-JP"/>
        </w:rPr>
        <w:t>.</w:t>
      </w:r>
      <w:r>
        <w:rPr>
          <w:lang w:eastAsia="ja-JP"/>
        </w:rPr>
        <w:tab/>
      </w:r>
    </w:p>
    <w:p w14:paraId="521E9F58" w14:textId="4B7917C3" w:rsidR="00F56A37" w:rsidRDefault="000B5270" w:rsidP="00791B70">
      <w:pPr>
        <w:ind w:firstLine="0"/>
        <w:jc w:val="center"/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7F917F0F" wp14:editId="0BC45FE2">
            <wp:extent cx="4552950" cy="829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6998" w14:textId="2426E319" w:rsidR="00F56A37" w:rsidRDefault="00F56A37" w:rsidP="00F56A37">
      <w:pPr>
        <w:pStyle w:val="Caption"/>
        <w:rPr>
          <w:lang w:eastAsia="ja-JP"/>
        </w:rPr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 w:rsidR="00E938A0">
        <w:rPr>
          <w:noProof/>
        </w:rPr>
        <w:t>2</w:t>
      </w:r>
      <w:r>
        <w:rPr>
          <w:noProof/>
        </w:rPr>
        <w:fldChar w:fldCharType="end"/>
      </w:r>
      <w:r>
        <w:t xml:space="preserve"> просмотр </w:t>
      </w:r>
      <w:r w:rsidR="000B5270">
        <w:t>деталей</w:t>
      </w:r>
      <w:r>
        <w:t xml:space="preserve">, полученных с помощью </w:t>
      </w:r>
      <w:r>
        <w:rPr>
          <w:lang w:val="en-US"/>
        </w:rPr>
        <w:t>GET</w:t>
      </w:r>
      <w:r w:rsidRPr="005B2458">
        <w:t xml:space="preserve"> </w:t>
      </w:r>
      <w:r>
        <w:rPr>
          <w:lang w:eastAsia="ja-JP"/>
        </w:rPr>
        <w:t>запроса.</w:t>
      </w:r>
    </w:p>
    <w:p w14:paraId="2FFE921B" w14:textId="77777777" w:rsidR="00263A7E" w:rsidRPr="00976AA6" w:rsidRDefault="00480ED0" w:rsidP="00480ED0">
      <w:pPr>
        <w:pStyle w:val="Heading1"/>
      </w:pPr>
      <w:bookmarkStart w:id="4" w:name="_Toc93763359"/>
      <w:r>
        <w:lastRenderedPageBreak/>
        <w:t>Вывод</w:t>
      </w:r>
      <w:bookmarkEnd w:id="4"/>
    </w:p>
    <w:p w14:paraId="3F9A8E11" w14:textId="35191968" w:rsidR="00435D78" w:rsidRDefault="009010AF" w:rsidP="00435D78">
      <w:pPr>
        <w:rPr>
          <w:b/>
          <w:lang w:eastAsia="ja-JP"/>
        </w:rPr>
      </w:pPr>
      <w:r>
        <w:rPr>
          <w:lang w:eastAsia="ja-JP"/>
        </w:rPr>
        <w:t>На данной лабораторной работе я и</w:t>
      </w:r>
      <w:r w:rsidRPr="00676146">
        <w:rPr>
          <w:lang w:eastAsia="ja-JP"/>
        </w:rPr>
        <w:t>зуч</w:t>
      </w:r>
      <w:r>
        <w:rPr>
          <w:lang w:eastAsia="ja-JP"/>
        </w:rPr>
        <w:t xml:space="preserve">ил </w:t>
      </w:r>
      <w:r w:rsidR="00435D78" w:rsidRPr="00F30949">
        <w:rPr>
          <w:lang w:eastAsia="ja-JP"/>
        </w:rPr>
        <w:t>возможност</w:t>
      </w:r>
      <w:r w:rsidR="00435D78">
        <w:rPr>
          <w:lang w:eastAsia="ja-JP"/>
        </w:rPr>
        <w:t xml:space="preserve">и </w:t>
      </w:r>
      <w:r w:rsidR="00435D78" w:rsidRPr="00F30949">
        <w:rPr>
          <w:lang w:eastAsia="ja-JP"/>
        </w:rPr>
        <w:t xml:space="preserve">создания мобильных приложений с подключением их к </w:t>
      </w:r>
      <w:proofErr w:type="spellStart"/>
      <w:r w:rsidR="00435D78" w:rsidRPr="00F30949">
        <w:rPr>
          <w:lang w:eastAsia="ja-JP"/>
        </w:rPr>
        <w:t>web</w:t>
      </w:r>
      <w:proofErr w:type="spellEnd"/>
      <w:r w:rsidR="00435D78" w:rsidRPr="00F30949">
        <w:rPr>
          <w:lang w:eastAsia="ja-JP"/>
        </w:rPr>
        <w:t>-сервису.</w:t>
      </w:r>
    </w:p>
    <w:p w14:paraId="48332AAA" w14:textId="48B4151B" w:rsidR="009010AF" w:rsidRPr="00BF1548" w:rsidRDefault="009010AF" w:rsidP="009010AF">
      <w:pPr>
        <w:rPr>
          <w:rFonts w:eastAsia="Yu Mincho"/>
          <w:lang w:eastAsia="ja-JP"/>
        </w:rPr>
      </w:pPr>
    </w:p>
    <w:p w14:paraId="3B0D3294" w14:textId="0AB7CCA9" w:rsidR="008E2CBE" w:rsidRPr="00170A36" w:rsidRDefault="008E2CBE" w:rsidP="009010AF">
      <w:bookmarkStart w:id="5" w:name="_GoBack"/>
      <w:bookmarkEnd w:id="5"/>
    </w:p>
    <w:sectPr w:rsidR="008E2CBE" w:rsidRPr="00170A36" w:rsidSect="00336554">
      <w:footerReference w:type="default" r:id="rId12"/>
      <w:footerReference w:type="first" r:id="rId13"/>
      <w:pgSz w:w="11906" w:h="16838"/>
      <w:pgMar w:top="828" w:right="1133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D0486" w14:textId="77777777" w:rsidR="004815FA" w:rsidRDefault="004815FA" w:rsidP="00244EAE">
      <w:pPr>
        <w:spacing w:before="0" w:after="0" w:line="240" w:lineRule="auto"/>
      </w:pPr>
      <w:r>
        <w:separator/>
      </w:r>
    </w:p>
    <w:p w14:paraId="1B135316" w14:textId="77777777" w:rsidR="004815FA" w:rsidRDefault="004815FA"/>
    <w:p w14:paraId="4F6734A1" w14:textId="77777777" w:rsidR="004815FA" w:rsidRDefault="004815FA" w:rsidP="003F6779"/>
  </w:endnote>
  <w:endnote w:type="continuationSeparator" w:id="0">
    <w:p w14:paraId="4ABC866D" w14:textId="77777777" w:rsidR="004815FA" w:rsidRDefault="004815FA" w:rsidP="00244EAE">
      <w:pPr>
        <w:spacing w:before="0" w:after="0" w:line="240" w:lineRule="auto"/>
      </w:pPr>
      <w:r>
        <w:continuationSeparator/>
      </w:r>
    </w:p>
    <w:p w14:paraId="3D7DF244" w14:textId="77777777" w:rsidR="004815FA" w:rsidRDefault="004815FA"/>
    <w:p w14:paraId="23C3FF69" w14:textId="77777777" w:rsidR="004815FA" w:rsidRDefault="004815FA" w:rsidP="003F67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E04BD" w14:textId="77777777" w:rsidR="00EA00E1" w:rsidRPr="00D33D01" w:rsidRDefault="00244EAE" w:rsidP="00D33D01">
    <w:pPr>
      <w:pStyle w:val="Footer"/>
      <w:rPr>
        <w:lang w:val="en-US"/>
      </w:rPr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6BE55" w14:textId="39BA67E7" w:rsidR="00244EAE" w:rsidRPr="00DE013E" w:rsidRDefault="00D60A36" w:rsidP="00244EAE">
    <w:pPr>
      <w:pStyle w:val="Footer"/>
      <w:jc w:val="center"/>
    </w:pPr>
    <w:r>
      <w:t xml:space="preserve">Москва, </w:t>
    </w:r>
    <w:r w:rsidR="00DE013E">
      <w:t>202</w:t>
    </w:r>
    <w:r w:rsidR="007A18C3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37728" w14:textId="77777777" w:rsidR="004815FA" w:rsidRDefault="004815FA" w:rsidP="00244EAE">
      <w:pPr>
        <w:spacing w:before="0" w:after="0" w:line="240" w:lineRule="auto"/>
      </w:pPr>
      <w:r>
        <w:separator/>
      </w:r>
    </w:p>
    <w:p w14:paraId="77AF2B92" w14:textId="77777777" w:rsidR="004815FA" w:rsidRDefault="004815FA"/>
    <w:p w14:paraId="16276B6A" w14:textId="77777777" w:rsidR="004815FA" w:rsidRDefault="004815FA" w:rsidP="003F6779"/>
  </w:footnote>
  <w:footnote w:type="continuationSeparator" w:id="0">
    <w:p w14:paraId="0853E5D3" w14:textId="77777777" w:rsidR="004815FA" w:rsidRDefault="004815FA" w:rsidP="00244EAE">
      <w:pPr>
        <w:spacing w:before="0" w:after="0" w:line="240" w:lineRule="auto"/>
      </w:pPr>
      <w:r>
        <w:continuationSeparator/>
      </w:r>
    </w:p>
    <w:p w14:paraId="15A47E56" w14:textId="77777777" w:rsidR="004815FA" w:rsidRDefault="004815FA"/>
    <w:p w14:paraId="628F6E70" w14:textId="77777777" w:rsidR="004815FA" w:rsidRDefault="004815FA" w:rsidP="003F67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2B3E"/>
    <w:multiLevelType w:val="multilevel"/>
    <w:tmpl w:val="39EA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00DD6"/>
    <w:multiLevelType w:val="hybridMultilevel"/>
    <w:tmpl w:val="10F035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8470B"/>
    <w:multiLevelType w:val="multilevel"/>
    <w:tmpl w:val="8A9A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70807"/>
    <w:multiLevelType w:val="hybridMultilevel"/>
    <w:tmpl w:val="5A42EE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80351F"/>
    <w:multiLevelType w:val="multilevel"/>
    <w:tmpl w:val="32C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B5709"/>
    <w:multiLevelType w:val="multilevel"/>
    <w:tmpl w:val="58F4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434F4"/>
    <w:multiLevelType w:val="hybridMultilevel"/>
    <w:tmpl w:val="4A76F2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277852"/>
    <w:multiLevelType w:val="hybridMultilevel"/>
    <w:tmpl w:val="769A7C4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DE468C0"/>
    <w:multiLevelType w:val="hybridMultilevel"/>
    <w:tmpl w:val="E3B8C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60EA5"/>
    <w:multiLevelType w:val="hybridMultilevel"/>
    <w:tmpl w:val="03423D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557A7D"/>
    <w:multiLevelType w:val="hybridMultilevel"/>
    <w:tmpl w:val="E4AC2CA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4"/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85"/>
    <w:rsid w:val="00015973"/>
    <w:rsid w:val="000169FF"/>
    <w:rsid w:val="000222CD"/>
    <w:rsid w:val="0002676F"/>
    <w:rsid w:val="00086B42"/>
    <w:rsid w:val="000935B9"/>
    <w:rsid w:val="00094A1D"/>
    <w:rsid w:val="000A4DFB"/>
    <w:rsid w:val="000B44E1"/>
    <w:rsid w:val="000B5270"/>
    <w:rsid w:val="000B7969"/>
    <w:rsid w:val="000D050B"/>
    <w:rsid w:val="000D1522"/>
    <w:rsid w:val="000F408A"/>
    <w:rsid w:val="001111B0"/>
    <w:rsid w:val="0011350A"/>
    <w:rsid w:val="001223BE"/>
    <w:rsid w:val="00130048"/>
    <w:rsid w:val="00141A32"/>
    <w:rsid w:val="00146F3D"/>
    <w:rsid w:val="0015026B"/>
    <w:rsid w:val="00151FA2"/>
    <w:rsid w:val="0016020F"/>
    <w:rsid w:val="00170A36"/>
    <w:rsid w:val="00184F92"/>
    <w:rsid w:val="001A028C"/>
    <w:rsid w:val="001A0BFB"/>
    <w:rsid w:val="001A53FA"/>
    <w:rsid w:val="001B19A9"/>
    <w:rsid w:val="001B419C"/>
    <w:rsid w:val="001B7CFC"/>
    <w:rsid w:val="001C4DF5"/>
    <w:rsid w:val="001C71FD"/>
    <w:rsid w:val="001E3E89"/>
    <w:rsid w:val="001F2455"/>
    <w:rsid w:val="002036F4"/>
    <w:rsid w:val="00210A9A"/>
    <w:rsid w:val="00214C94"/>
    <w:rsid w:val="00223697"/>
    <w:rsid w:val="00230578"/>
    <w:rsid w:val="0024285C"/>
    <w:rsid w:val="00244EAE"/>
    <w:rsid w:val="00252FBE"/>
    <w:rsid w:val="00254D5C"/>
    <w:rsid w:val="00260A0C"/>
    <w:rsid w:val="00261642"/>
    <w:rsid w:val="00263A7E"/>
    <w:rsid w:val="002909E3"/>
    <w:rsid w:val="002A1ED0"/>
    <w:rsid w:val="002A418E"/>
    <w:rsid w:val="002A6EB6"/>
    <w:rsid w:val="002B128B"/>
    <w:rsid w:val="002C5AC1"/>
    <w:rsid w:val="002C5C86"/>
    <w:rsid w:val="002D0B9B"/>
    <w:rsid w:val="002D2966"/>
    <w:rsid w:val="002D30E2"/>
    <w:rsid w:val="003207E0"/>
    <w:rsid w:val="003218E8"/>
    <w:rsid w:val="00336554"/>
    <w:rsid w:val="003435C5"/>
    <w:rsid w:val="00350C51"/>
    <w:rsid w:val="00363F6D"/>
    <w:rsid w:val="003764C9"/>
    <w:rsid w:val="00397E7D"/>
    <w:rsid w:val="003A153D"/>
    <w:rsid w:val="003B16C7"/>
    <w:rsid w:val="003B7A99"/>
    <w:rsid w:val="003C6AF5"/>
    <w:rsid w:val="003D33E9"/>
    <w:rsid w:val="003E100D"/>
    <w:rsid w:val="003F544A"/>
    <w:rsid w:val="003F6779"/>
    <w:rsid w:val="004000B3"/>
    <w:rsid w:val="00406E86"/>
    <w:rsid w:val="004073A1"/>
    <w:rsid w:val="00415EA9"/>
    <w:rsid w:val="00432FB3"/>
    <w:rsid w:val="00433919"/>
    <w:rsid w:val="00435D78"/>
    <w:rsid w:val="00444915"/>
    <w:rsid w:val="00461153"/>
    <w:rsid w:val="00461AF1"/>
    <w:rsid w:val="004706E1"/>
    <w:rsid w:val="00480ED0"/>
    <w:rsid w:val="004815FA"/>
    <w:rsid w:val="0049287D"/>
    <w:rsid w:val="004A559E"/>
    <w:rsid w:val="004A597A"/>
    <w:rsid w:val="004B65A1"/>
    <w:rsid w:val="004B76D7"/>
    <w:rsid w:val="004C0A31"/>
    <w:rsid w:val="004D26BD"/>
    <w:rsid w:val="00517108"/>
    <w:rsid w:val="00537368"/>
    <w:rsid w:val="00547E43"/>
    <w:rsid w:val="005504E1"/>
    <w:rsid w:val="0055093A"/>
    <w:rsid w:val="00575FDA"/>
    <w:rsid w:val="00576712"/>
    <w:rsid w:val="00586A0F"/>
    <w:rsid w:val="00594AB9"/>
    <w:rsid w:val="005A25DD"/>
    <w:rsid w:val="005A71C0"/>
    <w:rsid w:val="005B1DD8"/>
    <w:rsid w:val="005B2458"/>
    <w:rsid w:val="005D19D4"/>
    <w:rsid w:val="005D23B0"/>
    <w:rsid w:val="005F462D"/>
    <w:rsid w:val="005F6DD0"/>
    <w:rsid w:val="00610635"/>
    <w:rsid w:val="0062316F"/>
    <w:rsid w:val="006231BB"/>
    <w:rsid w:val="0062526F"/>
    <w:rsid w:val="00636EF8"/>
    <w:rsid w:val="00663807"/>
    <w:rsid w:val="00676146"/>
    <w:rsid w:val="006826F9"/>
    <w:rsid w:val="00685F04"/>
    <w:rsid w:val="0068762B"/>
    <w:rsid w:val="00687D7C"/>
    <w:rsid w:val="00691BFF"/>
    <w:rsid w:val="006A6944"/>
    <w:rsid w:val="006A6FF6"/>
    <w:rsid w:val="006C2409"/>
    <w:rsid w:val="006C7C0E"/>
    <w:rsid w:val="006D276A"/>
    <w:rsid w:val="006E465F"/>
    <w:rsid w:val="006E5749"/>
    <w:rsid w:val="006F2FA0"/>
    <w:rsid w:val="0070309E"/>
    <w:rsid w:val="007124A6"/>
    <w:rsid w:val="00721A89"/>
    <w:rsid w:val="00753119"/>
    <w:rsid w:val="00755A52"/>
    <w:rsid w:val="00760B1D"/>
    <w:rsid w:val="00760FC6"/>
    <w:rsid w:val="00764971"/>
    <w:rsid w:val="0076602D"/>
    <w:rsid w:val="007670CD"/>
    <w:rsid w:val="00773602"/>
    <w:rsid w:val="00775DA9"/>
    <w:rsid w:val="007814A4"/>
    <w:rsid w:val="00791B70"/>
    <w:rsid w:val="0079550B"/>
    <w:rsid w:val="007A18C3"/>
    <w:rsid w:val="007A3B44"/>
    <w:rsid w:val="007B183F"/>
    <w:rsid w:val="007C564E"/>
    <w:rsid w:val="007C5E15"/>
    <w:rsid w:val="007C74D1"/>
    <w:rsid w:val="007E0BA0"/>
    <w:rsid w:val="00801E40"/>
    <w:rsid w:val="00805CC0"/>
    <w:rsid w:val="008066A8"/>
    <w:rsid w:val="00822EE1"/>
    <w:rsid w:val="0082407E"/>
    <w:rsid w:val="00851F68"/>
    <w:rsid w:val="0085224B"/>
    <w:rsid w:val="00883563"/>
    <w:rsid w:val="0088701E"/>
    <w:rsid w:val="008A16D0"/>
    <w:rsid w:val="008C3830"/>
    <w:rsid w:val="008C6E1E"/>
    <w:rsid w:val="008D3F16"/>
    <w:rsid w:val="008E2CBE"/>
    <w:rsid w:val="008F43AD"/>
    <w:rsid w:val="008F46A4"/>
    <w:rsid w:val="009010AF"/>
    <w:rsid w:val="00904EF7"/>
    <w:rsid w:val="009112BD"/>
    <w:rsid w:val="009123B2"/>
    <w:rsid w:val="009156AE"/>
    <w:rsid w:val="00920E9D"/>
    <w:rsid w:val="00931CA1"/>
    <w:rsid w:val="00937308"/>
    <w:rsid w:val="00946270"/>
    <w:rsid w:val="009513A2"/>
    <w:rsid w:val="00951FE6"/>
    <w:rsid w:val="009558CC"/>
    <w:rsid w:val="00975668"/>
    <w:rsid w:val="00976AA6"/>
    <w:rsid w:val="00981CA5"/>
    <w:rsid w:val="00985E6E"/>
    <w:rsid w:val="009A2EE4"/>
    <w:rsid w:val="009B0137"/>
    <w:rsid w:val="009B6562"/>
    <w:rsid w:val="009C0E20"/>
    <w:rsid w:val="009C36F1"/>
    <w:rsid w:val="009C3D4C"/>
    <w:rsid w:val="009C74AB"/>
    <w:rsid w:val="009E3DA9"/>
    <w:rsid w:val="00A00313"/>
    <w:rsid w:val="00A13F01"/>
    <w:rsid w:val="00A17643"/>
    <w:rsid w:val="00A227A7"/>
    <w:rsid w:val="00A341CC"/>
    <w:rsid w:val="00A426E4"/>
    <w:rsid w:val="00A46B44"/>
    <w:rsid w:val="00A53D18"/>
    <w:rsid w:val="00A77A0C"/>
    <w:rsid w:val="00A80489"/>
    <w:rsid w:val="00AC54FB"/>
    <w:rsid w:val="00AD5C46"/>
    <w:rsid w:val="00AD651A"/>
    <w:rsid w:val="00AF151B"/>
    <w:rsid w:val="00AF1EB4"/>
    <w:rsid w:val="00AF31FD"/>
    <w:rsid w:val="00AF6680"/>
    <w:rsid w:val="00AF7C64"/>
    <w:rsid w:val="00B1042D"/>
    <w:rsid w:val="00B2126C"/>
    <w:rsid w:val="00B566FE"/>
    <w:rsid w:val="00B66E25"/>
    <w:rsid w:val="00B77C8E"/>
    <w:rsid w:val="00B90BB1"/>
    <w:rsid w:val="00B91B30"/>
    <w:rsid w:val="00BA1555"/>
    <w:rsid w:val="00BD08F0"/>
    <w:rsid w:val="00BF1548"/>
    <w:rsid w:val="00C03E95"/>
    <w:rsid w:val="00C1048C"/>
    <w:rsid w:val="00C11BB2"/>
    <w:rsid w:val="00C2715F"/>
    <w:rsid w:val="00C31C8D"/>
    <w:rsid w:val="00C40E6A"/>
    <w:rsid w:val="00C80E6D"/>
    <w:rsid w:val="00C8651F"/>
    <w:rsid w:val="00C86EF3"/>
    <w:rsid w:val="00CA7C36"/>
    <w:rsid w:val="00CD424A"/>
    <w:rsid w:val="00CE0775"/>
    <w:rsid w:val="00CE27BB"/>
    <w:rsid w:val="00D03C71"/>
    <w:rsid w:val="00D04537"/>
    <w:rsid w:val="00D11F69"/>
    <w:rsid w:val="00D146D4"/>
    <w:rsid w:val="00D3183B"/>
    <w:rsid w:val="00D31B51"/>
    <w:rsid w:val="00D33D01"/>
    <w:rsid w:val="00D43B24"/>
    <w:rsid w:val="00D44DF1"/>
    <w:rsid w:val="00D5182F"/>
    <w:rsid w:val="00D52755"/>
    <w:rsid w:val="00D60A36"/>
    <w:rsid w:val="00D64064"/>
    <w:rsid w:val="00D64F10"/>
    <w:rsid w:val="00D665D0"/>
    <w:rsid w:val="00DB13A7"/>
    <w:rsid w:val="00DC5BDE"/>
    <w:rsid w:val="00DD0D45"/>
    <w:rsid w:val="00DE013E"/>
    <w:rsid w:val="00DF1F7D"/>
    <w:rsid w:val="00DF4877"/>
    <w:rsid w:val="00E0334B"/>
    <w:rsid w:val="00E034AB"/>
    <w:rsid w:val="00E0514C"/>
    <w:rsid w:val="00E130EC"/>
    <w:rsid w:val="00E3247F"/>
    <w:rsid w:val="00E50BCB"/>
    <w:rsid w:val="00E51305"/>
    <w:rsid w:val="00E5287D"/>
    <w:rsid w:val="00E53625"/>
    <w:rsid w:val="00E66CBA"/>
    <w:rsid w:val="00E67B6D"/>
    <w:rsid w:val="00E73732"/>
    <w:rsid w:val="00E73F76"/>
    <w:rsid w:val="00E74BA1"/>
    <w:rsid w:val="00E87DFE"/>
    <w:rsid w:val="00E91258"/>
    <w:rsid w:val="00E938A0"/>
    <w:rsid w:val="00E97468"/>
    <w:rsid w:val="00EA00E1"/>
    <w:rsid w:val="00EA5D9B"/>
    <w:rsid w:val="00EB1370"/>
    <w:rsid w:val="00ED0029"/>
    <w:rsid w:val="00EE713E"/>
    <w:rsid w:val="00F2650F"/>
    <w:rsid w:val="00F27CF2"/>
    <w:rsid w:val="00F27E9C"/>
    <w:rsid w:val="00F30949"/>
    <w:rsid w:val="00F56A37"/>
    <w:rsid w:val="00F64409"/>
    <w:rsid w:val="00F805EE"/>
    <w:rsid w:val="00F870CA"/>
    <w:rsid w:val="00FA04AE"/>
    <w:rsid w:val="00FA796C"/>
    <w:rsid w:val="00FA7E49"/>
    <w:rsid w:val="00FB7648"/>
    <w:rsid w:val="00FE4E85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A9F9B"/>
  <w15:docId w15:val="{ED81F669-8392-4033-9E1E-CBC565D4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10AF"/>
    <w:pPr>
      <w:spacing w:before="12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E6A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A7E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A7E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152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0D1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1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BCB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3F6779"/>
    <w:pPr>
      <w:spacing w:before="0" w:after="0" w:line="240" w:lineRule="auto"/>
      <w:ind w:firstLine="0"/>
      <w:jc w:val="center"/>
    </w:pPr>
    <w:rPr>
      <w:rFonts w:eastAsia="Times New Roman" w:cs="Times New Roman"/>
      <w:b/>
      <w:sz w:val="24"/>
      <w:szCs w:val="24"/>
      <w:lang w:val="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40E6A"/>
    <w:rPr>
      <w:rFonts w:ascii="Times New Roman" w:eastAsiaTheme="majorEastAsia" w:hAnsi="Times New Roman" w:cstheme="majorBidi"/>
      <w:b/>
      <w:sz w:val="44"/>
      <w:szCs w:val="32"/>
    </w:rPr>
  </w:style>
  <w:style w:type="paragraph" w:styleId="Header">
    <w:name w:val="header"/>
    <w:basedOn w:val="Normal"/>
    <w:link w:val="HeaderChar"/>
    <w:uiPriority w:val="99"/>
    <w:unhideWhenUsed/>
    <w:rsid w:val="00244EAE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EA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4EAE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EAE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0489"/>
    <w:pPr>
      <w:spacing w:before="240" w:after="0" w:line="259" w:lineRule="auto"/>
      <w:ind w:firstLine="0"/>
      <w:outlineLvl w:val="9"/>
    </w:pPr>
    <w:rPr>
      <w:b w:val="0"/>
      <w:sz w:val="4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3F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3F7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63A7E"/>
  </w:style>
  <w:style w:type="character" w:customStyle="1" w:styleId="Heading2Char">
    <w:name w:val="Heading 2 Char"/>
    <w:basedOn w:val="DefaultParagraphFont"/>
    <w:link w:val="Heading2"/>
    <w:uiPriority w:val="9"/>
    <w:rsid w:val="00263A7E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A7E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BlockCode">
    <w:name w:val="BlockCode"/>
    <w:basedOn w:val="Normal"/>
    <w:link w:val="BlockCodeChar"/>
    <w:qFormat/>
    <w:rsid w:val="007C564E"/>
    <w:rPr>
      <w:rFonts w:ascii="Fira Code" w:hAnsi="Fira Code"/>
    </w:rPr>
  </w:style>
  <w:style w:type="paragraph" w:customStyle="1" w:styleId="CodeBlock">
    <w:name w:val="CodeBlock"/>
    <w:basedOn w:val="Normal"/>
    <w:next w:val="Normal"/>
    <w:link w:val="CodeBlockChar"/>
    <w:qFormat/>
    <w:rsid w:val="00336554"/>
    <w:pPr>
      <w:pBdr>
        <w:top w:val="single" w:sz="6" w:space="12" w:color="EAECF0"/>
        <w:left w:val="single" w:sz="6" w:space="12" w:color="EAECF0"/>
        <w:bottom w:val="single" w:sz="6" w:space="12" w:color="EAECF0"/>
        <w:right w:val="single" w:sz="6" w:space="12" w:color="EAECF0"/>
      </w:pBdr>
      <w:shd w:val="clear" w:color="auto" w:fill="F8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647"/>
        <w:tab w:val="left" w:pos="9214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120" w:line="240" w:lineRule="auto"/>
      <w:ind w:right="423" w:firstLine="0"/>
    </w:pPr>
    <w:rPr>
      <w:rFonts w:ascii="Fira Code" w:eastAsia="Times New Roman" w:hAnsi="Fira Code" w:cs="Courier New"/>
      <w:color w:val="404040" w:themeColor="text1" w:themeTint="BF"/>
      <w:sz w:val="21"/>
      <w:szCs w:val="21"/>
      <w:lang w:val="en-US" w:eastAsia="zh-CN"/>
    </w:rPr>
  </w:style>
  <w:style w:type="character" w:customStyle="1" w:styleId="BlockCodeChar">
    <w:name w:val="BlockCode Char"/>
    <w:basedOn w:val="DefaultParagraphFont"/>
    <w:link w:val="BlockCode"/>
    <w:rsid w:val="007C564E"/>
    <w:rPr>
      <w:rFonts w:ascii="Fira Code" w:hAnsi="Fira Code"/>
      <w:sz w:val="28"/>
    </w:rPr>
  </w:style>
  <w:style w:type="character" w:customStyle="1" w:styleId="CodeBlockChar">
    <w:name w:val="CodeBlock Char"/>
    <w:basedOn w:val="DefaultParagraphFont"/>
    <w:link w:val="CodeBlock"/>
    <w:rsid w:val="00336554"/>
    <w:rPr>
      <w:rFonts w:ascii="Fira Code" w:eastAsia="Times New Roman" w:hAnsi="Fira Code" w:cs="Courier New"/>
      <w:color w:val="404040" w:themeColor="text1" w:themeTint="BF"/>
      <w:sz w:val="21"/>
      <w:szCs w:val="21"/>
      <w:shd w:val="clear" w:color="auto" w:fill="F8F9FA"/>
      <w:lang w:val="en-US" w:eastAsia="zh-CN"/>
    </w:rPr>
  </w:style>
  <w:style w:type="paragraph" w:customStyle="1" w:styleId="CodeInline">
    <w:name w:val="CodeInline"/>
    <w:basedOn w:val="Normal"/>
    <w:next w:val="Normal"/>
    <w:link w:val="CodeInlineChar"/>
    <w:qFormat/>
    <w:rsid w:val="004D26BD"/>
    <w:pPr>
      <w:shd w:val="clear" w:color="auto" w:fill="F2F2F2" w:themeFill="background1" w:themeFillShade="F2"/>
      <w:spacing w:before="80"/>
    </w:pPr>
    <w:rPr>
      <w:rFonts w:ascii="Courier New" w:eastAsia="SimSun" w:hAnsi="Courier New"/>
      <w:color w:val="262626" w:themeColor="text1" w:themeTint="D9"/>
      <w:sz w:val="20"/>
      <w:szCs w:val="20"/>
      <w:bdr w:val="single" w:sz="6" w:space="1" w:color="EAECF0" w:frame="1"/>
      <w:shd w:val="clear" w:color="auto" w:fill="F8F9FA"/>
    </w:rPr>
  </w:style>
  <w:style w:type="character" w:customStyle="1" w:styleId="CodeInlineChar">
    <w:name w:val="CodeInline Char"/>
    <w:basedOn w:val="DefaultParagraphFont"/>
    <w:link w:val="CodeInline"/>
    <w:rsid w:val="004D26BD"/>
    <w:rPr>
      <w:rFonts w:ascii="Courier New" w:eastAsia="SimSun" w:hAnsi="Courier New"/>
      <w:color w:val="262626" w:themeColor="text1" w:themeTint="D9"/>
      <w:sz w:val="20"/>
      <w:szCs w:val="20"/>
      <w:bdr w:val="single" w:sz="6" w:space="1" w:color="EAECF0" w:frame="1"/>
      <w:shd w:val="clear" w:color="auto" w:fill="F2F2F2" w:themeFill="background1" w:themeFillShade="F2"/>
    </w:rPr>
  </w:style>
  <w:style w:type="paragraph" w:styleId="TOC2">
    <w:name w:val="toc 2"/>
    <w:basedOn w:val="Normal"/>
    <w:next w:val="Normal"/>
    <w:autoRedefine/>
    <w:uiPriority w:val="39"/>
    <w:unhideWhenUsed/>
    <w:rsid w:val="00461AF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61AF1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unhideWhenUsed/>
    <w:qFormat/>
    <w:rsid w:val="00E74BA1"/>
    <w:pPr>
      <w:spacing w:before="0" w:after="200" w:line="240" w:lineRule="auto"/>
      <w:jc w:val="center"/>
    </w:pPr>
    <w:rPr>
      <w:i/>
      <w:iCs/>
      <w:color w:val="404040" w:themeColor="text1" w:themeTint="BF"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AA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97E7D"/>
    <w:rPr>
      <w:rFonts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97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DeadlySquad13/T3-1-WebDevelopment/tree/main/code/homework_cod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\Documents\Custom%20Office%20Templates\Bmstu\Bmstu__Universa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Ирт12</b:Tag>
    <b:SourceType>Book</b:SourceType>
    <b:Guid>{2EA6C00E-F547-4C66-B5FF-32B24189FA74}</b:Guid>
    <b:Author>
      <b:Author>
        <b:NameList>
          <b:Person>
            <b:Last>Иртегов</b:Last>
            <b:First>Д.</b:First>
          </b:Person>
        </b:NameList>
      </b:Author>
    </b:Author>
    <b:Title>Введение в операционные системы. Серия : Учебное пособие СПБ</b:Title>
    <b:Year>2012</b:Year>
    <b:Publisher>БХВ-Петербург</b:Publisher>
    <b:Pages>72-78</b:Pages>
    <b:LCID>ru-RU</b:LCID>
    <b:RefOrder>1</b:RefOrder>
  </b:Source>
</b:Sources>
</file>

<file path=customXml/itemProps1.xml><?xml version="1.0" encoding="utf-8"?>
<ds:datastoreItem xmlns:ds="http://schemas.openxmlformats.org/officeDocument/2006/customXml" ds:itemID="{62A0DCD7-90BE-40B7-9CB0-FF4081D6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Bmstu__Universal.dotx</Template>
  <TotalTime>594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Сергеевич Пакало</dc:creator>
  <cp:keywords/>
  <dc:description/>
  <cp:lastModifiedBy>Александр Сергеевич Пакало</cp:lastModifiedBy>
  <cp:revision>56</cp:revision>
  <cp:lastPrinted>2022-01-22T14:10:00Z</cp:lastPrinted>
  <dcterms:created xsi:type="dcterms:W3CDTF">2021-10-24T13:29:00Z</dcterms:created>
  <dcterms:modified xsi:type="dcterms:W3CDTF">2022-01-22T14:10:00Z</dcterms:modified>
</cp:coreProperties>
</file>